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rPr>
        <w:id w:val="805429490"/>
        <w:docPartObj>
          <w:docPartGallery w:val="Cover Pages"/>
          <w:docPartUnique/>
        </w:docPartObj>
      </w:sdtPr>
      <w:sdtContent>
        <w:p w14:paraId="421718B9" w14:textId="7D92063A" w:rsidR="000D5EC8" w:rsidRDefault="00F0042B" w:rsidP="00811F63">
          <w:pPr>
            <w:rPr>
              <w:smallCaps/>
            </w:rPr>
          </w:pPr>
          <w:r>
            <w:rPr>
              <w:smallCaps/>
              <w:noProof/>
            </w:rPr>
            <mc:AlternateContent>
              <mc:Choice Requires="wps">
                <w:drawing>
                  <wp:anchor distT="0" distB="0" distL="114300" distR="114300" simplePos="0" relativeHeight="251664896" behindDoc="0" locked="0" layoutInCell="0" allowOverlap="1" wp14:anchorId="3AD67725" wp14:editId="6605C977">
                    <wp:simplePos x="0" y="0"/>
                    <wp:positionH relativeFrom="page">
                      <wp:align>center</wp:align>
                    </wp:positionH>
                    <mc:AlternateContent>
                      <mc:Choice Requires="wp14">
                        <wp:positionV relativeFrom="page">
                          <wp14:pctPosVOffset>25000</wp14:pctPosVOffset>
                        </wp:positionV>
                      </mc:Choice>
                      <mc:Fallback>
                        <wp:positionV relativeFrom="page">
                          <wp:posOffset>2673350</wp:posOffset>
                        </wp:positionV>
                      </mc:Fallback>
                    </mc:AlternateContent>
                    <wp:extent cx="6929120" cy="2218690"/>
                    <wp:effectExtent l="5080" t="0" r="5080" b="3810"/>
                    <wp:wrapNone/>
                    <wp:docPr id="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9120" cy="22186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1"/>
                                </w:tblGrid>
                                <w:tr w:rsidR="009F241D" w14:paraId="73321A06" w14:textId="77777777">
                                  <w:trPr>
                                    <w:trHeight w:val="144"/>
                                    <w:jc w:val="center"/>
                                  </w:trPr>
                                  <w:tc>
                                    <w:tcPr>
                                      <w:tcW w:w="0" w:type="auto"/>
                                      <w:shd w:val="clear" w:color="auto" w:fill="63A6F7" w:themeFill="accent1" w:themeFillTint="66"/>
                                      <w:tcMar>
                                        <w:top w:w="0" w:type="dxa"/>
                                        <w:bottom w:w="0" w:type="dxa"/>
                                      </w:tcMar>
                                      <w:vAlign w:val="center"/>
                                    </w:tcPr>
                                    <w:p w14:paraId="4A45CF64" w14:textId="77777777" w:rsidR="009F241D" w:rsidRDefault="009F241D">
                                      <w:pPr>
                                        <w:pStyle w:val="NoSpacing"/>
                                        <w:rPr>
                                          <w:sz w:val="8"/>
                                          <w:szCs w:val="8"/>
                                        </w:rPr>
                                      </w:pPr>
                                    </w:p>
                                  </w:tc>
                                </w:tr>
                                <w:tr w:rsidR="009F241D" w14:paraId="52DA901C" w14:textId="77777777">
                                  <w:trPr>
                                    <w:trHeight w:val="1440"/>
                                    <w:jc w:val="center"/>
                                  </w:trPr>
                                  <w:tc>
                                    <w:tcPr>
                                      <w:tcW w:w="0" w:type="auto"/>
                                      <w:shd w:val="clear" w:color="auto" w:fill="052F61" w:themeFill="accent1"/>
                                      <w:vAlign w:val="center"/>
                                    </w:tcPr>
                                    <w:p w14:paraId="641D4B31" w14:textId="7BE8FB30" w:rsidR="009F241D" w:rsidRDefault="009F241D" w:rsidP="008D19CC">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id w:val="-2059000456"/>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FFFFFF" w:themeColor="background1"/>
                                              <w:sz w:val="72"/>
                                              <w:szCs w:val="72"/>
                                            </w:rPr>
                                            <w:t>Code Fair 2017</w:t>
                                          </w:r>
                                        </w:sdtContent>
                                      </w:sdt>
                                    </w:p>
                                  </w:tc>
                                </w:tr>
                                <w:tr w:rsidR="009F241D" w14:paraId="5261CBB8" w14:textId="77777777">
                                  <w:trPr>
                                    <w:trHeight w:val="144"/>
                                    <w:jc w:val="center"/>
                                  </w:trPr>
                                  <w:tc>
                                    <w:tcPr>
                                      <w:tcW w:w="0" w:type="auto"/>
                                      <w:shd w:val="clear" w:color="auto" w:fill="E87D37" w:themeFill="accent5"/>
                                      <w:tcMar>
                                        <w:top w:w="0" w:type="dxa"/>
                                        <w:bottom w:w="0" w:type="dxa"/>
                                      </w:tcMar>
                                      <w:vAlign w:val="center"/>
                                    </w:tcPr>
                                    <w:p w14:paraId="25D75EEF" w14:textId="77777777" w:rsidR="009F241D" w:rsidRDefault="009F241D">
                                      <w:pPr>
                                        <w:pStyle w:val="NoSpacing"/>
                                        <w:rPr>
                                          <w:sz w:val="8"/>
                                          <w:szCs w:val="8"/>
                                        </w:rPr>
                                      </w:pPr>
                                    </w:p>
                                  </w:tc>
                                </w:tr>
                                <w:tr w:rsidR="009F241D" w14:paraId="4E5D9791" w14:textId="77777777">
                                  <w:trPr>
                                    <w:trHeight w:val="720"/>
                                    <w:jc w:val="center"/>
                                  </w:trPr>
                                  <w:tc>
                                    <w:tcPr>
                                      <w:tcW w:w="0" w:type="auto"/>
                                      <w:vAlign w:val="bottom"/>
                                    </w:tcPr>
                                    <w:p w14:paraId="0CD123F8" w14:textId="6C4F1E9D" w:rsidR="009F241D" w:rsidRDefault="009F241D" w:rsidP="000D37BD">
                                      <w:pPr>
                                        <w:pStyle w:val="NoSpacing"/>
                                        <w:suppressOverlap/>
                                        <w:jc w:val="center"/>
                                        <w:rPr>
                                          <w:rFonts w:asciiTheme="majorHAnsi" w:hAnsiTheme="majorHAnsi"/>
                                          <w:i/>
                                          <w:sz w:val="36"/>
                                          <w:szCs w:val="36"/>
                                        </w:rPr>
                                      </w:pPr>
                                      <w:sdt>
                                        <w:sdtPr>
                                          <w:rPr>
                                            <w:sz w:val="36"/>
                                            <w:szCs w:val="36"/>
                                          </w:rPr>
                                          <w:id w:val="-1344014990"/>
                                          <w:dataBinding w:prefixMappings="xmlns:ns0='http://schemas.openxmlformats.org/package/2006/metadata/core-properties' xmlns:ns1='http://purl.org/dc/elements/1.1/'" w:xpath="/ns0:coreProperties[1]/ns1:subject[1]" w:storeItemID="{6C3C8BC8-F283-45AE-878A-BAB7291924A1}"/>
                                          <w:text/>
                                        </w:sdtPr>
                                        <w:sdtContent>
                                          <w:r>
                                            <w:rPr>
                                              <w:sz w:val="36"/>
                                              <w:szCs w:val="36"/>
                                            </w:rPr>
                                            <w:t>Web presence and code fair promotion.</w:t>
                                          </w:r>
                                        </w:sdtContent>
                                      </w:sdt>
                                    </w:p>
                                  </w:tc>
                                </w:tr>
                              </w:tbl>
                              <w:p w14:paraId="778C7189" w14:textId="77777777" w:rsidR="009F241D" w:rsidRDefault="009F241D"/>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w14:anchorId="3AD67725" id="Rectangle 39" o:spid="_x0000_s1026" style="position:absolute;margin-left:0;margin-top:0;width:545.6pt;height:174.7pt;z-index:251664896;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" o:allowincell="f" filled="f" stroked="f">
                    <v:textbox style="mso-fit-shape-to-text:t" inset="0,0,0,0">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1"/>
                          </w:tblGrid>
                          <w:tr w:rsidR="009F241D" w14:paraId="73321A06" w14:textId="77777777">
                            <w:trPr>
                              <w:trHeight w:val="144"/>
                              <w:jc w:val="center"/>
                            </w:trPr>
                            <w:tc>
                              <w:tcPr>
                                <w:tcW w:w="0" w:type="auto"/>
                                <w:shd w:val="clear" w:color="auto" w:fill="63A6F7" w:themeFill="accent1" w:themeFillTint="66"/>
                                <w:tcMar>
                                  <w:top w:w="0" w:type="dxa"/>
                                  <w:bottom w:w="0" w:type="dxa"/>
                                </w:tcMar>
                                <w:vAlign w:val="center"/>
                              </w:tcPr>
                              <w:p w14:paraId="4A45CF64" w14:textId="77777777" w:rsidR="009F241D" w:rsidRDefault="009F241D">
                                <w:pPr>
                                  <w:pStyle w:val="NoSpacing"/>
                                  <w:rPr>
                                    <w:sz w:val="8"/>
                                    <w:szCs w:val="8"/>
                                  </w:rPr>
                                </w:pPr>
                              </w:p>
                            </w:tc>
                          </w:tr>
                          <w:tr w:rsidR="009F241D" w14:paraId="52DA901C" w14:textId="77777777">
                            <w:trPr>
                              <w:trHeight w:val="1440"/>
                              <w:jc w:val="center"/>
                            </w:trPr>
                            <w:tc>
                              <w:tcPr>
                                <w:tcW w:w="0" w:type="auto"/>
                                <w:shd w:val="clear" w:color="auto" w:fill="052F61" w:themeFill="accent1"/>
                                <w:vAlign w:val="center"/>
                              </w:tcPr>
                              <w:p w14:paraId="641D4B31" w14:textId="7BE8FB30" w:rsidR="009F241D" w:rsidRDefault="009F241D" w:rsidP="008D19CC">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id w:val="-2059000456"/>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FFFFFF" w:themeColor="background1"/>
                                        <w:sz w:val="72"/>
                                        <w:szCs w:val="72"/>
                                      </w:rPr>
                                      <w:t>Code Fair 2017</w:t>
                                    </w:r>
                                  </w:sdtContent>
                                </w:sdt>
                              </w:p>
                            </w:tc>
                          </w:tr>
                          <w:tr w:rsidR="009F241D" w14:paraId="5261CBB8" w14:textId="77777777">
                            <w:trPr>
                              <w:trHeight w:val="144"/>
                              <w:jc w:val="center"/>
                            </w:trPr>
                            <w:tc>
                              <w:tcPr>
                                <w:tcW w:w="0" w:type="auto"/>
                                <w:shd w:val="clear" w:color="auto" w:fill="E87D37" w:themeFill="accent5"/>
                                <w:tcMar>
                                  <w:top w:w="0" w:type="dxa"/>
                                  <w:bottom w:w="0" w:type="dxa"/>
                                </w:tcMar>
                                <w:vAlign w:val="center"/>
                              </w:tcPr>
                              <w:p w14:paraId="25D75EEF" w14:textId="77777777" w:rsidR="009F241D" w:rsidRDefault="009F241D">
                                <w:pPr>
                                  <w:pStyle w:val="NoSpacing"/>
                                  <w:rPr>
                                    <w:sz w:val="8"/>
                                    <w:szCs w:val="8"/>
                                  </w:rPr>
                                </w:pPr>
                              </w:p>
                            </w:tc>
                          </w:tr>
                          <w:tr w:rsidR="009F241D" w14:paraId="4E5D9791" w14:textId="77777777">
                            <w:trPr>
                              <w:trHeight w:val="720"/>
                              <w:jc w:val="center"/>
                            </w:trPr>
                            <w:tc>
                              <w:tcPr>
                                <w:tcW w:w="0" w:type="auto"/>
                                <w:vAlign w:val="bottom"/>
                              </w:tcPr>
                              <w:p w14:paraId="0CD123F8" w14:textId="6C4F1E9D" w:rsidR="009F241D" w:rsidRDefault="009F241D" w:rsidP="000D37BD">
                                <w:pPr>
                                  <w:pStyle w:val="NoSpacing"/>
                                  <w:suppressOverlap/>
                                  <w:jc w:val="center"/>
                                  <w:rPr>
                                    <w:rFonts w:asciiTheme="majorHAnsi" w:hAnsiTheme="majorHAnsi"/>
                                    <w:i/>
                                    <w:sz w:val="36"/>
                                    <w:szCs w:val="36"/>
                                  </w:rPr>
                                </w:pPr>
                                <w:sdt>
                                  <w:sdtPr>
                                    <w:rPr>
                                      <w:sz w:val="36"/>
                                      <w:szCs w:val="36"/>
                                    </w:rPr>
                                    <w:id w:val="-1344014990"/>
                                    <w:dataBinding w:prefixMappings="xmlns:ns0='http://schemas.openxmlformats.org/package/2006/metadata/core-properties' xmlns:ns1='http://purl.org/dc/elements/1.1/'" w:xpath="/ns0:coreProperties[1]/ns1:subject[1]" w:storeItemID="{6C3C8BC8-F283-45AE-878A-BAB7291924A1}"/>
                                    <w:text/>
                                  </w:sdtPr>
                                  <w:sdtContent>
                                    <w:r>
                                      <w:rPr>
                                        <w:sz w:val="36"/>
                                        <w:szCs w:val="36"/>
                                      </w:rPr>
                                      <w:t>Web presence and code fair promotion.</w:t>
                                    </w:r>
                                  </w:sdtContent>
                                </w:sdt>
                              </w:p>
                            </w:tc>
                          </w:tr>
                        </w:tbl>
                        <w:p w14:paraId="778C7189" w14:textId="77777777" w:rsidR="009F241D" w:rsidRDefault="009F241D"/>
                      </w:txbxContent>
                    </v:textbox>
                    <w10:wrap anchorx="page" anchory="page"/>
                  </v:rect>
                </w:pict>
              </mc:Fallback>
            </mc:AlternateContent>
          </w:r>
          <w:r>
            <w:rPr>
              <w:smallCaps/>
              <w:noProof/>
            </w:rPr>
            <mc:AlternateContent>
              <mc:Choice Requires="wps">
                <w:drawing>
                  <wp:anchor distT="0" distB="0" distL="114300" distR="114300" simplePos="0" relativeHeight="251663872" behindDoc="0" locked="0" layoutInCell="0" allowOverlap="1" wp14:anchorId="50A5987D" wp14:editId="426CA547">
                    <wp:simplePos x="0" y="0"/>
                    <wp:positionH relativeFrom="margin">
                      <wp:align>center</wp:align>
                    </wp:positionH>
                    <mc:AlternateContent>
                      <mc:Choice Requires="wp14">
                        <wp:positionV relativeFrom="margin">
                          <wp14:pctPosVOffset>80000</wp14:pctPosVOffset>
                        </wp:positionV>
                      </mc:Choice>
                      <mc:Fallback>
                        <wp:positionV relativeFrom="page">
                          <wp:posOffset>8006080</wp:posOffset>
                        </wp:positionV>
                      </mc:Fallback>
                    </mc:AlternateContent>
                    <wp:extent cx="5270500" cy="1245235"/>
                    <wp:effectExtent l="0" t="5080" r="6350" b="0"/>
                    <wp:wrapNone/>
                    <wp:docPr id="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500" cy="12452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3175">
                                  <a:solidFill>
                                    <a:srgbClr val="000000"/>
                                  </a:solidFill>
                                  <a:miter lim="800000"/>
                                  <a:headEnd/>
                                  <a:tailEnd/>
                                </a14:hiddenLine>
                              </a:ext>
                            </a:extLst>
                          </wps:spPr>
                          <wps:txbx>
                            <w:txbxContent>
                              <w:p w14:paraId="4A55BAA3" w14:textId="77B47AEB" w:rsidR="009F241D" w:rsidRDefault="009F241D">
                                <w:pPr>
                                  <w:pStyle w:val="NoSpacing"/>
                                  <w:spacing w:line="276" w:lineRule="auto"/>
                                  <w:suppressOverlap/>
                                  <w:jc w:val="center"/>
                                  <w:rPr>
                                    <w:b/>
                                    <w:caps/>
                                    <w:color w:val="052F61" w:themeColor="accent1"/>
                                  </w:rPr>
                                </w:pPr>
                                <w:sdt>
                                  <w:sdtPr>
                                    <w:rPr>
                                      <w:b/>
                                      <w:caps/>
                                      <w:color w:val="052F61" w:themeColor="accent1"/>
                                    </w:rPr>
                                    <w:id w:val="1924225308"/>
                                    <w:dataBinding w:prefixMappings="xmlns:ns0='http://schemas.openxmlformats.org/officeDocument/2006/extended-properties'" w:xpath="/ns0:Properties[1]/ns0:Company[1]" w:storeItemID="{6668398D-A668-4E3E-A5EB-62B293D839F1}"/>
                                    <w:text/>
                                  </w:sdtPr>
                                  <w:sdtContent>
                                    <w:r>
                                      <w:rPr>
                                        <w:b/>
                                        <w:caps/>
                                        <w:color w:val="052F61" w:themeColor="accent1"/>
                                      </w:rPr>
                                      <w:t>Kris BeBbington and Joshua Bauer</w:t>
                                    </w:r>
                                  </w:sdtContent>
                                </w:sdt>
                              </w:p>
                              <w:p w14:paraId="55E5DE86" w14:textId="77777777" w:rsidR="009F241D" w:rsidRDefault="009F241D">
                                <w:pPr>
                                  <w:pStyle w:val="NoSpacing"/>
                                  <w:spacing w:line="276" w:lineRule="auto"/>
                                  <w:suppressOverlap/>
                                  <w:jc w:val="center"/>
                                  <w:rPr>
                                    <w:b/>
                                    <w:caps/>
                                    <w:color w:val="052F61" w:themeColor="accent1"/>
                                  </w:rPr>
                                </w:pPr>
                              </w:p>
                              <w:p w14:paraId="6E969651" w14:textId="60FBE7BC" w:rsidR="009F241D" w:rsidRDefault="009F241D">
                                <w:pPr>
                                  <w:pStyle w:val="NoSpacing"/>
                                  <w:spacing w:line="276" w:lineRule="auto"/>
                                  <w:suppressOverlap/>
                                  <w:jc w:val="center"/>
                                </w:pPr>
                                <w:sdt>
                                  <w:sdtPr>
                                    <w:id w:val="-770623438"/>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Content>
                                    <w:r>
                                      <w:t>2017</w:t>
                                    </w:r>
                                  </w:sdtContent>
                                </w:sdt>
                              </w:p>
                              <w:p w14:paraId="221180E3" w14:textId="05810FDE" w:rsidR="009F241D" w:rsidRDefault="009F241D">
                                <w:pPr>
                                  <w:pStyle w:val="NoSpacing"/>
                                  <w:spacing w:line="276" w:lineRule="auto"/>
                                  <w:jc w:val="center"/>
                                </w:pPr>
                                <w:r>
                                  <w:t xml:space="preserve">Client: </w:t>
                                </w:r>
                                <w:sdt>
                                  <w:sdtPr>
                                    <w:id w:val="866563066"/>
                                    <w:dataBinding w:prefixMappings="xmlns:ns0='http://schemas.openxmlformats.org/package/2006/metadata/core-properties' xmlns:ns1='http://purl.org/dc/elements/1.1/'" w:xpath="/ns0:coreProperties[1]/ns1:creator[1]" w:storeItemID="{6C3C8BC8-F283-45AE-878A-BAB7291924A1}"/>
                                    <w:text/>
                                  </w:sdtPr>
                                  <w:sdtContent>
                                    <w:r>
                                      <w:rPr>
                                        <w:lang w:val="en-AU"/>
                                      </w:rPr>
                                      <w:t>IT Faculty, Charles Darwin University</w:t>
                                    </w:r>
                                  </w:sdtContent>
                                </w:sdt>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w14:anchorId="50A5987D" id="Rectangle 38" o:spid="_x0000_s1027" style="position:absolute;margin-left:0;margin-top:0;width:415pt;height:98.05pt;z-index:251663872;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" o:allowincell="f" filled="f" stroked="f">
                    <v:textbox style="mso-fit-shape-to-text:t" inset=",18pt,,18pt">
                      <w:txbxContent>
                        <w:p w14:paraId="4A55BAA3" w14:textId="77B47AEB" w:rsidR="009F241D" w:rsidRDefault="009F241D">
                          <w:pPr>
                            <w:pStyle w:val="NoSpacing"/>
                            <w:spacing w:line="276" w:lineRule="auto"/>
                            <w:suppressOverlap/>
                            <w:jc w:val="center"/>
                            <w:rPr>
                              <w:b/>
                              <w:caps/>
                              <w:color w:val="052F61" w:themeColor="accent1"/>
                            </w:rPr>
                          </w:pPr>
                          <w:sdt>
                            <w:sdtPr>
                              <w:rPr>
                                <w:b/>
                                <w:caps/>
                                <w:color w:val="052F61" w:themeColor="accent1"/>
                              </w:rPr>
                              <w:id w:val="1924225308"/>
                              <w:dataBinding w:prefixMappings="xmlns:ns0='http://schemas.openxmlformats.org/officeDocument/2006/extended-properties'" w:xpath="/ns0:Properties[1]/ns0:Company[1]" w:storeItemID="{6668398D-A668-4E3E-A5EB-62B293D839F1}"/>
                              <w:text/>
                            </w:sdtPr>
                            <w:sdtContent>
                              <w:r>
                                <w:rPr>
                                  <w:b/>
                                  <w:caps/>
                                  <w:color w:val="052F61" w:themeColor="accent1"/>
                                </w:rPr>
                                <w:t>Kris BeBbington and Joshua Bauer</w:t>
                              </w:r>
                            </w:sdtContent>
                          </w:sdt>
                        </w:p>
                        <w:p w14:paraId="55E5DE86" w14:textId="77777777" w:rsidR="009F241D" w:rsidRDefault="009F241D">
                          <w:pPr>
                            <w:pStyle w:val="NoSpacing"/>
                            <w:spacing w:line="276" w:lineRule="auto"/>
                            <w:suppressOverlap/>
                            <w:jc w:val="center"/>
                            <w:rPr>
                              <w:b/>
                              <w:caps/>
                              <w:color w:val="052F61" w:themeColor="accent1"/>
                            </w:rPr>
                          </w:pPr>
                        </w:p>
                        <w:p w14:paraId="6E969651" w14:textId="60FBE7BC" w:rsidR="009F241D" w:rsidRDefault="009F241D">
                          <w:pPr>
                            <w:pStyle w:val="NoSpacing"/>
                            <w:spacing w:line="276" w:lineRule="auto"/>
                            <w:suppressOverlap/>
                            <w:jc w:val="center"/>
                          </w:pPr>
                          <w:sdt>
                            <w:sdtPr>
                              <w:id w:val="-770623438"/>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Content>
                              <w:r>
                                <w:t>2017</w:t>
                              </w:r>
                            </w:sdtContent>
                          </w:sdt>
                        </w:p>
                        <w:p w14:paraId="221180E3" w14:textId="05810FDE" w:rsidR="009F241D" w:rsidRDefault="009F241D">
                          <w:pPr>
                            <w:pStyle w:val="NoSpacing"/>
                            <w:spacing w:line="276" w:lineRule="auto"/>
                            <w:jc w:val="center"/>
                          </w:pPr>
                          <w:r>
                            <w:t xml:space="preserve">Client: </w:t>
                          </w:r>
                          <w:sdt>
                            <w:sdtPr>
                              <w:id w:val="866563066"/>
                              <w:dataBinding w:prefixMappings="xmlns:ns0='http://schemas.openxmlformats.org/package/2006/metadata/core-properties' xmlns:ns1='http://purl.org/dc/elements/1.1/'" w:xpath="/ns0:coreProperties[1]/ns1:creator[1]" w:storeItemID="{6C3C8BC8-F283-45AE-878A-BAB7291924A1}"/>
                              <w:text/>
                            </w:sdtPr>
                            <w:sdtContent>
                              <w:r>
                                <w:rPr>
                                  <w:lang w:val="en-AU"/>
                                </w:rPr>
                                <w:t>IT Faculty, Charles Darwin University</w:t>
                              </w:r>
                            </w:sdtContent>
                          </w:sdt>
                        </w:p>
                      </w:txbxContent>
                    </v:textbox>
                    <w10:wrap anchorx="margin" anchory="margin"/>
                  </v:rect>
                </w:pict>
              </mc:Fallback>
            </mc:AlternateContent>
          </w:r>
          <w:r w:rsidR="00D66AAB">
            <w:rPr>
              <w:b/>
            </w:rPr>
            <w:br w:type="page"/>
          </w:r>
        </w:p>
      </w:sdtContent>
    </w:sdt>
    <w:p w14:paraId="0B1C4E59" w14:textId="212B0B89" w:rsidR="000D5EC8" w:rsidRDefault="009F241D" w:rsidP="005F060A">
      <w:pPr>
        <w:pStyle w:val="Title"/>
        <w:spacing w:after="80"/>
        <w:rPr>
          <w:smallCaps w:val="0"/>
        </w:rPr>
      </w:pPr>
      <w:sdt>
        <w:sdtPr>
          <w:rPr>
            <w:smallCaps w:val="0"/>
          </w:rPr>
          <w:alias w:val="Title"/>
          <w:tag w:val="Title"/>
          <w:id w:val="11808329"/>
          <w:dataBinding w:prefixMappings="xmlns:ns0='http://schemas.openxmlformats.org/package/2006/metadata/core-properties' xmlns:ns1='http://purl.org/dc/elements/1.1/'" w:xpath="/ns0:coreProperties[1]/ns1:title[1]" w:storeItemID="{6C3C8BC8-F283-45AE-878A-BAB7291924A1}"/>
          <w:text/>
        </w:sdtPr>
        <w:sdtContent>
          <w:r w:rsidR="000D37BD">
            <w:rPr>
              <w:smallCaps w:val="0"/>
            </w:rPr>
            <w:t>Code Fair 2017</w:t>
          </w:r>
        </w:sdtContent>
      </w:sdt>
    </w:p>
    <w:p w14:paraId="57F65757" w14:textId="2C5950D3" w:rsidR="000D5EC8" w:rsidRDefault="009F241D">
      <w:pPr>
        <w:pStyle w:val="Subtitle"/>
      </w:pPr>
      <w:sdt>
        <w:sdtPr>
          <w:alias w:val="Subtitle"/>
          <w:tag w:val="Subtitle"/>
          <w:id w:val="11808339"/>
          <w:dataBinding w:prefixMappings="xmlns:ns0='http://schemas.openxmlformats.org/package/2006/metadata/core-properties' xmlns:ns1='http://purl.org/dc/elements/1.1/'" w:xpath="/ns0:coreProperties[1]/ns1:subject[1]" w:storeItemID="{6C3C8BC8-F283-45AE-878A-BAB7291924A1}"/>
          <w:text/>
        </w:sdtPr>
        <w:sdtContent>
          <w:r w:rsidR="000D37BD">
            <w:t>Web presence and code fair promotion.</w:t>
          </w:r>
        </w:sdtContent>
      </w:sdt>
    </w:p>
    <w:sdt>
      <w:sdtPr>
        <w:rPr>
          <w:rFonts w:asciiTheme="minorHAnsi" w:eastAsiaTheme="minorHAnsi" w:hAnsiTheme="minorHAnsi" w:cs="Times New Roman"/>
          <w:b w:val="0"/>
          <w:bCs w:val="0"/>
          <w:smallCaps/>
          <w:noProof/>
          <w:color w:val="000000" w:themeColor="text1"/>
          <w:sz w:val="22"/>
          <w:szCs w:val="20"/>
        </w:rPr>
        <w:id w:val="594022438"/>
        <w:docPartObj>
          <w:docPartGallery w:val="Table of Contents"/>
          <w:docPartUnique/>
        </w:docPartObj>
      </w:sdtPr>
      <w:sdtContent>
        <w:p w14:paraId="2081887D" w14:textId="77777777" w:rsidR="00087426" w:rsidRDefault="00087426">
          <w:pPr>
            <w:pStyle w:val="TOCHeading"/>
          </w:pPr>
          <w:r>
            <w:t>Table of Contents</w:t>
          </w:r>
        </w:p>
        <w:p w14:paraId="79AC1167" w14:textId="77777777" w:rsidR="0065144F" w:rsidRDefault="00B9643A">
          <w:pPr>
            <w:pStyle w:val="TOC1"/>
            <w:rPr>
              <w:rFonts w:eastAsiaTheme="minorEastAsia" w:cstheme="minorBidi"/>
              <w:smallCaps w:val="0"/>
              <w:color w:val="auto"/>
              <w:sz w:val="24"/>
              <w:szCs w:val="24"/>
              <w:lang w:eastAsia="ja-JP"/>
            </w:rPr>
          </w:pPr>
          <w:r>
            <w:fldChar w:fldCharType="begin"/>
          </w:r>
          <w:r>
            <w:instrText xml:space="preserve"> TOC \o </w:instrText>
          </w:r>
          <w:r>
            <w:fldChar w:fldCharType="separate"/>
          </w:r>
          <w:r w:rsidR="0065144F">
            <w:t>Overview</w:t>
          </w:r>
          <w:r w:rsidR="0065144F">
            <w:tab/>
          </w:r>
          <w:r w:rsidR="0065144F">
            <w:fldChar w:fldCharType="begin"/>
          </w:r>
          <w:r w:rsidR="0065144F">
            <w:instrText xml:space="preserve"> PAGEREF _Toc357020711 \h </w:instrText>
          </w:r>
          <w:r w:rsidR="0065144F">
            <w:fldChar w:fldCharType="separate"/>
          </w:r>
          <w:r w:rsidR="0065144F">
            <w:t>4</w:t>
          </w:r>
          <w:r w:rsidR="0065144F">
            <w:fldChar w:fldCharType="end"/>
          </w:r>
        </w:p>
        <w:p w14:paraId="59249AE5" w14:textId="77777777" w:rsidR="0065144F" w:rsidRDefault="0065144F">
          <w:pPr>
            <w:pStyle w:val="TOC2"/>
            <w:rPr>
              <w:rFonts w:eastAsiaTheme="minorEastAsia" w:cstheme="minorBidi"/>
              <w:smallCaps w:val="0"/>
              <w:color w:val="auto"/>
              <w:sz w:val="24"/>
              <w:szCs w:val="24"/>
              <w:lang w:eastAsia="ja-JP"/>
            </w:rPr>
          </w:pPr>
          <w:r>
            <w:t>About the project</w:t>
          </w:r>
          <w:r>
            <w:tab/>
          </w:r>
          <w:r>
            <w:fldChar w:fldCharType="begin"/>
          </w:r>
          <w:r>
            <w:instrText xml:space="preserve"> PAGEREF _Toc357020712 \h </w:instrText>
          </w:r>
          <w:r>
            <w:fldChar w:fldCharType="separate"/>
          </w:r>
          <w:r>
            <w:t>4</w:t>
          </w:r>
          <w:r>
            <w:fldChar w:fldCharType="end"/>
          </w:r>
        </w:p>
        <w:p w14:paraId="6C573468" w14:textId="77777777" w:rsidR="0065144F" w:rsidRDefault="0065144F">
          <w:pPr>
            <w:pStyle w:val="TOC3"/>
            <w:rPr>
              <w:rFonts w:eastAsiaTheme="minorEastAsia" w:cstheme="minorBidi"/>
              <w:smallCaps w:val="0"/>
              <w:color w:val="auto"/>
              <w:sz w:val="24"/>
              <w:szCs w:val="24"/>
              <w:lang w:eastAsia="ja-JP"/>
            </w:rPr>
          </w:pPr>
          <w:r w:rsidRPr="007D1C09">
            <w:rPr>
              <w:lang w:val="en-AU" w:eastAsia="en-AU"/>
            </w:rPr>
            <w:t>Project Team</w:t>
          </w:r>
          <w:r>
            <w:tab/>
          </w:r>
          <w:r>
            <w:fldChar w:fldCharType="begin"/>
          </w:r>
          <w:r>
            <w:instrText xml:space="preserve"> PAGEREF _Toc357020713 \h </w:instrText>
          </w:r>
          <w:r>
            <w:fldChar w:fldCharType="separate"/>
          </w:r>
          <w:r>
            <w:t>4</w:t>
          </w:r>
          <w:r>
            <w:fldChar w:fldCharType="end"/>
          </w:r>
        </w:p>
        <w:p w14:paraId="6882653A" w14:textId="77777777" w:rsidR="0065144F" w:rsidRDefault="0065144F">
          <w:pPr>
            <w:pStyle w:val="TOC3"/>
            <w:rPr>
              <w:rFonts w:eastAsiaTheme="minorEastAsia" w:cstheme="minorBidi"/>
              <w:smallCaps w:val="0"/>
              <w:color w:val="auto"/>
              <w:sz w:val="24"/>
              <w:szCs w:val="24"/>
              <w:lang w:eastAsia="ja-JP"/>
            </w:rPr>
          </w:pPr>
          <w:r w:rsidRPr="007D1C09">
            <w:rPr>
              <w:lang w:val="en-AU" w:eastAsia="en-AU"/>
            </w:rPr>
            <w:t>Business Requirements</w:t>
          </w:r>
          <w:r>
            <w:tab/>
          </w:r>
          <w:r>
            <w:fldChar w:fldCharType="begin"/>
          </w:r>
          <w:r>
            <w:instrText xml:space="preserve"> PAGEREF _Toc357020714 \h </w:instrText>
          </w:r>
          <w:r>
            <w:fldChar w:fldCharType="separate"/>
          </w:r>
          <w:r>
            <w:t>4</w:t>
          </w:r>
          <w:r>
            <w:fldChar w:fldCharType="end"/>
          </w:r>
        </w:p>
        <w:p w14:paraId="6D724E30" w14:textId="77777777" w:rsidR="0065144F" w:rsidRDefault="0065144F">
          <w:pPr>
            <w:pStyle w:val="TOC2"/>
            <w:rPr>
              <w:rFonts w:eastAsiaTheme="minorEastAsia" w:cstheme="minorBidi"/>
              <w:smallCaps w:val="0"/>
              <w:color w:val="auto"/>
              <w:sz w:val="24"/>
              <w:szCs w:val="24"/>
              <w:lang w:eastAsia="ja-JP"/>
            </w:rPr>
          </w:pPr>
          <w:r>
            <w:t>Project Approach</w:t>
          </w:r>
          <w:r>
            <w:tab/>
          </w:r>
          <w:r>
            <w:fldChar w:fldCharType="begin"/>
          </w:r>
          <w:r>
            <w:instrText xml:space="preserve"> PAGEREF _Toc357020715 \h </w:instrText>
          </w:r>
          <w:r>
            <w:fldChar w:fldCharType="separate"/>
          </w:r>
          <w:r>
            <w:t>5</w:t>
          </w:r>
          <w:r>
            <w:fldChar w:fldCharType="end"/>
          </w:r>
        </w:p>
        <w:p w14:paraId="552E8BC3" w14:textId="77777777" w:rsidR="0065144F" w:rsidRDefault="0065144F">
          <w:pPr>
            <w:pStyle w:val="TOC1"/>
            <w:rPr>
              <w:rFonts w:eastAsiaTheme="minorEastAsia" w:cstheme="minorBidi"/>
              <w:smallCaps w:val="0"/>
              <w:color w:val="auto"/>
              <w:sz w:val="24"/>
              <w:szCs w:val="24"/>
              <w:lang w:eastAsia="ja-JP"/>
            </w:rPr>
          </w:pPr>
          <w:r>
            <w:t>Strategy</w:t>
          </w:r>
          <w:r>
            <w:tab/>
          </w:r>
          <w:r>
            <w:fldChar w:fldCharType="begin"/>
          </w:r>
          <w:r>
            <w:instrText xml:space="preserve"> PAGEREF _Toc357020716 \h </w:instrText>
          </w:r>
          <w:r>
            <w:fldChar w:fldCharType="separate"/>
          </w:r>
          <w:r>
            <w:t>5</w:t>
          </w:r>
          <w:r>
            <w:fldChar w:fldCharType="end"/>
          </w:r>
        </w:p>
        <w:p w14:paraId="75B48949" w14:textId="77777777" w:rsidR="0065144F" w:rsidRDefault="0065144F">
          <w:pPr>
            <w:pStyle w:val="TOC2"/>
            <w:rPr>
              <w:rFonts w:eastAsiaTheme="minorEastAsia" w:cstheme="minorBidi"/>
              <w:smallCaps w:val="0"/>
              <w:color w:val="auto"/>
              <w:sz w:val="24"/>
              <w:szCs w:val="24"/>
              <w:lang w:eastAsia="ja-JP"/>
            </w:rPr>
          </w:pPr>
          <w:r>
            <w:t>Business Objectives</w:t>
          </w:r>
          <w:r>
            <w:tab/>
          </w:r>
          <w:r>
            <w:fldChar w:fldCharType="begin"/>
          </w:r>
          <w:r>
            <w:instrText xml:space="preserve"> PAGEREF _Toc357020717 \h </w:instrText>
          </w:r>
          <w:r>
            <w:fldChar w:fldCharType="separate"/>
          </w:r>
          <w:r>
            <w:t>5</w:t>
          </w:r>
          <w:r>
            <w:fldChar w:fldCharType="end"/>
          </w:r>
        </w:p>
        <w:p w14:paraId="2A03A05E" w14:textId="77777777" w:rsidR="0065144F" w:rsidRDefault="0065144F">
          <w:pPr>
            <w:pStyle w:val="TOC3"/>
            <w:rPr>
              <w:rFonts w:eastAsiaTheme="minorEastAsia" w:cstheme="minorBidi"/>
              <w:smallCaps w:val="0"/>
              <w:color w:val="auto"/>
              <w:sz w:val="24"/>
              <w:szCs w:val="24"/>
              <w:lang w:eastAsia="ja-JP"/>
            </w:rPr>
          </w:pPr>
          <w:r>
            <w:t>Competitive Benchmarking</w:t>
          </w:r>
          <w:r>
            <w:tab/>
          </w:r>
          <w:r>
            <w:fldChar w:fldCharType="begin"/>
          </w:r>
          <w:r>
            <w:instrText xml:space="preserve"> PAGEREF _Toc357020718 \h </w:instrText>
          </w:r>
          <w:r>
            <w:fldChar w:fldCharType="separate"/>
          </w:r>
          <w:r>
            <w:t>5</w:t>
          </w:r>
          <w:r>
            <w:fldChar w:fldCharType="end"/>
          </w:r>
        </w:p>
        <w:p w14:paraId="682C10E2" w14:textId="77777777" w:rsidR="0065144F" w:rsidRDefault="0065144F">
          <w:pPr>
            <w:pStyle w:val="TOC2"/>
            <w:rPr>
              <w:rFonts w:eastAsiaTheme="minorEastAsia" w:cstheme="minorBidi"/>
              <w:smallCaps w:val="0"/>
              <w:color w:val="auto"/>
              <w:sz w:val="24"/>
              <w:szCs w:val="24"/>
              <w:lang w:eastAsia="ja-JP"/>
            </w:rPr>
          </w:pPr>
          <w:r>
            <w:t>User Needs {personas}</w:t>
          </w:r>
          <w:r>
            <w:tab/>
          </w:r>
          <w:r>
            <w:fldChar w:fldCharType="begin"/>
          </w:r>
          <w:r>
            <w:instrText xml:space="preserve"> PAGEREF _Toc357020719 \h </w:instrText>
          </w:r>
          <w:r>
            <w:fldChar w:fldCharType="separate"/>
          </w:r>
          <w:r>
            <w:t>6</w:t>
          </w:r>
          <w:r>
            <w:fldChar w:fldCharType="end"/>
          </w:r>
        </w:p>
        <w:p w14:paraId="7D90AD07" w14:textId="77777777" w:rsidR="0065144F" w:rsidRDefault="0065144F">
          <w:pPr>
            <w:pStyle w:val="TOC3"/>
            <w:rPr>
              <w:rFonts w:eastAsiaTheme="minorEastAsia" w:cstheme="minorBidi"/>
              <w:smallCaps w:val="0"/>
              <w:color w:val="auto"/>
              <w:sz w:val="24"/>
              <w:szCs w:val="24"/>
              <w:lang w:eastAsia="ja-JP"/>
            </w:rPr>
          </w:pPr>
          <w:r>
            <w:t>Concept Map</w:t>
          </w:r>
          <w:r>
            <w:tab/>
          </w:r>
          <w:r>
            <w:fldChar w:fldCharType="begin"/>
          </w:r>
          <w:r>
            <w:instrText xml:space="preserve"> PAGEREF _Toc357020720 \h </w:instrText>
          </w:r>
          <w:r>
            <w:fldChar w:fldCharType="separate"/>
          </w:r>
          <w:r>
            <w:t>7</w:t>
          </w:r>
          <w:r>
            <w:fldChar w:fldCharType="end"/>
          </w:r>
        </w:p>
        <w:p w14:paraId="324ADA35" w14:textId="77777777" w:rsidR="0065144F" w:rsidRDefault="0065144F">
          <w:pPr>
            <w:pStyle w:val="TOC1"/>
            <w:rPr>
              <w:rFonts w:eastAsiaTheme="minorEastAsia" w:cstheme="minorBidi"/>
              <w:smallCaps w:val="0"/>
              <w:color w:val="auto"/>
              <w:sz w:val="24"/>
              <w:szCs w:val="24"/>
              <w:lang w:eastAsia="ja-JP"/>
            </w:rPr>
          </w:pPr>
          <w:r>
            <w:t>Scope</w:t>
          </w:r>
          <w:r>
            <w:tab/>
          </w:r>
          <w:r>
            <w:fldChar w:fldCharType="begin"/>
          </w:r>
          <w:r>
            <w:instrText xml:space="preserve"> PAGEREF _Toc357020721 \h </w:instrText>
          </w:r>
          <w:r>
            <w:fldChar w:fldCharType="separate"/>
          </w:r>
          <w:r>
            <w:t>7</w:t>
          </w:r>
          <w:r>
            <w:fldChar w:fldCharType="end"/>
          </w:r>
        </w:p>
        <w:p w14:paraId="7CA1F60C" w14:textId="77777777" w:rsidR="0065144F" w:rsidRDefault="0065144F">
          <w:pPr>
            <w:pStyle w:val="TOC3"/>
            <w:rPr>
              <w:rFonts w:eastAsiaTheme="minorEastAsia" w:cstheme="minorBidi"/>
              <w:smallCaps w:val="0"/>
              <w:color w:val="auto"/>
              <w:sz w:val="24"/>
              <w:szCs w:val="24"/>
              <w:lang w:eastAsia="ja-JP"/>
            </w:rPr>
          </w:pPr>
          <w:r>
            <w:t>Content requirements (content inventory, sitemap)</w:t>
          </w:r>
          <w:r>
            <w:tab/>
          </w:r>
          <w:r>
            <w:fldChar w:fldCharType="begin"/>
          </w:r>
          <w:r>
            <w:instrText xml:space="preserve"> PAGEREF _Toc357020722 \h </w:instrText>
          </w:r>
          <w:r>
            <w:fldChar w:fldCharType="separate"/>
          </w:r>
          <w:r>
            <w:t>7</w:t>
          </w:r>
          <w:r>
            <w:fldChar w:fldCharType="end"/>
          </w:r>
        </w:p>
        <w:p w14:paraId="6C691F8B" w14:textId="77777777" w:rsidR="0065144F" w:rsidRDefault="0065144F">
          <w:pPr>
            <w:pStyle w:val="TOC3"/>
            <w:rPr>
              <w:rFonts w:eastAsiaTheme="minorEastAsia" w:cstheme="minorBidi"/>
              <w:smallCaps w:val="0"/>
              <w:color w:val="auto"/>
              <w:sz w:val="24"/>
              <w:szCs w:val="24"/>
              <w:lang w:eastAsia="ja-JP"/>
            </w:rPr>
          </w:pPr>
          <w:r>
            <w:t>Technical Requirements</w:t>
          </w:r>
          <w:r>
            <w:tab/>
          </w:r>
          <w:r>
            <w:fldChar w:fldCharType="begin"/>
          </w:r>
          <w:r>
            <w:instrText xml:space="preserve"> PAGEREF _Toc357020723 \h </w:instrText>
          </w:r>
          <w:r>
            <w:fldChar w:fldCharType="separate"/>
          </w:r>
          <w:r>
            <w:t>8</w:t>
          </w:r>
          <w:r>
            <w:fldChar w:fldCharType="end"/>
          </w:r>
        </w:p>
        <w:p w14:paraId="17EC1AFF" w14:textId="77777777" w:rsidR="0065144F" w:rsidRDefault="0065144F">
          <w:pPr>
            <w:pStyle w:val="TOC1"/>
            <w:rPr>
              <w:rFonts w:eastAsiaTheme="minorEastAsia" w:cstheme="minorBidi"/>
              <w:smallCaps w:val="0"/>
              <w:color w:val="auto"/>
              <w:sz w:val="24"/>
              <w:szCs w:val="24"/>
              <w:lang w:eastAsia="ja-JP"/>
            </w:rPr>
          </w:pPr>
          <w:r>
            <w:t>Information Architecture</w:t>
          </w:r>
          <w:r>
            <w:tab/>
          </w:r>
          <w:r>
            <w:fldChar w:fldCharType="begin"/>
          </w:r>
          <w:r>
            <w:instrText xml:space="preserve"> PAGEREF _Toc357020724 \h </w:instrText>
          </w:r>
          <w:r>
            <w:fldChar w:fldCharType="separate"/>
          </w:r>
          <w:r>
            <w:t>9</w:t>
          </w:r>
          <w:r>
            <w:fldChar w:fldCharType="end"/>
          </w:r>
        </w:p>
        <w:p w14:paraId="57D47A15" w14:textId="77777777" w:rsidR="0065144F" w:rsidRDefault="0065144F">
          <w:pPr>
            <w:pStyle w:val="TOC3"/>
            <w:rPr>
              <w:rFonts w:eastAsiaTheme="minorEastAsia" w:cstheme="minorBidi"/>
              <w:smallCaps w:val="0"/>
              <w:color w:val="auto"/>
              <w:sz w:val="24"/>
              <w:szCs w:val="24"/>
              <w:lang w:eastAsia="ja-JP"/>
            </w:rPr>
          </w:pPr>
          <w:r>
            <w:t>Navigation design</w:t>
          </w:r>
          <w:r>
            <w:tab/>
          </w:r>
          <w:r>
            <w:fldChar w:fldCharType="begin"/>
          </w:r>
          <w:r>
            <w:instrText xml:space="preserve"> PAGEREF _Toc357020725 \h </w:instrText>
          </w:r>
          <w:r>
            <w:fldChar w:fldCharType="separate"/>
          </w:r>
          <w:r>
            <w:t>9</w:t>
          </w:r>
          <w:r>
            <w:fldChar w:fldCharType="end"/>
          </w:r>
        </w:p>
        <w:p w14:paraId="0D5C627B" w14:textId="77777777" w:rsidR="0065144F" w:rsidRDefault="0065144F">
          <w:pPr>
            <w:pStyle w:val="TOC3"/>
            <w:rPr>
              <w:rFonts w:eastAsiaTheme="minorEastAsia" w:cstheme="minorBidi"/>
              <w:smallCaps w:val="0"/>
              <w:color w:val="auto"/>
              <w:sz w:val="24"/>
              <w:szCs w:val="24"/>
              <w:lang w:eastAsia="ja-JP"/>
            </w:rPr>
          </w:pPr>
          <w:r>
            <w:t>Page design</w:t>
          </w:r>
          <w:r>
            <w:tab/>
          </w:r>
          <w:r>
            <w:fldChar w:fldCharType="begin"/>
          </w:r>
          <w:r>
            <w:instrText xml:space="preserve"> PAGEREF _Toc357020726 \h </w:instrText>
          </w:r>
          <w:r>
            <w:fldChar w:fldCharType="separate"/>
          </w:r>
          <w:r>
            <w:t>10</w:t>
          </w:r>
          <w:r>
            <w:fldChar w:fldCharType="end"/>
          </w:r>
        </w:p>
        <w:p w14:paraId="2C3ABCE9" w14:textId="77777777" w:rsidR="0065144F" w:rsidRDefault="0065144F">
          <w:pPr>
            <w:pStyle w:val="TOC3"/>
            <w:rPr>
              <w:rFonts w:eastAsiaTheme="minorEastAsia" w:cstheme="minorBidi"/>
              <w:smallCaps w:val="0"/>
              <w:color w:val="auto"/>
              <w:sz w:val="24"/>
              <w:szCs w:val="24"/>
              <w:lang w:eastAsia="ja-JP"/>
            </w:rPr>
          </w:pPr>
          <w:r>
            <w:t>User Testing</w:t>
          </w:r>
          <w:r>
            <w:tab/>
          </w:r>
          <w:r>
            <w:fldChar w:fldCharType="begin"/>
          </w:r>
          <w:r>
            <w:instrText xml:space="preserve"> PAGEREF _Toc357020727 \h </w:instrText>
          </w:r>
          <w:r>
            <w:fldChar w:fldCharType="separate"/>
          </w:r>
          <w:r>
            <w:t>10</w:t>
          </w:r>
          <w:r>
            <w:fldChar w:fldCharType="end"/>
          </w:r>
        </w:p>
        <w:p w14:paraId="646E0145" w14:textId="77777777" w:rsidR="0065144F" w:rsidRDefault="0065144F">
          <w:pPr>
            <w:pStyle w:val="TOC1"/>
            <w:rPr>
              <w:rFonts w:eastAsiaTheme="minorEastAsia" w:cstheme="minorBidi"/>
              <w:smallCaps w:val="0"/>
              <w:color w:val="auto"/>
              <w:sz w:val="24"/>
              <w:szCs w:val="24"/>
              <w:lang w:eastAsia="ja-JP"/>
            </w:rPr>
          </w:pPr>
          <w:r>
            <w:t>Interface &amp; Visual Design</w:t>
          </w:r>
          <w:r>
            <w:tab/>
          </w:r>
          <w:r>
            <w:fldChar w:fldCharType="begin"/>
          </w:r>
          <w:r>
            <w:instrText xml:space="preserve"> PAGEREF _Toc357020728 \h </w:instrText>
          </w:r>
          <w:r>
            <w:fldChar w:fldCharType="separate"/>
          </w:r>
          <w:r>
            <w:t>11</w:t>
          </w:r>
          <w:r>
            <w:fldChar w:fldCharType="end"/>
          </w:r>
        </w:p>
        <w:p w14:paraId="6B33B0F8" w14:textId="77777777" w:rsidR="0065144F" w:rsidRDefault="0065144F">
          <w:pPr>
            <w:pStyle w:val="TOC2"/>
            <w:rPr>
              <w:rFonts w:eastAsiaTheme="minorEastAsia" w:cstheme="minorBidi"/>
              <w:smallCaps w:val="0"/>
              <w:color w:val="auto"/>
              <w:sz w:val="24"/>
              <w:szCs w:val="24"/>
              <w:lang w:eastAsia="ja-JP"/>
            </w:rPr>
          </w:pPr>
          <w:r>
            <w:t>Interface Design Features</w:t>
          </w:r>
          <w:r>
            <w:tab/>
          </w:r>
          <w:r>
            <w:fldChar w:fldCharType="begin"/>
          </w:r>
          <w:r>
            <w:instrText xml:space="preserve"> PAGEREF _Toc357020729 \h </w:instrText>
          </w:r>
          <w:r>
            <w:fldChar w:fldCharType="separate"/>
          </w:r>
          <w:r>
            <w:t>11</w:t>
          </w:r>
          <w:r>
            <w:fldChar w:fldCharType="end"/>
          </w:r>
        </w:p>
        <w:p w14:paraId="3919126E" w14:textId="77777777" w:rsidR="0065144F" w:rsidRDefault="0065144F">
          <w:pPr>
            <w:pStyle w:val="TOC3"/>
            <w:rPr>
              <w:rFonts w:eastAsiaTheme="minorEastAsia" w:cstheme="minorBidi"/>
              <w:smallCaps w:val="0"/>
              <w:color w:val="auto"/>
              <w:sz w:val="24"/>
              <w:szCs w:val="24"/>
              <w:lang w:eastAsia="ja-JP"/>
            </w:rPr>
          </w:pPr>
          <w:r>
            <w:t>Persistent Header / Top navigation</w:t>
          </w:r>
          <w:r>
            <w:tab/>
          </w:r>
          <w:r>
            <w:fldChar w:fldCharType="begin"/>
          </w:r>
          <w:r>
            <w:instrText xml:space="preserve"> PAGEREF _Toc357020730 \h </w:instrText>
          </w:r>
          <w:r>
            <w:fldChar w:fldCharType="separate"/>
          </w:r>
          <w:r>
            <w:t>11</w:t>
          </w:r>
          <w:r>
            <w:fldChar w:fldCharType="end"/>
          </w:r>
        </w:p>
        <w:p w14:paraId="11E4D503" w14:textId="77777777" w:rsidR="0065144F" w:rsidRDefault="0065144F">
          <w:pPr>
            <w:pStyle w:val="TOC3"/>
            <w:rPr>
              <w:rFonts w:eastAsiaTheme="minorEastAsia" w:cstheme="minorBidi"/>
              <w:smallCaps w:val="0"/>
              <w:color w:val="auto"/>
              <w:sz w:val="24"/>
              <w:szCs w:val="24"/>
              <w:lang w:eastAsia="ja-JP"/>
            </w:rPr>
          </w:pPr>
          <w:r>
            <w:t>Splash page</w:t>
          </w:r>
          <w:r>
            <w:tab/>
          </w:r>
          <w:r>
            <w:fldChar w:fldCharType="begin"/>
          </w:r>
          <w:r>
            <w:instrText xml:space="preserve"> PAGEREF _Toc357020731 \h </w:instrText>
          </w:r>
          <w:r>
            <w:fldChar w:fldCharType="separate"/>
          </w:r>
          <w:r>
            <w:t>11</w:t>
          </w:r>
          <w:r>
            <w:fldChar w:fldCharType="end"/>
          </w:r>
        </w:p>
        <w:p w14:paraId="12CC9FC5" w14:textId="77777777" w:rsidR="0065144F" w:rsidRDefault="0065144F">
          <w:pPr>
            <w:pStyle w:val="TOC3"/>
            <w:rPr>
              <w:rFonts w:eastAsiaTheme="minorEastAsia" w:cstheme="minorBidi"/>
              <w:smallCaps w:val="0"/>
              <w:color w:val="auto"/>
              <w:sz w:val="24"/>
              <w:szCs w:val="24"/>
              <w:lang w:eastAsia="ja-JP"/>
            </w:rPr>
          </w:pPr>
          <w:r>
            <w:t>Buttons</w:t>
          </w:r>
          <w:r>
            <w:tab/>
          </w:r>
          <w:r>
            <w:fldChar w:fldCharType="begin"/>
          </w:r>
          <w:r>
            <w:instrText xml:space="preserve"> PAGEREF _Toc357020732 \h </w:instrText>
          </w:r>
          <w:r>
            <w:fldChar w:fldCharType="separate"/>
          </w:r>
          <w:r>
            <w:t>11</w:t>
          </w:r>
          <w:r>
            <w:fldChar w:fldCharType="end"/>
          </w:r>
        </w:p>
        <w:p w14:paraId="4F1A0D93" w14:textId="77777777" w:rsidR="0065144F" w:rsidRDefault="0065144F">
          <w:pPr>
            <w:pStyle w:val="TOC3"/>
            <w:rPr>
              <w:rFonts w:eastAsiaTheme="minorEastAsia" w:cstheme="minorBidi"/>
              <w:smallCaps w:val="0"/>
              <w:color w:val="auto"/>
              <w:sz w:val="24"/>
              <w:szCs w:val="24"/>
              <w:lang w:eastAsia="ja-JP"/>
            </w:rPr>
          </w:pPr>
          <w:r>
            <w:t>Forms</w:t>
          </w:r>
          <w:r>
            <w:tab/>
          </w:r>
          <w:r>
            <w:fldChar w:fldCharType="begin"/>
          </w:r>
          <w:r>
            <w:instrText xml:space="preserve"> PAGEREF _Toc357020733 \h </w:instrText>
          </w:r>
          <w:r>
            <w:fldChar w:fldCharType="separate"/>
          </w:r>
          <w:r>
            <w:t>11</w:t>
          </w:r>
          <w:r>
            <w:fldChar w:fldCharType="end"/>
          </w:r>
        </w:p>
        <w:p w14:paraId="3587A568" w14:textId="77777777" w:rsidR="0065144F" w:rsidRDefault="0065144F">
          <w:pPr>
            <w:pStyle w:val="TOC3"/>
            <w:rPr>
              <w:rFonts w:eastAsiaTheme="minorEastAsia" w:cstheme="minorBidi"/>
              <w:smallCaps w:val="0"/>
              <w:color w:val="auto"/>
              <w:sz w:val="24"/>
              <w:szCs w:val="24"/>
              <w:lang w:eastAsia="ja-JP"/>
            </w:rPr>
          </w:pPr>
          <w:r>
            <w:t>Persistent Footer</w:t>
          </w:r>
          <w:r>
            <w:tab/>
          </w:r>
          <w:r>
            <w:fldChar w:fldCharType="begin"/>
          </w:r>
          <w:r>
            <w:instrText xml:space="preserve"> PAGEREF _Toc357020734 \h </w:instrText>
          </w:r>
          <w:r>
            <w:fldChar w:fldCharType="separate"/>
          </w:r>
          <w:r>
            <w:t>11</w:t>
          </w:r>
          <w:r>
            <w:fldChar w:fldCharType="end"/>
          </w:r>
        </w:p>
        <w:p w14:paraId="2FE15AED" w14:textId="77777777" w:rsidR="0065144F" w:rsidRDefault="0065144F">
          <w:pPr>
            <w:pStyle w:val="TOC3"/>
            <w:rPr>
              <w:rFonts w:eastAsiaTheme="minorEastAsia" w:cstheme="minorBidi"/>
              <w:smallCaps w:val="0"/>
              <w:color w:val="auto"/>
              <w:sz w:val="24"/>
              <w:szCs w:val="24"/>
              <w:lang w:eastAsia="ja-JP"/>
            </w:rPr>
          </w:pPr>
          <w:r>
            <w:t>Learn More links / buttons</w:t>
          </w:r>
          <w:r>
            <w:tab/>
          </w:r>
          <w:r>
            <w:fldChar w:fldCharType="begin"/>
          </w:r>
          <w:r>
            <w:instrText xml:space="preserve"> PAGEREF _Toc357020735 \h </w:instrText>
          </w:r>
          <w:r>
            <w:fldChar w:fldCharType="separate"/>
          </w:r>
          <w:r>
            <w:t>11</w:t>
          </w:r>
          <w:r>
            <w:fldChar w:fldCharType="end"/>
          </w:r>
        </w:p>
        <w:p w14:paraId="736A0F42" w14:textId="77777777" w:rsidR="0065144F" w:rsidRDefault="0065144F">
          <w:pPr>
            <w:pStyle w:val="TOC3"/>
            <w:rPr>
              <w:rFonts w:eastAsiaTheme="minorEastAsia" w:cstheme="minorBidi"/>
              <w:smallCaps w:val="0"/>
              <w:color w:val="auto"/>
              <w:sz w:val="24"/>
              <w:szCs w:val="24"/>
              <w:lang w:eastAsia="ja-JP"/>
            </w:rPr>
          </w:pPr>
          <w:r>
            <w:t>Cross-browser Compatibility and Extensions (JavaScript)</w:t>
          </w:r>
          <w:r>
            <w:tab/>
          </w:r>
          <w:r>
            <w:fldChar w:fldCharType="begin"/>
          </w:r>
          <w:r>
            <w:instrText xml:space="preserve"> PAGEREF _Toc357020736 \h </w:instrText>
          </w:r>
          <w:r>
            <w:fldChar w:fldCharType="separate"/>
          </w:r>
          <w:r>
            <w:t>12</w:t>
          </w:r>
          <w:r>
            <w:fldChar w:fldCharType="end"/>
          </w:r>
        </w:p>
        <w:p w14:paraId="46D85D06" w14:textId="77777777" w:rsidR="0065144F" w:rsidRDefault="0065144F">
          <w:pPr>
            <w:pStyle w:val="TOC2"/>
            <w:rPr>
              <w:rFonts w:eastAsiaTheme="minorEastAsia" w:cstheme="minorBidi"/>
              <w:smallCaps w:val="0"/>
              <w:color w:val="auto"/>
              <w:sz w:val="24"/>
              <w:szCs w:val="24"/>
              <w:lang w:eastAsia="ja-JP"/>
            </w:rPr>
          </w:pPr>
          <w:r>
            <w:t>Visual Design Inspirations</w:t>
          </w:r>
          <w:r>
            <w:tab/>
          </w:r>
          <w:r>
            <w:fldChar w:fldCharType="begin"/>
          </w:r>
          <w:r>
            <w:instrText xml:space="preserve"> PAGEREF _Toc357020737 \h </w:instrText>
          </w:r>
          <w:r>
            <w:fldChar w:fldCharType="separate"/>
          </w:r>
          <w:r>
            <w:t>12</w:t>
          </w:r>
          <w:r>
            <w:fldChar w:fldCharType="end"/>
          </w:r>
        </w:p>
        <w:p w14:paraId="7575875E" w14:textId="77777777" w:rsidR="0065144F" w:rsidRDefault="0065144F">
          <w:pPr>
            <w:pStyle w:val="TOC3"/>
            <w:rPr>
              <w:rFonts w:eastAsiaTheme="minorEastAsia" w:cstheme="minorBidi"/>
              <w:smallCaps w:val="0"/>
              <w:color w:val="auto"/>
              <w:sz w:val="24"/>
              <w:szCs w:val="24"/>
              <w:lang w:eastAsia="ja-JP"/>
            </w:rPr>
          </w:pPr>
          <w:r>
            <w:t>Tapestry Website</w:t>
          </w:r>
          <w:r>
            <w:tab/>
          </w:r>
          <w:r>
            <w:fldChar w:fldCharType="begin"/>
          </w:r>
          <w:r>
            <w:instrText xml:space="preserve"> PAGEREF _Toc357020738 \h </w:instrText>
          </w:r>
          <w:r>
            <w:fldChar w:fldCharType="separate"/>
          </w:r>
          <w:r>
            <w:t>12</w:t>
          </w:r>
          <w:r>
            <w:fldChar w:fldCharType="end"/>
          </w:r>
        </w:p>
        <w:p w14:paraId="38D71956" w14:textId="77777777" w:rsidR="0065144F" w:rsidRDefault="0065144F">
          <w:pPr>
            <w:pStyle w:val="TOC3"/>
            <w:rPr>
              <w:rFonts w:eastAsiaTheme="minorEastAsia" w:cstheme="minorBidi"/>
              <w:smallCaps w:val="0"/>
              <w:color w:val="auto"/>
              <w:sz w:val="24"/>
              <w:szCs w:val="24"/>
              <w:lang w:eastAsia="ja-JP"/>
            </w:rPr>
          </w:pPr>
          <w:r>
            <w:t>PureCSS layouts</w:t>
          </w:r>
          <w:r>
            <w:tab/>
          </w:r>
          <w:r>
            <w:fldChar w:fldCharType="begin"/>
          </w:r>
          <w:r>
            <w:instrText xml:space="preserve"> PAGEREF _Toc357020739 \h </w:instrText>
          </w:r>
          <w:r>
            <w:fldChar w:fldCharType="separate"/>
          </w:r>
          <w:r>
            <w:t>13</w:t>
          </w:r>
          <w:r>
            <w:fldChar w:fldCharType="end"/>
          </w:r>
        </w:p>
        <w:p w14:paraId="2EF3B935" w14:textId="77777777" w:rsidR="0065144F" w:rsidRDefault="0065144F">
          <w:pPr>
            <w:pStyle w:val="TOC3"/>
            <w:rPr>
              <w:rFonts w:eastAsiaTheme="minorEastAsia" w:cstheme="minorBidi"/>
              <w:smallCaps w:val="0"/>
              <w:color w:val="auto"/>
              <w:sz w:val="24"/>
              <w:szCs w:val="24"/>
              <w:lang w:eastAsia="ja-JP"/>
            </w:rPr>
          </w:pPr>
          <w:r>
            <w:t>Responsive grid system – purecss</w:t>
          </w:r>
          <w:r>
            <w:tab/>
          </w:r>
          <w:r>
            <w:fldChar w:fldCharType="begin"/>
          </w:r>
          <w:r>
            <w:instrText xml:space="preserve"> PAGEREF _Toc357020740 \h </w:instrText>
          </w:r>
          <w:r>
            <w:fldChar w:fldCharType="separate"/>
          </w:r>
          <w:r>
            <w:t>13</w:t>
          </w:r>
          <w:r>
            <w:fldChar w:fldCharType="end"/>
          </w:r>
        </w:p>
        <w:p w14:paraId="5714EC3C" w14:textId="77777777" w:rsidR="0065144F" w:rsidRDefault="0065144F">
          <w:pPr>
            <w:pStyle w:val="TOC2"/>
            <w:rPr>
              <w:rFonts w:eastAsiaTheme="minorEastAsia" w:cstheme="minorBidi"/>
              <w:smallCaps w:val="0"/>
              <w:color w:val="auto"/>
              <w:sz w:val="24"/>
              <w:szCs w:val="24"/>
              <w:lang w:eastAsia="ja-JP"/>
            </w:rPr>
          </w:pPr>
          <w:r>
            <w:t>Client / User Feedback</w:t>
          </w:r>
          <w:r>
            <w:tab/>
          </w:r>
          <w:r>
            <w:fldChar w:fldCharType="begin"/>
          </w:r>
          <w:r>
            <w:instrText xml:space="preserve"> PAGEREF _Toc357020741 \h </w:instrText>
          </w:r>
          <w:r>
            <w:fldChar w:fldCharType="separate"/>
          </w:r>
          <w:r>
            <w:t>14</w:t>
          </w:r>
          <w:r>
            <w:fldChar w:fldCharType="end"/>
          </w:r>
        </w:p>
        <w:p w14:paraId="58B7ACA9" w14:textId="77777777" w:rsidR="0065144F" w:rsidRDefault="0065144F">
          <w:pPr>
            <w:pStyle w:val="TOC3"/>
            <w:rPr>
              <w:rFonts w:eastAsiaTheme="minorEastAsia" w:cstheme="minorBidi"/>
              <w:smallCaps w:val="0"/>
              <w:color w:val="auto"/>
              <w:sz w:val="24"/>
              <w:szCs w:val="24"/>
              <w:lang w:eastAsia="ja-JP"/>
            </w:rPr>
          </w:pPr>
          <w:r>
            <w:t>Navigation</w:t>
          </w:r>
          <w:r>
            <w:tab/>
          </w:r>
          <w:r>
            <w:fldChar w:fldCharType="begin"/>
          </w:r>
          <w:r>
            <w:instrText xml:space="preserve"> PAGEREF _Toc357020742 \h </w:instrText>
          </w:r>
          <w:r>
            <w:fldChar w:fldCharType="separate"/>
          </w:r>
          <w:r>
            <w:t>14</w:t>
          </w:r>
          <w:r>
            <w:fldChar w:fldCharType="end"/>
          </w:r>
        </w:p>
        <w:p w14:paraId="1967BAB2" w14:textId="77777777" w:rsidR="0065144F" w:rsidRDefault="0065144F">
          <w:pPr>
            <w:pStyle w:val="TOC3"/>
            <w:rPr>
              <w:rFonts w:eastAsiaTheme="minorEastAsia" w:cstheme="minorBidi"/>
              <w:smallCaps w:val="0"/>
              <w:color w:val="auto"/>
              <w:sz w:val="24"/>
              <w:szCs w:val="24"/>
              <w:lang w:eastAsia="ja-JP"/>
            </w:rPr>
          </w:pPr>
          <w:r>
            <w:t>Content</w:t>
          </w:r>
          <w:r>
            <w:tab/>
          </w:r>
          <w:r>
            <w:fldChar w:fldCharType="begin"/>
          </w:r>
          <w:r>
            <w:instrText xml:space="preserve"> PAGEREF _Toc357020743 \h </w:instrText>
          </w:r>
          <w:r>
            <w:fldChar w:fldCharType="separate"/>
          </w:r>
          <w:r>
            <w:t>14</w:t>
          </w:r>
          <w:r>
            <w:fldChar w:fldCharType="end"/>
          </w:r>
        </w:p>
        <w:p w14:paraId="3B71F656" w14:textId="77777777" w:rsidR="0065144F" w:rsidRDefault="0065144F">
          <w:pPr>
            <w:pStyle w:val="TOC3"/>
            <w:rPr>
              <w:rFonts w:eastAsiaTheme="minorEastAsia" w:cstheme="minorBidi"/>
              <w:smallCaps w:val="0"/>
              <w:color w:val="auto"/>
              <w:sz w:val="24"/>
              <w:szCs w:val="24"/>
              <w:lang w:eastAsia="ja-JP"/>
            </w:rPr>
          </w:pPr>
          <w:r>
            <w:t>Experience</w:t>
          </w:r>
          <w:r>
            <w:tab/>
          </w:r>
          <w:r>
            <w:fldChar w:fldCharType="begin"/>
          </w:r>
          <w:r>
            <w:instrText xml:space="preserve"> PAGEREF _Toc357020744 \h </w:instrText>
          </w:r>
          <w:r>
            <w:fldChar w:fldCharType="separate"/>
          </w:r>
          <w:r>
            <w:t>14</w:t>
          </w:r>
          <w:r>
            <w:fldChar w:fldCharType="end"/>
          </w:r>
        </w:p>
        <w:p w14:paraId="1E041983" w14:textId="77777777" w:rsidR="0065144F" w:rsidRDefault="0065144F">
          <w:pPr>
            <w:pStyle w:val="TOC1"/>
            <w:rPr>
              <w:rFonts w:eastAsiaTheme="minorEastAsia" w:cstheme="minorBidi"/>
              <w:smallCaps w:val="0"/>
              <w:color w:val="auto"/>
              <w:sz w:val="24"/>
              <w:szCs w:val="24"/>
              <w:lang w:eastAsia="ja-JP"/>
            </w:rPr>
          </w:pPr>
          <w:r>
            <w:t>Site Development</w:t>
          </w:r>
          <w:r>
            <w:tab/>
          </w:r>
          <w:r>
            <w:fldChar w:fldCharType="begin"/>
          </w:r>
          <w:r>
            <w:instrText xml:space="preserve"> PAGEREF _Toc357020745 \h </w:instrText>
          </w:r>
          <w:r>
            <w:fldChar w:fldCharType="separate"/>
          </w:r>
          <w:r>
            <w:t>14</w:t>
          </w:r>
          <w:r>
            <w:fldChar w:fldCharType="end"/>
          </w:r>
        </w:p>
        <w:p w14:paraId="1E536905" w14:textId="77777777" w:rsidR="0065144F" w:rsidRDefault="0065144F">
          <w:pPr>
            <w:pStyle w:val="TOC1"/>
            <w:rPr>
              <w:rFonts w:eastAsiaTheme="minorEastAsia" w:cstheme="minorBidi"/>
              <w:smallCaps w:val="0"/>
              <w:color w:val="auto"/>
              <w:sz w:val="24"/>
              <w:szCs w:val="24"/>
              <w:lang w:eastAsia="ja-JP"/>
            </w:rPr>
          </w:pPr>
          <w:r>
            <w:t>Lessons Learned</w:t>
          </w:r>
          <w:r>
            <w:tab/>
          </w:r>
          <w:r>
            <w:fldChar w:fldCharType="begin"/>
          </w:r>
          <w:r>
            <w:instrText xml:space="preserve"> PAGEREF _Toc357020746 \h </w:instrText>
          </w:r>
          <w:r>
            <w:fldChar w:fldCharType="separate"/>
          </w:r>
          <w:r>
            <w:t>16</w:t>
          </w:r>
          <w:r>
            <w:fldChar w:fldCharType="end"/>
          </w:r>
        </w:p>
        <w:p w14:paraId="00F0A1AA" w14:textId="77777777" w:rsidR="0065144F" w:rsidRDefault="0065144F">
          <w:pPr>
            <w:pStyle w:val="TOC2"/>
            <w:rPr>
              <w:rFonts w:eastAsiaTheme="minorEastAsia" w:cstheme="minorBidi"/>
              <w:smallCaps w:val="0"/>
              <w:color w:val="auto"/>
              <w:sz w:val="24"/>
              <w:szCs w:val="24"/>
              <w:lang w:eastAsia="ja-JP"/>
            </w:rPr>
          </w:pPr>
          <w:r>
            <w:t>What worked?</w:t>
          </w:r>
          <w:r>
            <w:tab/>
          </w:r>
          <w:r>
            <w:fldChar w:fldCharType="begin"/>
          </w:r>
          <w:r>
            <w:instrText xml:space="preserve"> PAGEREF _Toc357020747 \h </w:instrText>
          </w:r>
          <w:r>
            <w:fldChar w:fldCharType="separate"/>
          </w:r>
          <w:r>
            <w:t>16</w:t>
          </w:r>
          <w:r>
            <w:fldChar w:fldCharType="end"/>
          </w:r>
        </w:p>
        <w:p w14:paraId="2A7696C1" w14:textId="77777777" w:rsidR="0065144F" w:rsidRDefault="0065144F">
          <w:pPr>
            <w:pStyle w:val="TOC2"/>
            <w:rPr>
              <w:rFonts w:eastAsiaTheme="minorEastAsia" w:cstheme="minorBidi"/>
              <w:smallCaps w:val="0"/>
              <w:color w:val="auto"/>
              <w:sz w:val="24"/>
              <w:szCs w:val="24"/>
              <w:lang w:eastAsia="ja-JP"/>
            </w:rPr>
          </w:pPr>
          <w:r>
            <w:t>What didn’t?</w:t>
          </w:r>
          <w:r>
            <w:tab/>
          </w:r>
          <w:r>
            <w:fldChar w:fldCharType="begin"/>
          </w:r>
          <w:r>
            <w:instrText xml:space="preserve"> PAGEREF _Toc357020748 \h </w:instrText>
          </w:r>
          <w:r>
            <w:fldChar w:fldCharType="separate"/>
          </w:r>
          <w:r>
            <w:t>17</w:t>
          </w:r>
          <w:r>
            <w:fldChar w:fldCharType="end"/>
          </w:r>
        </w:p>
        <w:p w14:paraId="22823319" w14:textId="77777777" w:rsidR="0065144F" w:rsidRDefault="0065144F">
          <w:pPr>
            <w:pStyle w:val="TOC2"/>
            <w:rPr>
              <w:rFonts w:eastAsiaTheme="minorEastAsia" w:cstheme="minorBidi"/>
              <w:smallCaps w:val="0"/>
              <w:color w:val="auto"/>
              <w:sz w:val="24"/>
              <w:szCs w:val="24"/>
              <w:lang w:eastAsia="ja-JP"/>
            </w:rPr>
          </w:pPr>
          <w:r>
            <w:lastRenderedPageBreak/>
            <w:t>What would you change if you could do this project again?</w:t>
          </w:r>
          <w:r>
            <w:tab/>
          </w:r>
          <w:r>
            <w:fldChar w:fldCharType="begin"/>
          </w:r>
          <w:r>
            <w:instrText xml:space="preserve"> PAGEREF _Toc357020749 \h </w:instrText>
          </w:r>
          <w:r>
            <w:fldChar w:fldCharType="separate"/>
          </w:r>
          <w:r>
            <w:t>17</w:t>
          </w:r>
          <w:r>
            <w:fldChar w:fldCharType="end"/>
          </w:r>
        </w:p>
        <w:p w14:paraId="77EF01E9" w14:textId="77777777" w:rsidR="0065144F" w:rsidRDefault="0065144F">
          <w:pPr>
            <w:pStyle w:val="TOC1"/>
            <w:rPr>
              <w:rFonts w:eastAsiaTheme="minorEastAsia" w:cstheme="minorBidi"/>
              <w:smallCaps w:val="0"/>
              <w:color w:val="auto"/>
              <w:sz w:val="24"/>
              <w:szCs w:val="24"/>
              <w:lang w:eastAsia="ja-JP"/>
            </w:rPr>
          </w:pPr>
          <w:r>
            <w:t>Conclusion</w:t>
          </w:r>
          <w:r>
            <w:tab/>
          </w:r>
          <w:r>
            <w:fldChar w:fldCharType="begin"/>
          </w:r>
          <w:r>
            <w:instrText xml:space="preserve"> PAGEREF _Toc357020750 \h </w:instrText>
          </w:r>
          <w:r>
            <w:fldChar w:fldCharType="separate"/>
          </w:r>
          <w:r>
            <w:t>18</w:t>
          </w:r>
          <w:r>
            <w:fldChar w:fldCharType="end"/>
          </w:r>
        </w:p>
        <w:p w14:paraId="27293634" w14:textId="77777777" w:rsidR="0065144F" w:rsidRDefault="0065144F">
          <w:pPr>
            <w:pStyle w:val="TOC1"/>
            <w:rPr>
              <w:rFonts w:eastAsiaTheme="minorEastAsia" w:cstheme="minorBidi"/>
              <w:smallCaps w:val="0"/>
              <w:color w:val="auto"/>
              <w:sz w:val="24"/>
              <w:szCs w:val="24"/>
              <w:lang w:eastAsia="ja-JP"/>
            </w:rPr>
          </w:pPr>
          <w:r>
            <w:t>References</w:t>
          </w:r>
          <w:r>
            <w:tab/>
          </w:r>
          <w:r>
            <w:fldChar w:fldCharType="begin"/>
          </w:r>
          <w:r>
            <w:instrText xml:space="preserve"> PAGEREF _Toc357020751 \h </w:instrText>
          </w:r>
          <w:r>
            <w:fldChar w:fldCharType="separate"/>
          </w:r>
          <w:r>
            <w:t>19</w:t>
          </w:r>
          <w:r>
            <w:fldChar w:fldCharType="end"/>
          </w:r>
        </w:p>
        <w:p w14:paraId="73112FFF" w14:textId="77777777" w:rsidR="0065144F" w:rsidRDefault="0065144F">
          <w:pPr>
            <w:pStyle w:val="TOC1"/>
            <w:rPr>
              <w:rFonts w:eastAsiaTheme="minorEastAsia" w:cstheme="minorBidi"/>
              <w:smallCaps w:val="0"/>
              <w:color w:val="auto"/>
              <w:sz w:val="24"/>
              <w:szCs w:val="24"/>
              <w:lang w:eastAsia="ja-JP"/>
            </w:rPr>
          </w:pPr>
          <w:r>
            <w:t>Appendices</w:t>
          </w:r>
          <w:r>
            <w:tab/>
          </w:r>
          <w:r>
            <w:fldChar w:fldCharType="begin"/>
          </w:r>
          <w:r>
            <w:instrText xml:space="preserve"> PAGEREF _Toc357020752 \h </w:instrText>
          </w:r>
          <w:r>
            <w:fldChar w:fldCharType="separate"/>
          </w:r>
          <w:r>
            <w:t>20</w:t>
          </w:r>
          <w:r>
            <w:fldChar w:fldCharType="end"/>
          </w:r>
        </w:p>
        <w:p w14:paraId="756B31EF" w14:textId="77777777" w:rsidR="0065144F" w:rsidRDefault="0065144F">
          <w:pPr>
            <w:pStyle w:val="TOC2"/>
            <w:rPr>
              <w:rFonts w:eastAsiaTheme="minorEastAsia" w:cstheme="minorBidi"/>
              <w:smallCaps w:val="0"/>
              <w:color w:val="auto"/>
              <w:sz w:val="24"/>
              <w:szCs w:val="24"/>
              <w:lang w:eastAsia="ja-JP"/>
            </w:rPr>
          </w:pPr>
          <w:r>
            <w:t>Milestone 1: Competitor Benchmarking</w:t>
          </w:r>
          <w:r>
            <w:tab/>
          </w:r>
          <w:r>
            <w:fldChar w:fldCharType="begin"/>
          </w:r>
          <w:r>
            <w:instrText xml:space="preserve"> PAGEREF _Toc357020753 \h </w:instrText>
          </w:r>
          <w:r>
            <w:fldChar w:fldCharType="separate"/>
          </w:r>
          <w:r>
            <w:t>20</w:t>
          </w:r>
          <w:r>
            <w:fldChar w:fldCharType="end"/>
          </w:r>
        </w:p>
        <w:p w14:paraId="2C679809" w14:textId="77777777" w:rsidR="0065144F" w:rsidRDefault="0065144F">
          <w:pPr>
            <w:pStyle w:val="TOC2"/>
            <w:rPr>
              <w:rFonts w:eastAsiaTheme="minorEastAsia" w:cstheme="minorBidi"/>
              <w:smallCaps w:val="0"/>
              <w:color w:val="auto"/>
              <w:sz w:val="24"/>
              <w:szCs w:val="24"/>
              <w:lang w:eastAsia="ja-JP"/>
            </w:rPr>
          </w:pPr>
          <w:r>
            <w:t>Milestone 2: User Analysis</w:t>
          </w:r>
          <w:r>
            <w:tab/>
          </w:r>
          <w:r>
            <w:fldChar w:fldCharType="begin"/>
          </w:r>
          <w:r>
            <w:instrText xml:space="preserve"> PAGEREF _Toc357020754 \h </w:instrText>
          </w:r>
          <w:r>
            <w:fldChar w:fldCharType="separate"/>
          </w:r>
          <w:r>
            <w:t>20</w:t>
          </w:r>
          <w:r>
            <w:fldChar w:fldCharType="end"/>
          </w:r>
        </w:p>
        <w:p w14:paraId="1D404EA3" w14:textId="77777777" w:rsidR="0065144F" w:rsidRDefault="0065144F">
          <w:pPr>
            <w:pStyle w:val="TOC2"/>
            <w:rPr>
              <w:rFonts w:eastAsiaTheme="minorEastAsia" w:cstheme="minorBidi"/>
              <w:smallCaps w:val="0"/>
              <w:color w:val="auto"/>
              <w:sz w:val="24"/>
              <w:szCs w:val="24"/>
              <w:lang w:eastAsia="ja-JP"/>
            </w:rPr>
          </w:pPr>
          <w:r>
            <w:t>Milestone 3: Design Description Documents</w:t>
          </w:r>
          <w:r>
            <w:tab/>
          </w:r>
          <w:r>
            <w:fldChar w:fldCharType="begin"/>
          </w:r>
          <w:r>
            <w:instrText xml:space="preserve"> PAGEREF _Toc357020755 \h </w:instrText>
          </w:r>
          <w:r>
            <w:fldChar w:fldCharType="separate"/>
          </w:r>
          <w:r>
            <w:t>20</w:t>
          </w:r>
          <w:r>
            <w:fldChar w:fldCharType="end"/>
          </w:r>
        </w:p>
        <w:p w14:paraId="411FAC1D" w14:textId="0BB5EDEC" w:rsidR="00087426" w:rsidRPr="003A1DAD" w:rsidRDefault="0065144F" w:rsidP="0065144F">
          <w:pPr>
            <w:pStyle w:val="TOC2"/>
            <w:rPr>
              <w:rFonts w:eastAsiaTheme="minorEastAsia" w:cstheme="minorBidi"/>
              <w:smallCaps w:val="0"/>
              <w:color w:val="auto"/>
              <w:sz w:val="24"/>
              <w:szCs w:val="24"/>
              <w:lang w:eastAsia="ja-JP"/>
            </w:rPr>
          </w:pPr>
          <w:r>
            <w:t>Milestone 4: Usability Tests</w:t>
          </w:r>
          <w:r>
            <w:tab/>
          </w:r>
          <w:r>
            <w:fldChar w:fldCharType="begin"/>
          </w:r>
          <w:r>
            <w:instrText xml:space="preserve"> PAGEREF _Toc357020756 \h </w:instrText>
          </w:r>
          <w:r>
            <w:fldChar w:fldCharType="separate"/>
          </w:r>
          <w:r>
            <w:t>20</w:t>
          </w:r>
          <w:r>
            <w:fldChar w:fldCharType="end"/>
          </w:r>
          <w:r w:rsidR="00B9643A">
            <w:rPr>
              <w:color w:val="A50E82" w:themeColor="accent2"/>
            </w:rPr>
            <w:fldChar w:fldCharType="end"/>
          </w:r>
        </w:p>
      </w:sdtContent>
    </w:sdt>
    <w:p w14:paraId="3683BF2A" w14:textId="77777777" w:rsidR="006C3839" w:rsidRDefault="006C3839">
      <w:pPr>
        <w:spacing w:after="200"/>
        <w:rPr>
          <w:rFonts w:asciiTheme="majorHAnsi" w:hAnsiTheme="majorHAnsi"/>
          <w:b/>
          <w:color w:val="032348" w:themeColor="accent1" w:themeShade="BF"/>
          <w:spacing w:val="20"/>
          <w:sz w:val="32"/>
          <w:szCs w:val="32"/>
        </w:rPr>
      </w:pPr>
      <w:r>
        <w:br w:type="page"/>
      </w:r>
    </w:p>
    <w:p w14:paraId="55A06A8C" w14:textId="6D782DD9" w:rsidR="00371B0E" w:rsidRDefault="00371B0E" w:rsidP="00371B0E">
      <w:pPr>
        <w:pStyle w:val="Heading1"/>
      </w:pPr>
      <w:bookmarkStart w:id="0" w:name="_Toc357020711"/>
      <w:r>
        <w:lastRenderedPageBreak/>
        <w:t>Overview</w:t>
      </w:r>
      <w:bookmarkEnd w:id="0"/>
    </w:p>
    <w:p w14:paraId="06245667" w14:textId="77777777" w:rsidR="00087426" w:rsidRPr="00087426" w:rsidRDefault="00087426" w:rsidP="006C3839">
      <w:pPr>
        <w:pStyle w:val="Heading2"/>
      </w:pPr>
      <w:bookmarkStart w:id="1" w:name="_Toc357020712"/>
      <w:r w:rsidRPr="00087426">
        <w:t>About the project</w:t>
      </w:r>
      <w:bookmarkEnd w:id="1"/>
    </w:p>
    <w:p w14:paraId="16730C1F" w14:textId="77777777" w:rsidR="008D19CC" w:rsidRPr="008D19CC" w:rsidRDefault="008D19CC" w:rsidP="008D19CC">
      <w:pPr>
        <w:rPr>
          <w:lang w:val="en-AU" w:eastAsia="en-AU"/>
        </w:rPr>
      </w:pPr>
      <w:r w:rsidRPr="008D19CC">
        <w:rPr>
          <w:lang w:val="en-AU" w:eastAsia="en-AU"/>
        </w:rPr>
        <w:t xml:space="preserve">The overall goal of this project is to better showcase the CDU Code Fair that has been running for the last 3 years. With current digital trends the best way to achieve this, to not only staff and students, but to the great IT industry is with a website. This goal is to be achieved by providing a platform that promotes the code fair and provides a repository for resources from past events, as well as future events. </w:t>
      </w:r>
    </w:p>
    <w:p w14:paraId="203DBE5C" w14:textId="418C704D" w:rsidR="00201871" w:rsidRPr="008D19CC" w:rsidRDefault="008D19CC" w:rsidP="00470EBA">
      <w:pPr>
        <w:rPr>
          <w:lang w:val="en-AU" w:eastAsia="en-AU"/>
        </w:rPr>
      </w:pPr>
      <w:r w:rsidRPr="008D19CC">
        <w:rPr>
          <w:lang w:val="en-AU" w:eastAsia="en-AU"/>
        </w:rPr>
        <w:t>The website will be a marketing piece as well as a tool for those wishing to participate. We expect it to be accessible and welcoming to all, but with more of a focus on engaging students as well as prof</w:t>
      </w:r>
      <w:r>
        <w:rPr>
          <w:lang w:val="en-AU" w:eastAsia="en-AU"/>
        </w:rPr>
        <w:t>essionals from the IT industry.</w:t>
      </w:r>
    </w:p>
    <w:p w14:paraId="7BBCA117" w14:textId="2CE25244" w:rsidR="00371B0E" w:rsidRDefault="006C3839" w:rsidP="00371B0E">
      <w:pPr>
        <w:pStyle w:val="Heading3"/>
        <w:rPr>
          <w:lang w:val="en-AU" w:eastAsia="en-AU"/>
        </w:rPr>
      </w:pPr>
      <w:bookmarkStart w:id="2" w:name="_Toc357020713"/>
      <w:r>
        <w:rPr>
          <w:lang w:val="en-AU" w:eastAsia="en-AU"/>
        </w:rPr>
        <w:t>Project Team</w:t>
      </w:r>
      <w:bookmarkEnd w:id="2"/>
    </w:p>
    <w:p w14:paraId="29D981A2" w14:textId="77777777" w:rsidR="008D19CC" w:rsidRDefault="008D19CC" w:rsidP="008D19CC">
      <w:pPr>
        <w:rPr>
          <w:lang w:val="en-AU" w:eastAsia="en-AU"/>
        </w:rPr>
      </w:pPr>
      <w:r>
        <w:rPr>
          <w:lang w:val="en-AU" w:eastAsia="en-AU"/>
        </w:rPr>
        <w:t xml:space="preserve">The project team will consist of two members, </w:t>
      </w:r>
      <w:r w:rsidRPr="00096830">
        <w:rPr>
          <w:lang w:val="en-AU" w:eastAsia="en-AU"/>
        </w:rPr>
        <w:t xml:space="preserve">Kris </w:t>
      </w:r>
      <w:proofErr w:type="spellStart"/>
      <w:r w:rsidRPr="00096830">
        <w:rPr>
          <w:lang w:val="en-AU" w:eastAsia="en-AU"/>
        </w:rPr>
        <w:t>Bebbington</w:t>
      </w:r>
      <w:proofErr w:type="spellEnd"/>
      <w:r>
        <w:rPr>
          <w:lang w:val="en-AU" w:eastAsia="en-AU"/>
        </w:rPr>
        <w:t xml:space="preserve"> and Joshua Bauer. The roles on the project will be shared between the two members for the duration of the project. The schedule is below.</w:t>
      </w:r>
    </w:p>
    <w:tbl>
      <w:tblPr>
        <w:tblStyle w:val="TableGrid"/>
        <w:tblW w:w="0" w:type="auto"/>
        <w:tblInd w:w="250" w:type="dxa"/>
        <w:tblLook w:val="04A0" w:firstRow="1" w:lastRow="0" w:firstColumn="1" w:lastColumn="0" w:noHBand="0" w:noVBand="1"/>
      </w:tblPr>
      <w:tblGrid>
        <w:gridCol w:w="4647"/>
        <w:gridCol w:w="3619"/>
      </w:tblGrid>
      <w:tr w:rsidR="008D19CC" w14:paraId="2C996538" w14:textId="77777777" w:rsidTr="009378C5">
        <w:trPr>
          <w:trHeight w:val="460"/>
        </w:trPr>
        <w:tc>
          <w:tcPr>
            <w:tcW w:w="4678" w:type="dxa"/>
          </w:tcPr>
          <w:p w14:paraId="184EF5E7" w14:textId="77777777" w:rsidR="008D19CC" w:rsidRPr="00917BE3" w:rsidRDefault="008D19CC" w:rsidP="009378C5">
            <w:pPr>
              <w:rPr>
                <w:b/>
                <w:lang w:val="en-AU" w:eastAsia="en-AU"/>
              </w:rPr>
            </w:pPr>
            <w:r w:rsidRPr="00917BE3">
              <w:rPr>
                <w:b/>
                <w:lang w:val="en-AU" w:eastAsia="en-AU"/>
              </w:rPr>
              <w:t>Milestone</w:t>
            </w:r>
          </w:p>
        </w:tc>
        <w:tc>
          <w:tcPr>
            <w:tcW w:w="3643" w:type="dxa"/>
          </w:tcPr>
          <w:p w14:paraId="283C4E6D" w14:textId="77777777" w:rsidR="008D19CC" w:rsidRPr="00917BE3" w:rsidRDefault="008D19CC" w:rsidP="009378C5">
            <w:pPr>
              <w:rPr>
                <w:b/>
                <w:lang w:val="en-AU" w:eastAsia="en-AU"/>
              </w:rPr>
            </w:pPr>
            <w:r w:rsidRPr="00917BE3">
              <w:rPr>
                <w:b/>
                <w:lang w:val="en-AU" w:eastAsia="en-AU"/>
              </w:rPr>
              <w:t>Co-ordinator</w:t>
            </w:r>
          </w:p>
        </w:tc>
      </w:tr>
      <w:tr w:rsidR="008D19CC" w14:paraId="568D9F99" w14:textId="77777777" w:rsidTr="009378C5">
        <w:trPr>
          <w:trHeight w:val="267"/>
        </w:trPr>
        <w:tc>
          <w:tcPr>
            <w:tcW w:w="4678" w:type="dxa"/>
          </w:tcPr>
          <w:p w14:paraId="13CCE2F9" w14:textId="77777777" w:rsidR="008D19CC" w:rsidRDefault="008D19CC" w:rsidP="009378C5">
            <w:pPr>
              <w:tabs>
                <w:tab w:val="left" w:pos="1407"/>
              </w:tabs>
              <w:spacing w:after="0"/>
              <w:rPr>
                <w:lang w:val="en-AU" w:eastAsia="en-AU"/>
              </w:rPr>
            </w:pPr>
            <w:r w:rsidRPr="00917BE3">
              <w:rPr>
                <w:lang w:val="en-AU" w:eastAsia="en-AU"/>
              </w:rPr>
              <w:t>Milestone 1: Competitive Benchmarking</w:t>
            </w:r>
          </w:p>
        </w:tc>
        <w:tc>
          <w:tcPr>
            <w:tcW w:w="3643" w:type="dxa"/>
          </w:tcPr>
          <w:p w14:paraId="362C24D4" w14:textId="77777777" w:rsidR="008D19CC" w:rsidRDefault="008D19CC" w:rsidP="009378C5">
            <w:pPr>
              <w:spacing w:after="0"/>
              <w:rPr>
                <w:lang w:val="en-AU" w:eastAsia="en-AU"/>
              </w:rPr>
            </w:pPr>
            <w:r w:rsidRPr="00096830">
              <w:rPr>
                <w:lang w:val="en-AU" w:eastAsia="en-AU"/>
              </w:rPr>
              <w:t xml:space="preserve">Kris </w:t>
            </w:r>
            <w:proofErr w:type="spellStart"/>
            <w:r w:rsidRPr="00096830">
              <w:rPr>
                <w:lang w:val="en-AU" w:eastAsia="en-AU"/>
              </w:rPr>
              <w:t>Bebbington</w:t>
            </w:r>
            <w:proofErr w:type="spellEnd"/>
          </w:p>
        </w:tc>
      </w:tr>
      <w:tr w:rsidR="008D19CC" w14:paraId="19914DC5" w14:textId="77777777" w:rsidTr="009378C5">
        <w:trPr>
          <w:trHeight w:val="295"/>
        </w:trPr>
        <w:tc>
          <w:tcPr>
            <w:tcW w:w="4678" w:type="dxa"/>
          </w:tcPr>
          <w:p w14:paraId="12308E78" w14:textId="77777777" w:rsidR="008D19CC" w:rsidRDefault="008D19CC" w:rsidP="009378C5">
            <w:pPr>
              <w:spacing w:after="0"/>
              <w:rPr>
                <w:lang w:val="en-AU" w:eastAsia="en-AU"/>
              </w:rPr>
            </w:pPr>
            <w:r w:rsidRPr="00917BE3">
              <w:rPr>
                <w:lang w:val="en-AU" w:eastAsia="en-AU"/>
              </w:rPr>
              <w:t>Milestone 2: User Analysis</w:t>
            </w:r>
          </w:p>
        </w:tc>
        <w:tc>
          <w:tcPr>
            <w:tcW w:w="3643" w:type="dxa"/>
          </w:tcPr>
          <w:p w14:paraId="6BD65BEC" w14:textId="77777777" w:rsidR="008D19CC" w:rsidRDefault="008D19CC" w:rsidP="009378C5">
            <w:pPr>
              <w:spacing w:after="0"/>
              <w:rPr>
                <w:lang w:val="en-AU" w:eastAsia="en-AU"/>
              </w:rPr>
            </w:pPr>
            <w:r>
              <w:rPr>
                <w:lang w:val="en-AU" w:eastAsia="en-AU"/>
              </w:rPr>
              <w:t>Joshua Bauer</w:t>
            </w:r>
          </w:p>
        </w:tc>
      </w:tr>
      <w:tr w:rsidR="008D19CC" w14:paraId="0F33F1FB" w14:textId="77777777" w:rsidTr="009378C5">
        <w:trPr>
          <w:trHeight w:val="295"/>
        </w:trPr>
        <w:tc>
          <w:tcPr>
            <w:tcW w:w="4678" w:type="dxa"/>
          </w:tcPr>
          <w:p w14:paraId="76613ABB" w14:textId="77777777" w:rsidR="008D19CC" w:rsidRDefault="008D19CC" w:rsidP="009378C5">
            <w:pPr>
              <w:spacing w:after="0"/>
              <w:rPr>
                <w:lang w:val="en-AU" w:eastAsia="en-AU"/>
              </w:rPr>
            </w:pPr>
            <w:r w:rsidRPr="00917BE3">
              <w:rPr>
                <w:lang w:val="en-AU" w:eastAsia="en-AU"/>
              </w:rPr>
              <w:t>Milestone 3: Design Documentation</w:t>
            </w:r>
          </w:p>
        </w:tc>
        <w:tc>
          <w:tcPr>
            <w:tcW w:w="3643" w:type="dxa"/>
          </w:tcPr>
          <w:p w14:paraId="0B1712AB" w14:textId="77777777" w:rsidR="008D19CC" w:rsidRDefault="008D19CC" w:rsidP="009378C5">
            <w:pPr>
              <w:spacing w:after="0"/>
              <w:rPr>
                <w:lang w:val="en-AU" w:eastAsia="en-AU"/>
              </w:rPr>
            </w:pPr>
            <w:r w:rsidRPr="00096830">
              <w:rPr>
                <w:lang w:val="en-AU" w:eastAsia="en-AU"/>
              </w:rPr>
              <w:t xml:space="preserve">Kris </w:t>
            </w:r>
            <w:proofErr w:type="spellStart"/>
            <w:r w:rsidRPr="00096830">
              <w:rPr>
                <w:lang w:val="en-AU" w:eastAsia="en-AU"/>
              </w:rPr>
              <w:t>Bebbington</w:t>
            </w:r>
            <w:proofErr w:type="spellEnd"/>
          </w:p>
        </w:tc>
      </w:tr>
      <w:tr w:rsidR="008D19CC" w14:paraId="79804EBD" w14:textId="77777777" w:rsidTr="009378C5">
        <w:trPr>
          <w:trHeight w:val="295"/>
        </w:trPr>
        <w:tc>
          <w:tcPr>
            <w:tcW w:w="4678" w:type="dxa"/>
          </w:tcPr>
          <w:p w14:paraId="56D6E513" w14:textId="77777777" w:rsidR="008D19CC" w:rsidRDefault="008D19CC" w:rsidP="009378C5">
            <w:pPr>
              <w:spacing w:after="0"/>
              <w:rPr>
                <w:lang w:val="en-AU" w:eastAsia="en-AU"/>
              </w:rPr>
            </w:pPr>
            <w:r w:rsidRPr="00917BE3">
              <w:rPr>
                <w:lang w:val="en-AU" w:eastAsia="en-AU"/>
              </w:rPr>
              <w:t>Milestone 4: Usability testing</w:t>
            </w:r>
          </w:p>
        </w:tc>
        <w:tc>
          <w:tcPr>
            <w:tcW w:w="3643" w:type="dxa"/>
          </w:tcPr>
          <w:p w14:paraId="0D1F0144" w14:textId="77777777" w:rsidR="008D19CC" w:rsidRDefault="008D19CC" w:rsidP="009378C5">
            <w:pPr>
              <w:spacing w:after="0"/>
              <w:rPr>
                <w:lang w:val="en-AU" w:eastAsia="en-AU"/>
              </w:rPr>
            </w:pPr>
            <w:r>
              <w:rPr>
                <w:lang w:val="en-AU" w:eastAsia="en-AU"/>
              </w:rPr>
              <w:t>Joshua Bauer</w:t>
            </w:r>
          </w:p>
        </w:tc>
      </w:tr>
      <w:tr w:rsidR="008D19CC" w14:paraId="1E7C0613" w14:textId="77777777" w:rsidTr="009378C5">
        <w:trPr>
          <w:trHeight w:val="295"/>
        </w:trPr>
        <w:tc>
          <w:tcPr>
            <w:tcW w:w="4678" w:type="dxa"/>
          </w:tcPr>
          <w:p w14:paraId="4A599BF9" w14:textId="77777777" w:rsidR="008D19CC" w:rsidRDefault="008D19CC" w:rsidP="009378C5">
            <w:pPr>
              <w:spacing w:after="0"/>
              <w:rPr>
                <w:lang w:val="en-AU" w:eastAsia="en-AU"/>
              </w:rPr>
            </w:pPr>
            <w:r w:rsidRPr="00917BE3">
              <w:rPr>
                <w:lang w:val="en-AU" w:eastAsia="en-AU"/>
              </w:rPr>
              <w:t>Website development</w:t>
            </w:r>
          </w:p>
        </w:tc>
        <w:tc>
          <w:tcPr>
            <w:tcW w:w="3643" w:type="dxa"/>
          </w:tcPr>
          <w:p w14:paraId="6AC18E46" w14:textId="77777777" w:rsidR="008D19CC" w:rsidRDefault="008D19CC" w:rsidP="009378C5">
            <w:pPr>
              <w:spacing w:after="0"/>
              <w:rPr>
                <w:lang w:val="en-AU" w:eastAsia="en-AU"/>
              </w:rPr>
            </w:pPr>
            <w:r w:rsidRPr="00096830">
              <w:rPr>
                <w:lang w:val="en-AU" w:eastAsia="en-AU"/>
              </w:rPr>
              <w:t xml:space="preserve">Kris </w:t>
            </w:r>
            <w:proofErr w:type="spellStart"/>
            <w:r w:rsidRPr="00096830">
              <w:rPr>
                <w:lang w:val="en-AU" w:eastAsia="en-AU"/>
              </w:rPr>
              <w:t>Bebbington</w:t>
            </w:r>
            <w:proofErr w:type="spellEnd"/>
          </w:p>
        </w:tc>
      </w:tr>
      <w:tr w:rsidR="008D19CC" w14:paraId="4F817910" w14:textId="77777777" w:rsidTr="009378C5">
        <w:trPr>
          <w:trHeight w:val="295"/>
        </w:trPr>
        <w:tc>
          <w:tcPr>
            <w:tcW w:w="4678" w:type="dxa"/>
          </w:tcPr>
          <w:p w14:paraId="1701B6EF" w14:textId="77777777" w:rsidR="008D19CC" w:rsidRPr="00917BE3" w:rsidRDefault="008D19CC" w:rsidP="009378C5">
            <w:pPr>
              <w:spacing w:after="0"/>
              <w:rPr>
                <w:lang w:val="en-AU" w:eastAsia="en-AU"/>
              </w:rPr>
            </w:pPr>
            <w:r>
              <w:rPr>
                <w:lang w:val="en-AU" w:eastAsia="en-AU"/>
              </w:rPr>
              <w:t>Lead Developer</w:t>
            </w:r>
          </w:p>
        </w:tc>
        <w:tc>
          <w:tcPr>
            <w:tcW w:w="3643" w:type="dxa"/>
          </w:tcPr>
          <w:p w14:paraId="37D3B2DC" w14:textId="77777777" w:rsidR="008D19CC" w:rsidRDefault="008D19CC" w:rsidP="009378C5">
            <w:pPr>
              <w:spacing w:after="0"/>
              <w:rPr>
                <w:lang w:val="en-AU" w:eastAsia="en-AU"/>
              </w:rPr>
            </w:pPr>
            <w:r>
              <w:rPr>
                <w:lang w:val="en-AU" w:eastAsia="en-AU"/>
              </w:rPr>
              <w:t xml:space="preserve">Kris </w:t>
            </w:r>
            <w:proofErr w:type="spellStart"/>
            <w:r>
              <w:rPr>
                <w:lang w:val="en-AU" w:eastAsia="en-AU"/>
              </w:rPr>
              <w:t>Bebbington</w:t>
            </w:r>
            <w:proofErr w:type="spellEnd"/>
          </w:p>
        </w:tc>
      </w:tr>
      <w:tr w:rsidR="008D19CC" w14:paraId="3B62B71C" w14:textId="77777777" w:rsidTr="009378C5">
        <w:trPr>
          <w:trHeight w:val="295"/>
        </w:trPr>
        <w:tc>
          <w:tcPr>
            <w:tcW w:w="4678" w:type="dxa"/>
          </w:tcPr>
          <w:p w14:paraId="350E3E2B" w14:textId="77777777" w:rsidR="008D19CC" w:rsidRDefault="008D19CC" w:rsidP="009378C5">
            <w:pPr>
              <w:spacing w:after="0"/>
              <w:rPr>
                <w:lang w:val="en-AU" w:eastAsia="en-AU"/>
              </w:rPr>
            </w:pPr>
            <w:r w:rsidRPr="00917BE3">
              <w:rPr>
                <w:lang w:val="en-AU" w:eastAsia="en-AU"/>
              </w:rPr>
              <w:t>Report</w:t>
            </w:r>
          </w:p>
        </w:tc>
        <w:tc>
          <w:tcPr>
            <w:tcW w:w="3643" w:type="dxa"/>
          </w:tcPr>
          <w:p w14:paraId="7E73CBE9" w14:textId="77777777" w:rsidR="008D19CC" w:rsidRDefault="008D19CC" w:rsidP="009378C5">
            <w:pPr>
              <w:spacing w:after="0"/>
              <w:rPr>
                <w:lang w:val="en-AU" w:eastAsia="en-AU"/>
              </w:rPr>
            </w:pPr>
            <w:r>
              <w:rPr>
                <w:lang w:val="en-AU" w:eastAsia="en-AU"/>
              </w:rPr>
              <w:t>Joshua Bauer</w:t>
            </w:r>
          </w:p>
        </w:tc>
      </w:tr>
      <w:tr w:rsidR="008D19CC" w14:paraId="056A88BB" w14:textId="77777777" w:rsidTr="009378C5">
        <w:trPr>
          <w:trHeight w:val="312"/>
        </w:trPr>
        <w:tc>
          <w:tcPr>
            <w:tcW w:w="4678" w:type="dxa"/>
          </w:tcPr>
          <w:p w14:paraId="5517849D" w14:textId="77777777" w:rsidR="008D19CC" w:rsidRDefault="008D19CC" w:rsidP="009378C5">
            <w:pPr>
              <w:spacing w:after="0"/>
              <w:rPr>
                <w:lang w:val="en-AU" w:eastAsia="en-AU"/>
              </w:rPr>
            </w:pPr>
            <w:r w:rsidRPr="00917BE3">
              <w:rPr>
                <w:lang w:val="en-AU" w:eastAsia="en-AU"/>
              </w:rPr>
              <w:t>Presentation</w:t>
            </w:r>
          </w:p>
        </w:tc>
        <w:tc>
          <w:tcPr>
            <w:tcW w:w="3643" w:type="dxa"/>
          </w:tcPr>
          <w:p w14:paraId="024753E7" w14:textId="77777777" w:rsidR="008D19CC" w:rsidRDefault="008D19CC" w:rsidP="009378C5">
            <w:pPr>
              <w:spacing w:after="0"/>
              <w:rPr>
                <w:lang w:val="en-AU" w:eastAsia="en-AU"/>
              </w:rPr>
            </w:pPr>
            <w:r w:rsidRPr="00096830">
              <w:rPr>
                <w:lang w:val="en-AU" w:eastAsia="en-AU"/>
              </w:rPr>
              <w:t xml:space="preserve">Kris </w:t>
            </w:r>
            <w:proofErr w:type="spellStart"/>
            <w:r w:rsidRPr="00096830">
              <w:rPr>
                <w:lang w:val="en-AU" w:eastAsia="en-AU"/>
              </w:rPr>
              <w:t>Bebbington</w:t>
            </w:r>
            <w:proofErr w:type="spellEnd"/>
          </w:p>
        </w:tc>
      </w:tr>
    </w:tbl>
    <w:p w14:paraId="630C302C" w14:textId="77777777" w:rsidR="008D19CC" w:rsidRPr="004F2973" w:rsidRDefault="008D19CC" w:rsidP="008D19CC">
      <w:pPr>
        <w:rPr>
          <w:i/>
          <w:sz w:val="20"/>
          <w:lang w:val="en-AU" w:eastAsia="en-AU"/>
        </w:rPr>
      </w:pPr>
    </w:p>
    <w:p w14:paraId="69EDD378" w14:textId="77777777" w:rsidR="00487423" w:rsidRDefault="00487423" w:rsidP="006C3839">
      <w:pPr>
        <w:pStyle w:val="Heading3"/>
        <w:rPr>
          <w:lang w:val="en-AU" w:eastAsia="en-AU"/>
        </w:rPr>
      </w:pPr>
      <w:bookmarkStart w:id="3" w:name="_Toc357020714"/>
      <w:r>
        <w:rPr>
          <w:lang w:val="en-AU" w:eastAsia="en-AU"/>
        </w:rPr>
        <w:t>Business Requirements</w:t>
      </w:r>
      <w:bookmarkEnd w:id="3"/>
    </w:p>
    <w:p w14:paraId="067F2820" w14:textId="77777777" w:rsidR="008D19CC" w:rsidRDefault="008D19CC" w:rsidP="008D19CC">
      <w:pPr>
        <w:spacing w:after="0"/>
      </w:pPr>
      <w:r>
        <w:t xml:space="preserve">The faculty have outlined a few business requirements for the website. </w:t>
      </w:r>
    </w:p>
    <w:p w14:paraId="797E8C4F" w14:textId="77777777" w:rsidR="000D37BD" w:rsidRDefault="000D37BD" w:rsidP="008D19CC">
      <w:pPr>
        <w:spacing w:after="0"/>
      </w:pPr>
    </w:p>
    <w:p w14:paraId="5732F4E4" w14:textId="77777777" w:rsidR="008D19CC" w:rsidRDefault="008D19CC" w:rsidP="008D19CC">
      <w:pPr>
        <w:spacing w:after="0"/>
      </w:pPr>
      <w:r>
        <w:t>Key content the website is communicating is:</w:t>
      </w:r>
    </w:p>
    <w:p w14:paraId="58E9C18B" w14:textId="77777777" w:rsidR="008D19CC" w:rsidRDefault="008D19CC" w:rsidP="008D19CC">
      <w:pPr>
        <w:spacing w:after="0"/>
      </w:pPr>
      <w:r>
        <w:t xml:space="preserve">-Getting word out for this </w:t>
      </w:r>
      <w:proofErr w:type="spellStart"/>
      <w:proofErr w:type="gramStart"/>
      <w:r>
        <w:t>years</w:t>
      </w:r>
      <w:proofErr w:type="spellEnd"/>
      <w:proofErr w:type="gramEnd"/>
      <w:r>
        <w:t xml:space="preserve"> competitions</w:t>
      </w:r>
    </w:p>
    <w:p w14:paraId="1AB2CEDC" w14:textId="77777777" w:rsidR="008D19CC" w:rsidRDefault="008D19CC" w:rsidP="008D19CC">
      <w:pPr>
        <w:spacing w:after="0"/>
      </w:pPr>
      <w:r>
        <w:t>-Providing information to the IT industry</w:t>
      </w:r>
    </w:p>
    <w:p w14:paraId="58B68DD6" w14:textId="77777777" w:rsidR="008D19CC" w:rsidRDefault="008D19CC" w:rsidP="008D19CC">
      <w:pPr>
        <w:spacing w:after="0"/>
      </w:pPr>
      <w:r>
        <w:t>-Past events</w:t>
      </w:r>
    </w:p>
    <w:p w14:paraId="06D9B4DA" w14:textId="77777777" w:rsidR="000D37BD" w:rsidRDefault="000D37BD" w:rsidP="008D19CC">
      <w:pPr>
        <w:spacing w:after="0"/>
      </w:pPr>
    </w:p>
    <w:p w14:paraId="6E6C2242" w14:textId="77777777" w:rsidR="008D19CC" w:rsidRDefault="008D19CC" w:rsidP="008D19CC">
      <w:pPr>
        <w:spacing w:after="0"/>
      </w:pPr>
      <w:r>
        <w:t>Key Function the website is:</w:t>
      </w:r>
    </w:p>
    <w:p w14:paraId="456B1DCF" w14:textId="77777777" w:rsidR="008D19CC" w:rsidRDefault="008D19CC" w:rsidP="008D19CC">
      <w:pPr>
        <w:spacing w:after="0"/>
      </w:pPr>
      <w:r>
        <w:t>-To help motivate and engage students into code</w:t>
      </w:r>
    </w:p>
    <w:p w14:paraId="39637454" w14:textId="77777777" w:rsidR="008D19CC" w:rsidRDefault="008D19CC" w:rsidP="008D19CC">
      <w:pPr>
        <w:spacing w:after="0"/>
      </w:pPr>
      <w:r>
        <w:t>-Provide a platform to advertise to IT industry to get involved</w:t>
      </w:r>
    </w:p>
    <w:p w14:paraId="37728419" w14:textId="77777777" w:rsidR="008D19CC" w:rsidRDefault="008D19CC" w:rsidP="008D19CC">
      <w:pPr>
        <w:spacing w:after="0"/>
      </w:pPr>
      <w:r>
        <w:t>-Provide a repository of information for past and future users</w:t>
      </w:r>
    </w:p>
    <w:p w14:paraId="68FBD64D" w14:textId="77777777" w:rsidR="000D37BD" w:rsidRDefault="000D37BD" w:rsidP="008D19CC">
      <w:pPr>
        <w:spacing w:after="0"/>
      </w:pPr>
    </w:p>
    <w:p w14:paraId="3F4274CB" w14:textId="77777777" w:rsidR="008D19CC" w:rsidRDefault="008D19CC" w:rsidP="008D19CC">
      <w:pPr>
        <w:spacing w:after="0"/>
      </w:pPr>
      <w:r>
        <w:t>Visitors to the site will remember:</w:t>
      </w:r>
    </w:p>
    <w:p w14:paraId="7387750C" w14:textId="77777777" w:rsidR="008D19CC" w:rsidRDefault="008D19CC" w:rsidP="008D19CC">
      <w:pPr>
        <w:spacing w:after="0"/>
      </w:pPr>
      <w:r>
        <w:lastRenderedPageBreak/>
        <w:t>-Easy navigation</w:t>
      </w:r>
    </w:p>
    <w:p w14:paraId="2EA23D61" w14:textId="77777777" w:rsidR="008D19CC" w:rsidRDefault="008D19CC" w:rsidP="008D19CC">
      <w:pPr>
        <w:spacing w:after="0"/>
      </w:pPr>
      <w:r>
        <w:t>-Information available at fingertips</w:t>
      </w:r>
    </w:p>
    <w:p w14:paraId="21197AFF" w14:textId="77777777" w:rsidR="008D19CC" w:rsidRPr="004F2973" w:rsidRDefault="008D19CC" w:rsidP="008D19CC">
      <w:pPr>
        <w:spacing w:after="0"/>
        <w:rPr>
          <w:i/>
          <w:color w:val="052F61" w:themeColor="accent1"/>
          <w:sz w:val="20"/>
          <w:lang w:val="en-AU" w:eastAsia="en-AU"/>
        </w:rPr>
      </w:pPr>
      <w:r>
        <w:t xml:space="preserve">-Accessible no </w:t>
      </w:r>
      <w:proofErr w:type="spellStart"/>
      <w:r>
        <w:t>mater</w:t>
      </w:r>
      <w:proofErr w:type="spellEnd"/>
      <w:r>
        <w:t xml:space="preserve"> what format it’s presented in</w:t>
      </w:r>
    </w:p>
    <w:p w14:paraId="7F53A7C0" w14:textId="77777777" w:rsidR="00371B0E" w:rsidRDefault="00487423" w:rsidP="006C3839">
      <w:pPr>
        <w:pStyle w:val="Heading2"/>
      </w:pPr>
      <w:bookmarkStart w:id="4" w:name="_Toc357020715"/>
      <w:r>
        <w:t>Project Approach</w:t>
      </w:r>
      <w:bookmarkEnd w:id="4"/>
    </w:p>
    <w:p w14:paraId="72CBE6E4" w14:textId="6CFEBE10" w:rsidR="008D19CC" w:rsidRDefault="008D19CC" w:rsidP="008D19CC">
      <w:r>
        <w:t xml:space="preserve">Due to the nature of the project having </w:t>
      </w:r>
      <w:proofErr w:type="gramStart"/>
      <w:r>
        <w:t>a</w:t>
      </w:r>
      <w:proofErr w:type="gramEnd"/>
      <w:r>
        <w:t xml:space="preserve"> </w:t>
      </w:r>
      <w:proofErr w:type="spellStart"/>
      <w:r>
        <w:t>it</w:t>
      </w:r>
      <w:proofErr w:type="spellEnd"/>
      <w:r>
        <w:t xml:space="preserve"> broken down into weeks of released requirements (even though we had an overall high level view) we decided to use a cut down Agile approach to the project. We would meet each Monday evening and work out requirements for the </w:t>
      </w:r>
      <w:r w:rsidR="00E71F61">
        <w:t>week designed as a mini sprint (The Agile Movement, 2008</w:t>
      </w:r>
      <w:r w:rsidR="00E71F61" w:rsidRPr="00E71F61">
        <w:t>)</w:t>
      </w:r>
      <w:r>
        <w:t>. We’d then meet again on weekend to put together the information and the coordinator would then submit the week’s work.</w:t>
      </w:r>
    </w:p>
    <w:p w14:paraId="1365BCDB" w14:textId="77777777" w:rsidR="008D19CC" w:rsidRDefault="008D19CC" w:rsidP="008D19CC">
      <w:r>
        <w:t xml:space="preserve">This coupled with the use of GitHub and forking each week and tasks section allowed us to work separately yet in the same direction and collaboratively. With the </w:t>
      </w:r>
      <w:proofErr w:type="gramStart"/>
      <w:r>
        <w:t>weekend</w:t>
      </w:r>
      <w:proofErr w:type="gramEnd"/>
      <w:r>
        <w:t xml:space="preserve"> we would then pull the fork back into the master and start the next milestone. </w:t>
      </w:r>
    </w:p>
    <w:p w14:paraId="410AD322" w14:textId="3AEA7BBB" w:rsidR="008D19CC" w:rsidRDefault="008D19CC" w:rsidP="008D19CC">
      <w:r>
        <w:t>Outside of the actual project management approach, we also took a mobile first or responsive web design approach</w:t>
      </w:r>
      <w:r w:rsidR="00E41102">
        <w:t>.</w:t>
      </w:r>
      <w:r>
        <w:t xml:space="preserve"> This was not only laid out by the project scope but is a good way to develop a site, noting, “</w:t>
      </w:r>
      <w:r w:rsidR="00E41102">
        <w:t xml:space="preserve">A </w:t>
      </w:r>
      <w:r w:rsidRPr="006A6AE1">
        <w:t>web page should look good, and be easy to use, regardless of the device!</w:t>
      </w:r>
      <w:r>
        <w:t>”</w:t>
      </w:r>
      <w:r w:rsidR="00E41102">
        <w:t xml:space="preserve"> (</w:t>
      </w:r>
      <w:r w:rsidR="00E41102" w:rsidRPr="00E41102">
        <w:t>HTML Responsive Web Design, 2017)</w:t>
      </w:r>
    </w:p>
    <w:p w14:paraId="7DF75097" w14:textId="77777777" w:rsidR="00371B0E" w:rsidRDefault="00371B0E" w:rsidP="00ED1F28">
      <w:pPr>
        <w:pStyle w:val="Heading1"/>
      </w:pPr>
      <w:bookmarkStart w:id="5" w:name="_Toc357020716"/>
      <w:r>
        <w:t>Strategy</w:t>
      </w:r>
      <w:bookmarkEnd w:id="5"/>
    </w:p>
    <w:p w14:paraId="13DBBFAC" w14:textId="50AA68AD" w:rsidR="00470EBA" w:rsidRPr="00470EBA" w:rsidRDefault="00470EBA" w:rsidP="00470EBA">
      <w:r>
        <w:t xml:space="preserve">To determine how to position the website to best meet the business requirements of the </w:t>
      </w:r>
      <w:r w:rsidR="00097D90">
        <w:t>client,</w:t>
      </w:r>
      <w:r>
        <w:t xml:space="preserve"> </w:t>
      </w:r>
      <w:proofErr w:type="gramStart"/>
      <w:r>
        <w:t>a number of</w:t>
      </w:r>
      <w:proofErr w:type="gramEnd"/>
      <w:r>
        <w:t xml:space="preserve"> activities were undertaken.  This included </w:t>
      </w:r>
      <w:r w:rsidR="004F2973">
        <w:t xml:space="preserve">understanding the business objectives in some depth through competitor benchmarking; a </w:t>
      </w:r>
      <w:r>
        <w:t>user needs analysis with personas and scenarios developed</w:t>
      </w:r>
      <w:r w:rsidR="00097D90">
        <w:t xml:space="preserve"> and the development of a concept map or model.</w:t>
      </w:r>
    </w:p>
    <w:p w14:paraId="0C36D90B" w14:textId="77777777" w:rsidR="004F2973" w:rsidRDefault="004F2973" w:rsidP="004F2973">
      <w:pPr>
        <w:pStyle w:val="Heading2"/>
      </w:pPr>
      <w:bookmarkStart w:id="6" w:name="_Toc357020717"/>
      <w:r>
        <w:t>Business Objectives</w:t>
      </w:r>
      <w:bookmarkEnd w:id="6"/>
    </w:p>
    <w:p w14:paraId="2F313B36" w14:textId="77777777" w:rsidR="004F2973" w:rsidRDefault="004F2973" w:rsidP="004F2973">
      <w:pPr>
        <w:pStyle w:val="Heading3"/>
      </w:pPr>
      <w:bookmarkStart w:id="7" w:name="_Toc357020718"/>
      <w:r>
        <w:t>Competitive Benchmarking</w:t>
      </w:r>
      <w:bookmarkEnd w:id="7"/>
    </w:p>
    <w:p w14:paraId="2508EF67" w14:textId="77777777" w:rsidR="008D19CC" w:rsidRDefault="008D19CC" w:rsidP="008D19CC">
      <w:r>
        <w:t>As part of the development process for designing the CDU’s 2017 Code Fair site, we performed competitive analyses of 2 similar websites.</w:t>
      </w:r>
    </w:p>
    <w:p w14:paraId="62D4FFC8" w14:textId="77777777" w:rsidR="008D19CC" w:rsidRDefault="008D19CC" w:rsidP="008D19CC">
      <w:pPr>
        <w:spacing w:after="0"/>
      </w:pPr>
      <w:r>
        <w:t>Competitor 1 - https://www.cyberchallenge.com.au</w:t>
      </w:r>
    </w:p>
    <w:p w14:paraId="206592CB" w14:textId="77777777" w:rsidR="008D19CC" w:rsidRDefault="008D19CC" w:rsidP="008D19CC">
      <w:r>
        <w:t>Competitor 2 - http://www.eng.unimelb.edu.au/engage/schools/codemasters</w:t>
      </w:r>
    </w:p>
    <w:p w14:paraId="73BD483D" w14:textId="77777777" w:rsidR="008D19CC" w:rsidRDefault="008D19CC" w:rsidP="008D19CC">
      <w:r>
        <w:t>Our criteria for choosing these websites was based on the following themes:</w:t>
      </w:r>
    </w:p>
    <w:p w14:paraId="3F894BD7" w14:textId="77777777" w:rsidR="008D19CC" w:rsidRDefault="008D19CC" w:rsidP="008D19CC">
      <w:pPr>
        <w:spacing w:after="0"/>
      </w:pPr>
      <w:r>
        <w:t>-</w:t>
      </w:r>
      <w:r>
        <w:tab/>
        <w:t>Code Fair</w:t>
      </w:r>
    </w:p>
    <w:p w14:paraId="112F3E5E" w14:textId="77777777" w:rsidR="008D19CC" w:rsidRDefault="008D19CC" w:rsidP="008D19CC">
      <w:pPr>
        <w:spacing w:after="0"/>
      </w:pPr>
      <w:r>
        <w:t>-</w:t>
      </w:r>
      <w:r>
        <w:tab/>
        <w:t>Code Masters</w:t>
      </w:r>
    </w:p>
    <w:p w14:paraId="5C7845A8" w14:textId="77777777" w:rsidR="008D19CC" w:rsidRDefault="008D19CC" w:rsidP="008D19CC">
      <w:pPr>
        <w:spacing w:after="0"/>
      </w:pPr>
      <w:r>
        <w:t>-</w:t>
      </w:r>
      <w:r>
        <w:tab/>
        <w:t>Coding Competition</w:t>
      </w:r>
    </w:p>
    <w:p w14:paraId="0D153000" w14:textId="77777777" w:rsidR="008D19CC" w:rsidRDefault="008D19CC" w:rsidP="008D19CC">
      <w:pPr>
        <w:spacing w:after="0"/>
      </w:pPr>
      <w:r>
        <w:lastRenderedPageBreak/>
        <w:t>-</w:t>
      </w:r>
      <w:r>
        <w:tab/>
        <w:t>University Coding</w:t>
      </w:r>
    </w:p>
    <w:p w14:paraId="00DF2E0B" w14:textId="77777777" w:rsidR="008D19CC" w:rsidRDefault="008D19CC" w:rsidP="008D19CC">
      <w:pPr>
        <w:spacing w:after="0"/>
      </w:pPr>
    </w:p>
    <w:p w14:paraId="0CF61EC3" w14:textId="77777777" w:rsidR="008D19CC" w:rsidRDefault="008D19CC" w:rsidP="008D19CC">
      <w:r>
        <w:t xml:space="preserve">We focused on information inventory, functionality inventory, visual layout and general user experience. </w:t>
      </w:r>
      <w:r w:rsidRPr="00BF0E59">
        <w:t>Main observations focused on User Experience, Usability, Responsive Design and Accessibility.</w:t>
      </w:r>
    </w:p>
    <w:p w14:paraId="5906CC3F" w14:textId="77777777" w:rsidR="008D19CC" w:rsidRDefault="008D19CC" w:rsidP="008D19CC">
      <w:r>
        <w:t>Strengths</w:t>
      </w:r>
    </w:p>
    <w:p w14:paraId="74D67512" w14:textId="77777777" w:rsidR="008D19CC" w:rsidRDefault="008D19CC" w:rsidP="008D19CC">
      <w:pPr>
        <w:pStyle w:val="ListParagraph"/>
        <w:numPr>
          <w:ilvl w:val="0"/>
          <w:numId w:val="26"/>
        </w:numPr>
      </w:pPr>
      <w:r>
        <w:t>Responsive Design</w:t>
      </w:r>
    </w:p>
    <w:p w14:paraId="62563683" w14:textId="77777777" w:rsidR="008D19CC" w:rsidRDefault="008D19CC" w:rsidP="008D19CC">
      <w:pPr>
        <w:pStyle w:val="ListParagraph"/>
        <w:numPr>
          <w:ilvl w:val="0"/>
          <w:numId w:val="26"/>
        </w:numPr>
      </w:pPr>
      <w:r>
        <w:t>Unobtrusive JavaScript</w:t>
      </w:r>
    </w:p>
    <w:p w14:paraId="20762CEA" w14:textId="77777777" w:rsidR="008D19CC" w:rsidRDefault="008D19CC" w:rsidP="008D19CC">
      <w:pPr>
        <w:pStyle w:val="ListParagraph"/>
        <w:numPr>
          <w:ilvl w:val="0"/>
          <w:numId w:val="26"/>
        </w:numPr>
      </w:pPr>
      <w:r>
        <w:t>Encryption / privacy</w:t>
      </w:r>
    </w:p>
    <w:p w14:paraId="70A5C101" w14:textId="77777777" w:rsidR="008D19CC" w:rsidRDefault="008D19CC" w:rsidP="008D19CC">
      <w:pPr>
        <w:pStyle w:val="ListParagraph"/>
        <w:numPr>
          <w:ilvl w:val="0"/>
          <w:numId w:val="26"/>
        </w:numPr>
      </w:pPr>
      <w:r>
        <w:t>Availability of content from past events</w:t>
      </w:r>
    </w:p>
    <w:p w14:paraId="21EA45D1" w14:textId="77777777" w:rsidR="008D19CC" w:rsidRDefault="008D19CC" w:rsidP="008D19CC">
      <w:pPr>
        <w:pStyle w:val="ListParagraph"/>
        <w:numPr>
          <w:ilvl w:val="0"/>
          <w:numId w:val="26"/>
        </w:numPr>
      </w:pPr>
      <w:r>
        <w:t>Page load time</w:t>
      </w:r>
    </w:p>
    <w:p w14:paraId="33851F8B" w14:textId="77777777" w:rsidR="008D19CC" w:rsidRDefault="008D19CC" w:rsidP="008D19CC">
      <w:pPr>
        <w:pStyle w:val="ListParagraph"/>
        <w:numPr>
          <w:ilvl w:val="0"/>
          <w:numId w:val="26"/>
        </w:numPr>
      </w:pPr>
      <w:r>
        <w:t>Valid / semantically correct coding</w:t>
      </w:r>
    </w:p>
    <w:p w14:paraId="1517EF51" w14:textId="77777777" w:rsidR="008D19CC" w:rsidRDefault="008D19CC" w:rsidP="008D19CC">
      <w:pPr>
        <w:pStyle w:val="ListParagraph"/>
        <w:numPr>
          <w:ilvl w:val="0"/>
          <w:numId w:val="26"/>
        </w:numPr>
      </w:pPr>
      <w:r>
        <w:t>Accessibility</w:t>
      </w:r>
    </w:p>
    <w:p w14:paraId="5244A568" w14:textId="77777777" w:rsidR="008D19CC" w:rsidRDefault="008D19CC" w:rsidP="008D19CC">
      <w:pPr>
        <w:pStyle w:val="ListParagraph"/>
        <w:numPr>
          <w:ilvl w:val="0"/>
          <w:numId w:val="26"/>
        </w:numPr>
      </w:pPr>
      <w:r>
        <w:t>Information well-laid out, easily findable, hard to get lost</w:t>
      </w:r>
    </w:p>
    <w:p w14:paraId="2E8A5C5A" w14:textId="77777777" w:rsidR="008D19CC" w:rsidRDefault="008D19CC" w:rsidP="008D19CC">
      <w:r>
        <w:t>Weaknesses</w:t>
      </w:r>
    </w:p>
    <w:p w14:paraId="0D05ACCF" w14:textId="77777777" w:rsidR="008D19CC" w:rsidRDefault="008D19CC" w:rsidP="008D19CC">
      <w:pPr>
        <w:pStyle w:val="ListParagraph"/>
        <w:numPr>
          <w:ilvl w:val="0"/>
          <w:numId w:val="27"/>
        </w:numPr>
      </w:pPr>
      <w:r>
        <w:t>Navigation – missing back / top buttons, lacking hovering navigation</w:t>
      </w:r>
    </w:p>
    <w:p w14:paraId="2DC338F3" w14:textId="77777777" w:rsidR="008D19CC" w:rsidRDefault="008D19CC" w:rsidP="008D19CC">
      <w:pPr>
        <w:pStyle w:val="ListParagraph"/>
        <w:numPr>
          <w:ilvl w:val="0"/>
          <w:numId w:val="27"/>
        </w:numPr>
      </w:pPr>
      <w:r>
        <w:t>JavaScript links broken when disabled</w:t>
      </w:r>
    </w:p>
    <w:p w14:paraId="356C7B26" w14:textId="77777777" w:rsidR="008D19CC" w:rsidRDefault="008D19CC" w:rsidP="008D19CC">
      <w:pPr>
        <w:pStyle w:val="ListParagraph"/>
        <w:numPr>
          <w:ilvl w:val="0"/>
          <w:numId w:val="27"/>
        </w:numPr>
      </w:pPr>
      <w:r>
        <w:t>Fails contrast test</w:t>
      </w:r>
    </w:p>
    <w:p w14:paraId="1DBD357A" w14:textId="77777777" w:rsidR="008D19CC" w:rsidRDefault="008D19CC" w:rsidP="008D19CC">
      <w:pPr>
        <w:pStyle w:val="ListParagraph"/>
        <w:numPr>
          <w:ilvl w:val="0"/>
          <w:numId w:val="27"/>
        </w:numPr>
      </w:pPr>
      <w:r>
        <w:t>Incorrect form usage</w:t>
      </w:r>
    </w:p>
    <w:p w14:paraId="7EB94689" w14:textId="77777777" w:rsidR="008D19CC" w:rsidRDefault="008D19CC" w:rsidP="008D19CC">
      <w:pPr>
        <w:pStyle w:val="ListParagraph"/>
        <w:numPr>
          <w:ilvl w:val="0"/>
          <w:numId w:val="27"/>
        </w:numPr>
      </w:pPr>
      <w:r>
        <w:t>Content incorrectly labeled, or not obvious to user</w:t>
      </w:r>
    </w:p>
    <w:p w14:paraId="24D3DEF9" w14:textId="77777777" w:rsidR="008D19CC" w:rsidRDefault="008D19CC" w:rsidP="008D19CC"/>
    <w:p w14:paraId="0EB953A6" w14:textId="602F85F1" w:rsidR="004F2973" w:rsidRPr="00097D90" w:rsidRDefault="008D19CC" w:rsidP="004F2973">
      <w:r>
        <w:t xml:space="preserve">Although we discovered that the sites were overall valid and accessible and were responsive, it </w:t>
      </w:r>
      <w:proofErr w:type="gramStart"/>
      <w:r>
        <w:t>really was</w:t>
      </w:r>
      <w:proofErr w:type="gramEnd"/>
      <w:r>
        <w:t xml:space="preserve"> the little things, that made the sites not as “user friendly” as they could have been, for example just missing a “Back to top” button on long pages.</w:t>
      </w:r>
    </w:p>
    <w:p w14:paraId="7054E50D" w14:textId="77777777" w:rsidR="00371B0E" w:rsidRDefault="00487423" w:rsidP="00ED1F28">
      <w:pPr>
        <w:pStyle w:val="Heading2"/>
      </w:pPr>
      <w:bookmarkStart w:id="8" w:name="_Toc357020719"/>
      <w:r>
        <w:t>User Needs {personas}</w:t>
      </w:r>
      <w:bookmarkEnd w:id="8"/>
    </w:p>
    <w:p w14:paraId="72D87FE6" w14:textId="77777777" w:rsidR="008D19CC" w:rsidRDefault="008D19CC" w:rsidP="008D19CC">
      <w:r>
        <w:t xml:space="preserve">The main user groups most likely to use the website are college or high school students and representatives </w:t>
      </w:r>
      <w:proofErr w:type="spellStart"/>
      <w:r>
        <w:t>form</w:t>
      </w:r>
      <w:proofErr w:type="spellEnd"/>
      <w:r>
        <w:t xml:space="preserve"> the IT industry (Appendix 2).  This isn’t only the target audience but who we believe will have a need and a want to visit the website.</w:t>
      </w:r>
    </w:p>
    <w:p w14:paraId="76AF919D" w14:textId="77777777" w:rsidR="008D19CC" w:rsidRDefault="008D19CC" w:rsidP="008D19CC">
      <w:r>
        <w:t xml:space="preserve">What we want to achieve for the website is not only to get students to sign up, which is a </w:t>
      </w:r>
      <w:proofErr w:type="gramStart"/>
      <w:r>
        <w:t>main focus</w:t>
      </w:r>
      <w:proofErr w:type="gramEnd"/>
      <w:r>
        <w:t xml:space="preserve"> of the site, we also want it to be as accessible to other users. Having said that, we also want to make sure we incorporate the little things and make it easier to get around the site.</w:t>
      </w:r>
    </w:p>
    <w:p w14:paraId="48722600" w14:textId="77777777" w:rsidR="008D19CC" w:rsidRDefault="008D19CC" w:rsidP="008D19CC">
      <w:r>
        <w:t>We learnt a few things from working with our wireframe and running our first simple usability test with the wireframe. Most of these changes were to do with the placement of content and adjusting the number of navigation links per page.</w:t>
      </w:r>
    </w:p>
    <w:p w14:paraId="4CAB5D2B" w14:textId="5E28B27A" w:rsidR="008E298B" w:rsidRPr="008D19CC" w:rsidRDefault="008D19CC" w:rsidP="008D19CC">
      <w:pPr>
        <w:rPr>
          <w:i/>
          <w:color w:val="052F61" w:themeColor="accent1"/>
          <w:sz w:val="20"/>
        </w:rPr>
      </w:pPr>
      <w:r>
        <w:lastRenderedPageBreak/>
        <w:t>With the full user testing (Appendix 4) we have learnt a lot more and focusing on accessing the required information the user requires in as little effort as possible, this includes both the IT representative and the students.</w:t>
      </w:r>
    </w:p>
    <w:p w14:paraId="06B9BD9D" w14:textId="77777777" w:rsidR="00487423" w:rsidRDefault="00487423" w:rsidP="00ED1F28">
      <w:pPr>
        <w:pStyle w:val="Heading3"/>
      </w:pPr>
      <w:bookmarkStart w:id="9" w:name="_Toc357020720"/>
      <w:r>
        <w:t>Concept Map</w:t>
      </w:r>
      <w:bookmarkEnd w:id="9"/>
    </w:p>
    <w:p w14:paraId="16A44CA0" w14:textId="77777777" w:rsidR="008D19CC" w:rsidRDefault="008D19CC" w:rsidP="008D19CC">
      <w:r>
        <w:t>Using the idea that we want to promote this year’s event as well as get industry involved (and not forgetting a repository of old events), we designed the concept map below.</w:t>
      </w:r>
    </w:p>
    <w:p w14:paraId="1EABE5FC" w14:textId="598031EE" w:rsidR="00097D90" w:rsidRDefault="008D19CC" w:rsidP="00097D90">
      <w:r>
        <w:rPr>
          <w:noProof/>
        </w:rPr>
        <w:drawing>
          <wp:inline distT="0" distB="0" distL="0" distR="0" wp14:anchorId="26085C2B" wp14:editId="29C495E5">
            <wp:extent cx="5727700" cy="3470910"/>
            <wp:effectExtent l="0" t="0" r="1270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map.jpeg"/>
                    <pic:cNvPicPr/>
                  </pic:nvPicPr>
                  <pic:blipFill>
                    <a:blip r:embed="rId11">
                      <a:extLst>
                        <a:ext uri="{28A0092B-C50C-407E-A947-70E740481C1C}">
                          <a14:useLocalDpi xmlns:a14="http://schemas.microsoft.com/office/drawing/2010/main" val="0"/>
                        </a:ext>
                      </a:extLst>
                    </a:blip>
                    <a:stretch>
                      <a:fillRect/>
                    </a:stretch>
                  </pic:blipFill>
                  <pic:spPr>
                    <a:xfrm>
                      <a:off x="0" y="0"/>
                      <a:ext cx="5727700" cy="3470910"/>
                    </a:xfrm>
                    <a:prstGeom prst="rect">
                      <a:avLst/>
                    </a:prstGeom>
                  </pic:spPr>
                </pic:pic>
              </a:graphicData>
            </a:graphic>
          </wp:inline>
        </w:drawing>
      </w:r>
    </w:p>
    <w:p w14:paraId="4F0EA624" w14:textId="62B9C90D" w:rsidR="008D19CC" w:rsidRPr="00097D90" w:rsidRDefault="008D19CC" w:rsidP="00097D90">
      <w:r>
        <w:t xml:space="preserve">The main concept was to get students involved and IT involved, so our </w:t>
      </w:r>
      <w:proofErr w:type="gramStart"/>
      <w:r>
        <w:t>main focus</w:t>
      </w:r>
      <w:proofErr w:type="gramEnd"/>
      <w:r>
        <w:t xml:space="preserve"> was having signup link form all pages and have it visible. Second to this we wanted access to “more information” and last </w:t>
      </w:r>
      <w:proofErr w:type="spellStart"/>
      <w:proofErr w:type="gramStart"/>
      <w:r>
        <w:t>years</w:t>
      </w:r>
      <w:proofErr w:type="spellEnd"/>
      <w:proofErr w:type="gramEnd"/>
      <w:r>
        <w:t xml:space="preserve"> events, this is also how all the content fell into each group easily. The above map changed slightly towards the end after user testing but the main idea is still the same.</w:t>
      </w:r>
    </w:p>
    <w:p w14:paraId="43A2C5FE" w14:textId="77777777" w:rsidR="00487423" w:rsidRDefault="00487423" w:rsidP="00ED1F28">
      <w:pPr>
        <w:pStyle w:val="Heading1"/>
      </w:pPr>
      <w:bookmarkStart w:id="10" w:name="_Toc357020721"/>
      <w:r>
        <w:t>Scope</w:t>
      </w:r>
      <w:bookmarkEnd w:id="10"/>
    </w:p>
    <w:p w14:paraId="56928C1F" w14:textId="69A7FE42" w:rsidR="007B495B" w:rsidRPr="007B495B" w:rsidRDefault="008D19CC" w:rsidP="007B495B">
      <w:r>
        <w:t>Knowing the content and understanding how it fits into the website is important, if you have too much information people can get overwhelmed and not having enough the opposite. What is also true is if you have the wrong information. Developing a website around architecture but the content is based on coding will not give the required result.</w:t>
      </w:r>
    </w:p>
    <w:p w14:paraId="4F165BD9" w14:textId="77777777" w:rsidR="00487423" w:rsidRDefault="00487423" w:rsidP="00ED1F28">
      <w:pPr>
        <w:pStyle w:val="Heading3"/>
      </w:pPr>
      <w:bookmarkStart w:id="11" w:name="_Toc357020722"/>
      <w:r>
        <w:t xml:space="preserve">Content requirements </w:t>
      </w:r>
      <w:r w:rsidR="007B495B">
        <w:t>(</w:t>
      </w:r>
      <w:r>
        <w:t>content inventory</w:t>
      </w:r>
      <w:r w:rsidR="00ED1F28">
        <w:t>, sitemap</w:t>
      </w:r>
      <w:r>
        <w:t>)</w:t>
      </w:r>
      <w:bookmarkEnd w:id="11"/>
    </w:p>
    <w:p w14:paraId="2CDC73DE" w14:textId="77777777" w:rsidR="008D19CC" w:rsidRDefault="008D19CC" w:rsidP="008D19CC">
      <w:r>
        <w:t xml:space="preserve">We reviewed the content supplied by the faculty and noted there are a few groupings of information. We developed with concept mapping and after running through a few sitemap changes, but we feel the information when </w:t>
      </w:r>
      <w:r>
        <w:lastRenderedPageBreak/>
        <w:t xml:space="preserve">put into these groups allowed for the containment of information. This logical layout allowed for easy placement of data and content </w:t>
      </w:r>
      <w:proofErr w:type="gramStart"/>
      <w:r>
        <w:t>and also</w:t>
      </w:r>
      <w:proofErr w:type="gramEnd"/>
      <w:r>
        <w:t xml:space="preserve"> allowed for users to easily find information.</w:t>
      </w:r>
    </w:p>
    <w:p w14:paraId="27CE84D3" w14:textId="2055C499" w:rsidR="007B495B" w:rsidRPr="007B495B" w:rsidRDefault="008D19CC" w:rsidP="008D19CC">
      <w:r>
        <w:t>Note in the sitemap (Appendix 3) that we grouped into targeted info, event info, history and signup. Since developing the wireframe and with user testing we adjusted this, but still have basic groups of content.</w:t>
      </w:r>
    </w:p>
    <w:p w14:paraId="38CA6932" w14:textId="77777777" w:rsidR="00ED1F28" w:rsidRPr="00ED1F28" w:rsidRDefault="00ED1F28" w:rsidP="00ED1F28">
      <w:pPr>
        <w:pStyle w:val="Heading3"/>
      </w:pPr>
      <w:bookmarkStart w:id="12" w:name="_Toc357020723"/>
      <w:r>
        <w:t>Technical Requirements</w:t>
      </w:r>
      <w:bookmarkEnd w:id="12"/>
    </w:p>
    <w:p w14:paraId="2667F0F3" w14:textId="77777777" w:rsidR="008D19CC" w:rsidRDefault="008D19CC" w:rsidP="008D19CC">
      <w:r>
        <w:t xml:space="preserve">We have opted for a minimal approach to JavaScript and </w:t>
      </w:r>
      <w:proofErr w:type="gramStart"/>
      <w:r>
        <w:t>really tried</w:t>
      </w:r>
      <w:proofErr w:type="gramEnd"/>
      <w:r>
        <w:t xml:space="preserve"> to use it sparingly. </w:t>
      </w:r>
      <w:proofErr w:type="gramStart"/>
      <w:r>
        <w:t>However</w:t>
      </w:r>
      <w:proofErr w:type="gramEnd"/>
      <w:r>
        <w:t xml:space="preserve"> we’ve used JavaScript to try and enhance or make easier the use of the website. The three main areas we have used JavaScript in is:</w:t>
      </w:r>
    </w:p>
    <w:p w14:paraId="7C935432" w14:textId="77777777" w:rsidR="008D19CC" w:rsidRPr="008D19CC" w:rsidRDefault="008D19CC" w:rsidP="008D19CC">
      <w:pPr>
        <w:pStyle w:val="ListParagraph"/>
        <w:numPr>
          <w:ilvl w:val="0"/>
          <w:numId w:val="26"/>
        </w:numPr>
      </w:pPr>
      <w:r w:rsidRPr="008D19CC">
        <w:t>Form validation</w:t>
      </w:r>
    </w:p>
    <w:p w14:paraId="3B11EBAA" w14:textId="77777777" w:rsidR="008D19CC" w:rsidRPr="008D19CC" w:rsidRDefault="008D19CC" w:rsidP="008D19CC">
      <w:pPr>
        <w:pStyle w:val="ListParagraph"/>
        <w:numPr>
          <w:ilvl w:val="0"/>
          <w:numId w:val="26"/>
        </w:numPr>
      </w:pPr>
      <w:r w:rsidRPr="008D19CC">
        <w:t>Modal display for snippets of information</w:t>
      </w:r>
    </w:p>
    <w:p w14:paraId="398AA902" w14:textId="77777777" w:rsidR="008D19CC" w:rsidRPr="008D19CC" w:rsidRDefault="008D19CC" w:rsidP="008D19CC">
      <w:pPr>
        <w:pStyle w:val="ListParagraph"/>
        <w:numPr>
          <w:ilvl w:val="0"/>
          <w:numId w:val="26"/>
        </w:numPr>
      </w:pPr>
      <w:r w:rsidRPr="008D19CC">
        <w:t>Photo gallery</w:t>
      </w:r>
    </w:p>
    <w:p w14:paraId="178279CF" w14:textId="77777777" w:rsidR="008D19CC" w:rsidRDefault="008D19CC" w:rsidP="008D19CC">
      <w:r>
        <w:t>The previous mentioned areas were designed first with HTML and CSS only and with mobile devices and other media in the front of our minds (this aside from form validation which without JavaScript will validate on server side). Once confirmation of only HTML and CSS was working we were then able to pursue JavaScript to help enrich the use of the website.</w:t>
      </w:r>
    </w:p>
    <w:p w14:paraId="0387CA00" w14:textId="774D5266" w:rsidR="008D19CC" w:rsidRDefault="008D19CC" w:rsidP="008D19CC">
      <w:r>
        <w:t>We started with the Form Validation; we did not want to recreate the wheel though considering it’s been done so many times before. We settled on jQuery Form Validator (</w:t>
      </w:r>
      <w:r w:rsidR="00E41102" w:rsidRPr="00E41102">
        <w:t>jQuery Form Validator</w:t>
      </w:r>
      <w:r w:rsidR="00E41102">
        <w:t xml:space="preserve">, </w:t>
      </w:r>
      <w:proofErr w:type="spellStart"/>
      <w:r w:rsidR="00E41102">
        <w:t>n.d.</w:t>
      </w:r>
      <w:proofErr w:type="spellEnd"/>
      <w:r>
        <w:t xml:space="preserve">), mainly based on the usability and simple design and </w:t>
      </w:r>
      <w:proofErr w:type="gramStart"/>
      <w:r>
        <w:t>it’s</w:t>
      </w:r>
      <w:proofErr w:type="gramEnd"/>
      <w:r>
        <w:t xml:space="preserve"> integration with HTML5 validation.  The form is more of an email off to staff and as such didn’t need very strict validation, however we wanted to make sure that people who have legitimate sign ups or requests gave the right information. The jQuery is run by setting events listeners to “data-validation” attribute in the “input” DOM element. This allows rapid deployment and can run over many forms in a single page. We only needed validation for having something in the name field, and properly formatted email and a phone number field with numbers in it.</w:t>
      </w:r>
    </w:p>
    <w:p w14:paraId="0B5D26A3" w14:textId="77777777" w:rsidR="008D19CC" w:rsidRDefault="008D19CC" w:rsidP="008D19CC">
      <w:r>
        <w:t xml:space="preserve">The second area we focused on was modal display for the privacy policy. This is a very simple piece of </w:t>
      </w:r>
      <w:proofErr w:type="gramStart"/>
      <w:r>
        <w:t>JavaScript,</w:t>
      </w:r>
      <w:proofErr w:type="gramEnd"/>
      <w:r>
        <w:t xml:space="preserve"> however we believe rather important to be able to have more information in a website than you actually need to display in any one time, </w:t>
      </w:r>
      <w:proofErr w:type="spellStart"/>
      <w:r>
        <w:t>ie</w:t>
      </w:r>
      <w:proofErr w:type="spellEnd"/>
      <w:r>
        <w:t xml:space="preserve"> only showing when a user want’s to see it. We started with a normal link to a page that opens in a new tab to show the privacy policy just in case of JavaScript issues with client rendering. All we had to do then was create a DIV in HTML, set it to hidden in CSS and attach an event listener in JavaScript to set it back to display block.</w:t>
      </w:r>
    </w:p>
    <w:p w14:paraId="0F9FFD61" w14:textId="15D96C4F" w:rsidR="008D19CC" w:rsidRDefault="008D19CC" w:rsidP="008D19CC">
      <w:r>
        <w:t>The last area was the Photo Gallery, create this from scratch just would not have been feasible in the timeline we had, so again we went looking for a 3</w:t>
      </w:r>
      <w:r w:rsidRPr="00084E20">
        <w:rPr>
          <w:vertAlign w:val="superscript"/>
        </w:rPr>
        <w:t>rd</w:t>
      </w:r>
      <w:r>
        <w:t xml:space="preserve"> </w:t>
      </w:r>
      <w:r>
        <w:lastRenderedPageBreak/>
        <w:t xml:space="preserve">party alternative. We turned again to jQuery and found a powerful product called </w:t>
      </w:r>
      <w:proofErr w:type="spellStart"/>
      <w:r>
        <w:t>PhotoSwipe</w:t>
      </w:r>
      <w:proofErr w:type="spellEnd"/>
      <w:r>
        <w:t xml:space="preserve"> (</w:t>
      </w:r>
      <w:r w:rsidR="00746790">
        <w:t>Semenov, 2017</w:t>
      </w:r>
      <w:r>
        <w:t xml:space="preserve">). This was exactly what we were looking for, having a gallery of thumbnail images already present and displaying then in </w:t>
      </w:r>
      <w:proofErr w:type="spellStart"/>
      <w:proofErr w:type="gramStart"/>
      <w:r>
        <w:t>a</w:t>
      </w:r>
      <w:proofErr w:type="spellEnd"/>
      <w:proofErr w:type="gramEnd"/>
      <w:r>
        <w:t xml:space="preserve"> image gallery with failover to hard links to the full size images. </w:t>
      </w:r>
      <w:proofErr w:type="spellStart"/>
      <w:r>
        <w:t>PhotoSwipe</w:t>
      </w:r>
      <w:proofErr w:type="spellEnd"/>
      <w:r>
        <w:t xml:space="preserve"> did have a lot of setup and configuration though to get started. This didn’t just mean the import of the </w:t>
      </w:r>
      <w:proofErr w:type="spellStart"/>
      <w:r>
        <w:t>js</w:t>
      </w:r>
      <w:proofErr w:type="spellEnd"/>
      <w:r>
        <w:t xml:space="preserve"> files, but also had a set of </w:t>
      </w:r>
      <w:r w:rsidR="00967594">
        <w:t>CSS</w:t>
      </w:r>
      <w:r>
        <w:t xml:space="preserve"> files and still needed to create the image gallery in the right format for the DOM to get parsed by the jQuery plugin. There are some powerful features in this plugin, but we went with a simple set of images with links already present and used the jQuery to find the images and create a list and then inject that in the plugin (the image gallery itself). The result is </w:t>
      </w:r>
      <w:proofErr w:type="gramStart"/>
      <w:r>
        <w:t>really something</w:t>
      </w:r>
      <w:proofErr w:type="gramEnd"/>
      <w:r>
        <w:t xml:space="preserve"> and looks great and also fails over with the end user not knowing any different.</w:t>
      </w:r>
    </w:p>
    <w:p w14:paraId="48327523" w14:textId="2697B56B" w:rsidR="00371B0E" w:rsidRPr="008D19CC" w:rsidRDefault="008D19CC" w:rsidP="00371B0E">
      <w:r>
        <w:t>With all the steps above noted we took a mobile first approach testing at each part on mobile and then working out kinks and “extra bits” on a computer. We also took this with naming and labeling and sematic layout of HTML to allow for non-web devices to be able to represent the data/information for those not even using a browser. This is tested in steps of disabling options in the browser, first JavaScript, second CSS and then using a text only browser. The site still gets across the required information albeit not as pretty but in a satisfactory fashion.</w:t>
      </w:r>
    </w:p>
    <w:p w14:paraId="52C48E9D" w14:textId="77777777" w:rsidR="00ED1F28" w:rsidRDefault="00ED1F28" w:rsidP="00ED1F28">
      <w:pPr>
        <w:pStyle w:val="Heading1"/>
      </w:pPr>
      <w:bookmarkStart w:id="13" w:name="_Toc357020724"/>
      <w:r>
        <w:t>Information Architecture</w:t>
      </w:r>
      <w:bookmarkEnd w:id="13"/>
    </w:p>
    <w:p w14:paraId="59A00123" w14:textId="2B5EAD66" w:rsidR="00247C6F" w:rsidRPr="00247C6F" w:rsidRDefault="008D19CC" w:rsidP="00247C6F">
      <w:r>
        <w:t xml:space="preserve">Information architecture, as the same suggests, is the design identification and definition of site content and functionally. This also entails the structure and defines the relationship between the sites content and functionality. You don’t see the information architecture from the </w:t>
      </w:r>
      <w:proofErr w:type="gramStart"/>
      <w:r>
        <w:t>end product</w:t>
      </w:r>
      <w:proofErr w:type="gramEnd"/>
      <w:r>
        <w:t xml:space="preserve"> however it the basis for the decisions made to represent the UI. This information architecture is developed from content inventory, audits, information groupings and metadata. (</w:t>
      </w:r>
      <w:proofErr w:type="spellStart"/>
      <w:r w:rsidR="00997961">
        <w:t>Cardello</w:t>
      </w:r>
      <w:proofErr w:type="spellEnd"/>
      <w:r w:rsidR="00997961">
        <w:t>, 2014</w:t>
      </w:r>
      <w:r>
        <w:t>)</w:t>
      </w:r>
    </w:p>
    <w:p w14:paraId="6A588F54" w14:textId="77777777" w:rsidR="00ED1F28" w:rsidRDefault="00ED1F28" w:rsidP="00ED1F28">
      <w:pPr>
        <w:pStyle w:val="Heading3"/>
      </w:pPr>
      <w:bookmarkStart w:id="14" w:name="_Toc357020725"/>
      <w:r>
        <w:t>Navigation design</w:t>
      </w:r>
      <w:bookmarkEnd w:id="14"/>
      <w:r>
        <w:t xml:space="preserve"> </w:t>
      </w:r>
    </w:p>
    <w:p w14:paraId="437FC9E7" w14:textId="77777777" w:rsidR="008D19CC" w:rsidRDefault="008D19CC" w:rsidP="008D19CC">
      <w:r>
        <w:t xml:space="preserve">The navigation for the site was designed around a set of “what we won’t be doing” notes, mostly from personal experience and noting from Steve Krug. Krug’s idea of “don’t make me think” is a great starting point for website development and more specifically navigation. We noted our own personal bugbears when it came to websites and most common were, </w:t>
      </w:r>
      <w:proofErr w:type="spellStart"/>
      <w:r>
        <w:t>multi layer</w:t>
      </w:r>
      <w:proofErr w:type="spellEnd"/>
      <w:r>
        <w:t xml:space="preserve"> menus, or drop down or drop across menus and having menus all over the page.</w:t>
      </w:r>
    </w:p>
    <w:p w14:paraId="627F6DC5" w14:textId="319D700E" w:rsidR="00247C6F" w:rsidRPr="00247C6F" w:rsidRDefault="008D19CC" w:rsidP="00247C6F">
      <w:r>
        <w:t xml:space="preserve">Our design for navigation was simple; let’s keep it simple. Using the concept map and then having the site map note that the information for most things is in a category understood by everyone we went with a simple 4-item menu. Code Fair 2017, Past Events, Learn More and Sign Up. This aligned with the content for the site and aligned with the goal of presenting to, students to </w:t>
      </w:r>
      <w:r>
        <w:lastRenderedPageBreak/>
        <w:t>sign up, promoting current and past events to the greater community and encouraging participation of the IT industry at large.</w:t>
      </w:r>
    </w:p>
    <w:p w14:paraId="4DA2F9C1" w14:textId="77777777" w:rsidR="00ED1F28" w:rsidRDefault="00ED1F28" w:rsidP="00ED1F28">
      <w:pPr>
        <w:pStyle w:val="Heading3"/>
      </w:pPr>
      <w:bookmarkStart w:id="15" w:name="_Toc357020726"/>
      <w:r>
        <w:t>Page design</w:t>
      </w:r>
      <w:bookmarkEnd w:id="15"/>
    </w:p>
    <w:p w14:paraId="0C3D22F5" w14:textId="77777777" w:rsidR="009378C5" w:rsidRDefault="009378C5" w:rsidP="009378C5">
      <w:r>
        <w:t xml:space="preserve">We wanted to focus on keeping the information and content on the site in bite size pieces to not overwhelm users and making it easy to follow pages and information throughout the site. We first decided on a single page site with sections for each navigation item. It quickly became apparent that this (although design properly with back to top links and other features) was not </w:t>
      </w:r>
      <w:proofErr w:type="gramStart"/>
      <w:r>
        <w:t>really easy</w:t>
      </w:r>
      <w:proofErr w:type="gramEnd"/>
      <w:r>
        <w:t xml:space="preserve"> to follow and would make the navigation hard to implement.</w:t>
      </w:r>
    </w:p>
    <w:p w14:paraId="2072BA37" w14:textId="77777777" w:rsidR="009378C5" w:rsidRDefault="009378C5" w:rsidP="009378C5">
      <w:r>
        <w:t xml:space="preserve">We still wanted to use the single page idea to try to minimize clicks throughout the site, so we settled on a hybrid method. Using the concept mapping we selected the information for each separate page and filtered out small important bits to establish each section. We decided to keep the most important or we believed most visited data on top. Each heading of each section is large and in contrast to the section before. The information in each section is to the point </w:t>
      </w:r>
      <w:proofErr w:type="gramStart"/>
      <w:r>
        <w:t>and also</w:t>
      </w:r>
      <w:proofErr w:type="gramEnd"/>
      <w:r>
        <w:t xml:space="preserve"> in contrast to not only the background but also other text above and below.</w:t>
      </w:r>
    </w:p>
    <w:p w14:paraId="00543D21" w14:textId="081FC36B" w:rsidR="00247C6F" w:rsidRPr="00247C6F" w:rsidRDefault="009378C5" w:rsidP="00247C6F">
      <w:r>
        <w:t>We tried to incorporate a Z-pattern hierarchy because of the low volume of in</w:t>
      </w:r>
      <w:r w:rsidR="006E2B9A">
        <w:t>formation and text-lite pages. (</w:t>
      </w:r>
      <w:proofErr w:type="spellStart"/>
      <w:r w:rsidR="006E2B9A">
        <w:t>Soegaard</w:t>
      </w:r>
      <w:proofErr w:type="spellEnd"/>
      <w:r w:rsidR="006E2B9A">
        <w:t>, 2017</w:t>
      </w:r>
      <w:r>
        <w:t>)</w:t>
      </w:r>
    </w:p>
    <w:p w14:paraId="3AB9D090" w14:textId="77777777" w:rsidR="00ED1F28" w:rsidRDefault="00ED1F28" w:rsidP="00ED1F28">
      <w:pPr>
        <w:pStyle w:val="Heading3"/>
      </w:pPr>
      <w:bookmarkStart w:id="16" w:name="_Toc357020727"/>
      <w:r>
        <w:t>User Testing</w:t>
      </w:r>
      <w:bookmarkEnd w:id="16"/>
    </w:p>
    <w:p w14:paraId="3318B608" w14:textId="77777777" w:rsidR="009378C5" w:rsidRDefault="009378C5" w:rsidP="009378C5">
      <w:r>
        <w:t xml:space="preserve">We tested a couple of scenarios from the point of view of an industry representative and a university student. The focus on these two types of users was mainly </w:t>
      </w:r>
      <w:proofErr w:type="gramStart"/>
      <w:r>
        <w:t>based on the fact that</w:t>
      </w:r>
      <w:proofErr w:type="gramEnd"/>
      <w:r>
        <w:t xml:space="preserve"> they are the two groups we are focusing the website on, and the people to get the most out of the website. </w:t>
      </w:r>
    </w:p>
    <w:p w14:paraId="560C237A" w14:textId="77777777" w:rsidR="009378C5" w:rsidRDefault="009378C5" w:rsidP="009378C5">
      <w:r>
        <w:t xml:space="preserve">The tests </w:t>
      </w:r>
      <w:proofErr w:type="gramStart"/>
      <w:r>
        <w:t>themselves  (</w:t>
      </w:r>
      <w:proofErr w:type="gramEnd"/>
      <w:r>
        <w:t>Appendix 4) focused on the user needing to gather more information or signing up for the Code Fair, this is what we perceived to be the main requirements for both users. The scenario for the industry representative was “</w:t>
      </w:r>
      <w:r w:rsidRPr="003F28A2">
        <w:t>You are an industry representative and want to find out how to get involved in the code fair in any capacity.</w:t>
      </w:r>
      <w:r>
        <w:t xml:space="preserve">” As for the </w:t>
      </w:r>
      <w:proofErr w:type="gramStart"/>
      <w:r>
        <w:t>student</w:t>
      </w:r>
      <w:proofErr w:type="gramEnd"/>
      <w:r>
        <w:t xml:space="preserve"> the scenario was “</w:t>
      </w:r>
      <w:r w:rsidRPr="003F28A2">
        <w:t>You are a university student, you are looking at ways to present your ideas/abilities to the industry and come across the code fair at CDU, if you confirm there is a way you can do this you then sign up.</w:t>
      </w:r>
      <w:r>
        <w:t>”</w:t>
      </w:r>
    </w:p>
    <w:p w14:paraId="0582F949" w14:textId="37C40072" w:rsidR="00247C6F" w:rsidRPr="00247C6F" w:rsidRDefault="009378C5" w:rsidP="00247C6F">
      <w:r>
        <w:t xml:space="preserve">We noticed a few things when testing with the users, but the main problem we noticed was that users, when looking for information, went straight to the navigation first and didn’t even scroll down the first page to see if what they needed was there. Then once they “select” a menu item, the page it lands on they then scan the page for the information they require. We ended up using this information in our final design and adjusted navigation items (based on the concept map) to only have the 4 navigation items we ended up with, one being “Learn More”, which in our testing was the main item people went </w:t>
      </w:r>
      <w:r>
        <w:lastRenderedPageBreak/>
        <w:t xml:space="preserve">to first. </w:t>
      </w:r>
      <w:proofErr w:type="gramStart"/>
      <w:r>
        <w:t>So</w:t>
      </w:r>
      <w:proofErr w:type="gramEnd"/>
      <w:r>
        <w:t xml:space="preserve"> we ended up putting more information in Learn More that linked back to the first page or other pages on the site.</w:t>
      </w:r>
    </w:p>
    <w:p w14:paraId="0CA226A3" w14:textId="77777777" w:rsidR="00ED1F28" w:rsidRDefault="00ED1F28" w:rsidP="00ED1F28">
      <w:pPr>
        <w:pStyle w:val="Heading1"/>
      </w:pPr>
      <w:bookmarkStart w:id="17" w:name="_Toc357020728"/>
      <w:r>
        <w:t>Interface &amp; Visual Design</w:t>
      </w:r>
      <w:bookmarkEnd w:id="17"/>
    </w:p>
    <w:p w14:paraId="1DCB6E63" w14:textId="4924CF52" w:rsidR="004A407A" w:rsidRDefault="004A407A" w:rsidP="004A407A">
      <w:pPr>
        <w:pStyle w:val="Heading2"/>
      </w:pPr>
      <w:bookmarkStart w:id="18" w:name="_Toc357020729"/>
      <w:r>
        <w:t>Interface Design Features</w:t>
      </w:r>
      <w:bookmarkEnd w:id="18"/>
      <w:r>
        <w:t xml:space="preserve"> </w:t>
      </w:r>
    </w:p>
    <w:p w14:paraId="34DEFBA2" w14:textId="0727C8EA" w:rsidR="004A407A" w:rsidRPr="006A365A" w:rsidRDefault="004A407A" w:rsidP="004A407A">
      <w:r>
        <w:t>The following interface design features were used as part of the visual design of our site for the Code Fair:</w:t>
      </w:r>
    </w:p>
    <w:p w14:paraId="696843B3" w14:textId="77777777" w:rsidR="004A407A" w:rsidRDefault="004A407A" w:rsidP="004A407A">
      <w:pPr>
        <w:pStyle w:val="Heading3"/>
      </w:pPr>
      <w:bookmarkStart w:id="19" w:name="_Toc357020730"/>
      <w:r>
        <w:t>Persistent Header / Top navigation</w:t>
      </w:r>
      <w:bookmarkEnd w:id="19"/>
    </w:p>
    <w:p w14:paraId="5FFA1FAA" w14:textId="77777777" w:rsidR="004A407A" w:rsidRDefault="004A407A" w:rsidP="004A407A">
      <w:r>
        <w:t>We attempted to keep the page count minimal, so the top navigation contains only a few links.</w:t>
      </w:r>
    </w:p>
    <w:p w14:paraId="4EA9F19D" w14:textId="3E6A1802" w:rsidR="004A407A" w:rsidRDefault="004A407A" w:rsidP="004A407A">
      <w:r>
        <w:t>We decided against a dropdown menu within the top navigation, the nature of the site encourages visitors to scroll through each page, without the need for the clutter of extra intra-page navigation in links. The “Learn More” buttons provide a more targeted pathway for visitors who are interested.</w:t>
      </w:r>
    </w:p>
    <w:p w14:paraId="68A6FA29" w14:textId="77777777" w:rsidR="004A407A" w:rsidRDefault="004A407A" w:rsidP="004A407A">
      <w:pPr>
        <w:pStyle w:val="Heading3"/>
      </w:pPr>
      <w:bookmarkStart w:id="20" w:name="_Toc357020731"/>
      <w:r>
        <w:t>Splash page</w:t>
      </w:r>
      <w:bookmarkEnd w:id="20"/>
    </w:p>
    <w:p w14:paraId="3DBF87D1" w14:textId="3235361F" w:rsidR="004A407A" w:rsidRPr="00C36157" w:rsidRDefault="004A407A" w:rsidP="004A407A">
      <w:r>
        <w:t>We liked the idea of having a splash page with the code fair logo and the sign-up button as an introduction to the site. A persistent image / theme that is overlaid as the user scrolls down the page gives the appearance and feel of separation of content and visual themes.</w:t>
      </w:r>
    </w:p>
    <w:p w14:paraId="77CA423A" w14:textId="77777777" w:rsidR="004A407A" w:rsidRDefault="004A407A" w:rsidP="004A407A">
      <w:pPr>
        <w:pStyle w:val="Heading3"/>
      </w:pPr>
      <w:bookmarkStart w:id="21" w:name="_Toc357020732"/>
      <w:r>
        <w:t>Buttons</w:t>
      </w:r>
      <w:bookmarkEnd w:id="21"/>
    </w:p>
    <w:p w14:paraId="46598A1C" w14:textId="73201E3E" w:rsidR="004A407A" w:rsidRPr="00C36157" w:rsidRDefault="004A407A" w:rsidP="004A407A">
      <w:r>
        <w:t>We chose to use buttons for the “Learn More” links within the main page to attract the user to engage further in the content.</w:t>
      </w:r>
    </w:p>
    <w:p w14:paraId="74143C52" w14:textId="77777777" w:rsidR="004A407A" w:rsidRDefault="004A407A" w:rsidP="004A407A">
      <w:pPr>
        <w:pStyle w:val="Heading3"/>
      </w:pPr>
      <w:bookmarkStart w:id="22" w:name="_Toc357020733"/>
      <w:r>
        <w:t>Forms</w:t>
      </w:r>
      <w:bookmarkEnd w:id="22"/>
    </w:p>
    <w:p w14:paraId="096AE56D" w14:textId="7D63A78F" w:rsidR="004A407A" w:rsidRPr="00C36157" w:rsidRDefault="004A407A" w:rsidP="004A407A">
      <w:r>
        <w:t>Keeping the form layout simple, we hoped to encourage visitors to submit an entry into the code fair.</w:t>
      </w:r>
    </w:p>
    <w:p w14:paraId="64F03042" w14:textId="77777777" w:rsidR="004A407A" w:rsidRDefault="004A407A" w:rsidP="004A407A">
      <w:pPr>
        <w:pStyle w:val="Heading3"/>
      </w:pPr>
      <w:bookmarkStart w:id="23" w:name="_Toc357020734"/>
      <w:r>
        <w:t>Persistent Footer</w:t>
      </w:r>
      <w:bookmarkEnd w:id="23"/>
    </w:p>
    <w:p w14:paraId="3676FD1E" w14:textId="1C5377BA" w:rsidR="004A407A" w:rsidRDefault="004A407A" w:rsidP="004A407A">
      <w:r>
        <w:t>A persistent footer for easy navigation to “other” content, such as the site’s Privacy Policy, Site Map and Contact Us.</w:t>
      </w:r>
    </w:p>
    <w:p w14:paraId="0DD92B90" w14:textId="77777777" w:rsidR="004A407A" w:rsidRDefault="004A407A" w:rsidP="004A407A">
      <w:pPr>
        <w:pStyle w:val="Heading3"/>
      </w:pPr>
      <w:bookmarkStart w:id="24" w:name="_Toc357020735"/>
      <w:r>
        <w:t>Learn More links / buttons</w:t>
      </w:r>
      <w:bookmarkEnd w:id="24"/>
    </w:p>
    <w:p w14:paraId="5F68E79C" w14:textId="77777777" w:rsidR="004A407A" w:rsidRDefault="004A407A" w:rsidP="004A407A">
      <w:r>
        <w:t>We decided to keep the home page as simple as possible, with only brief descriptions of the Code Fair’s events. Adding “Learn More” buttons which navigate to another page with more detailed descriptions of events, allowed us to convey the information to visitors with a genuine interest, while keeping the home page brief.</w:t>
      </w:r>
    </w:p>
    <w:p w14:paraId="568A43A2" w14:textId="77777777" w:rsidR="004A407A" w:rsidRPr="00C36157" w:rsidRDefault="004A407A" w:rsidP="004A407A">
      <w:r>
        <w:t>Usability testing revealed the need to add easily discoverable links for more information.</w:t>
      </w:r>
    </w:p>
    <w:p w14:paraId="11517047" w14:textId="77777777" w:rsidR="004A407A" w:rsidRDefault="004A407A" w:rsidP="004A407A">
      <w:pPr>
        <w:spacing w:after="0"/>
      </w:pPr>
    </w:p>
    <w:p w14:paraId="7C4CFFC6" w14:textId="77777777" w:rsidR="004A407A" w:rsidRDefault="004A407A" w:rsidP="004A407A">
      <w:pPr>
        <w:pStyle w:val="Heading3"/>
      </w:pPr>
      <w:bookmarkStart w:id="25" w:name="_Toc357020736"/>
      <w:r>
        <w:lastRenderedPageBreak/>
        <w:t>Cross-browser Compatibility and Extensions (JavaScript)</w:t>
      </w:r>
      <w:bookmarkEnd w:id="25"/>
    </w:p>
    <w:p w14:paraId="30FD40AC" w14:textId="77777777" w:rsidR="004A407A" w:rsidRDefault="004A407A" w:rsidP="004A407A">
      <w:r>
        <w:t>Our initial approach was to use a feature rich front-end development tool like Bootstrap.</w:t>
      </w:r>
    </w:p>
    <w:p w14:paraId="7EA6D621" w14:textId="77777777" w:rsidR="004A407A" w:rsidRDefault="004A407A" w:rsidP="004A407A">
      <w:r>
        <w:t>We realized this was going to limit our site’s functionality on older browsers, our “vertical one-page scroll” would be JavaScript heavy, and be a different site altogether with JavaScript disabled.</w:t>
      </w:r>
    </w:p>
    <w:p w14:paraId="6171B369" w14:textId="77777777" w:rsidR="004A407A" w:rsidRPr="00405679" w:rsidRDefault="004A407A" w:rsidP="004A407A">
      <w:proofErr w:type="spellStart"/>
      <w:r>
        <w:t>PureCSS</w:t>
      </w:r>
      <w:proofErr w:type="spellEnd"/>
      <w:r>
        <w:t xml:space="preserve"> (Yahoo!) was just one styling tool we looked at that performs well using CSS alone, and allowed for easy JavaScript add-ons. It also is designed for use on older versions of Internet Explorer.</w:t>
      </w:r>
    </w:p>
    <w:p w14:paraId="61FCB40F" w14:textId="77777777" w:rsidR="004A407A" w:rsidRDefault="004A407A" w:rsidP="0065144F">
      <w:pPr>
        <w:pStyle w:val="Heading2"/>
      </w:pPr>
      <w:bookmarkStart w:id="26" w:name="_Toc357020737"/>
      <w:r>
        <w:t>Visual Design Inspirations</w:t>
      </w:r>
      <w:bookmarkEnd w:id="26"/>
    </w:p>
    <w:p w14:paraId="7DCD410E" w14:textId="77777777" w:rsidR="004A407A" w:rsidRDefault="004A407A" w:rsidP="004A407A">
      <w:pPr>
        <w:pStyle w:val="Heading3"/>
      </w:pPr>
      <w:bookmarkStart w:id="27" w:name="_Toc357020738"/>
      <w:r>
        <w:t>Tapestry Website</w:t>
      </w:r>
      <w:bookmarkEnd w:id="27"/>
    </w:p>
    <w:p w14:paraId="79BCFA14" w14:textId="27442C49" w:rsidR="004A407A" w:rsidRDefault="009F241D" w:rsidP="004A407A">
      <w:hyperlink r:id="rId12" w:anchor="HOME" w:history="1">
        <w:r w:rsidR="004A407A" w:rsidRPr="00A6278B">
          <w:rPr>
            <w:rStyle w:val="Hyperlink"/>
          </w:rPr>
          <w:t>http://tapestry.life/welcome#HOME</w:t>
        </w:r>
      </w:hyperlink>
    </w:p>
    <w:p w14:paraId="61D2D97C" w14:textId="77777777" w:rsidR="004A407A" w:rsidRDefault="004A407A" w:rsidP="004A407A">
      <w:r>
        <w:t>This website impressed us in terms of user experience. It was the first layout we considered when conceiving our wireframes. It relies heavily on the use of JavaScript however, and for our purposes would compromise user experience for users on non-JavaScript-enabled browsers.</w:t>
      </w:r>
    </w:p>
    <w:p w14:paraId="764B6C91" w14:textId="0611CA2F" w:rsidR="004A407A" w:rsidRDefault="004A407A" w:rsidP="004A407A">
      <w:r>
        <w:rPr>
          <w:noProof/>
        </w:rPr>
        <w:drawing>
          <wp:anchor distT="0" distB="0" distL="114300" distR="114300" simplePos="0" relativeHeight="251683328" behindDoc="0" locked="0" layoutInCell="1" allowOverlap="1" wp14:anchorId="69D33DA0" wp14:editId="7B2B77EF">
            <wp:simplePos x="0" y="0"/>
            <wp:positionH relativeFrom="column">
              <wp:posOffset>-62865</wp:posOffset>
            </wp:positionH>
            <wp:positionV relativeFrom="paragraph">
              <wp:posOffset>226060</wp:posOffset>
            </wp:positionV>
            <wp:extent cx="3123565" cy="1831340"/>
            <wp:effectExtent l="0" t="0" r="635" b="0"/>
            <wp:wrapTopAndBottom/>
            <wp:docPr id="28" name="Picture 28" descr="tapest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pestry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3565" cy="183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88625" w14:textId="73861DA0" w:rsidR="004A407A" w:rsidRDefault="004A407A" w:rsidP="004A407A">
      <w:r>
        <w:rPr>
          <w:noProof/>
        </w:rPr>
        <w:drawing>
          <wp:anchor distT="0" distB="0" distL="114300" distR="114300" simplePos="0" relativeHeight="251684352" behindDoc="0" locked="0" layoutInCell="1" allowOverlap="1" wp14:anchorId="02E41B0E" wp14:editId="63D6172E">
            <wp:simplePos x="0" y="0"/>
            <wp:positionH relativeFrom="column">
              <wp:posOffset>0</wp:posOffset>
            </wp:positionH>
            <wp:positionV relativeFrom="paragraph">
              <wp:posOffset>387350</wp:posOffset>
            </wp:positionV>
            <wp:extent cx="3127375" cy="1831340"/>
            <wp:effectExtent l="0" t="0" r="0" b="0"/>
            <wp:wrapTopAndBottom/>
            <wp:docPr id="29" name="Picture 29" descr="tapest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pestry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7375" cy="1831340"/>
                    </a:xfrm>
                    <a:prstGeom prst="rect">
                      <a:avLst/>
                    </a:prstGeom>
                    <a:noFill/>
                    <a:ln>
                      <a:noFill/>
                    </a:ln>
                  </pic:spPr>
                </pic:pic>
              </a:graphicData>
            </a:graphic>
            <wp14:sizeRelH relativeFrom="page">
              <wp14:pctWidth>0</wp14:pctWidth>
            </wp14:sizeRelH>
            <wp14:sizeRelV relativeFrom="page">
              <wp14:pctHeight>0</wp14:pctHeight>
            </wp14:sizeRelV>
          </wp:anchor>
        </w:drawing>
      </w:r>
      <w:r>
        <w:t>Users can scroll down or click the down arrow to see the next “page”.</w:t>
      </w:r>
    </w:p>
    <w:p w14:paraId="1C338D3C" w14:textId="7A60634B" w:rsidR="004A407A" w:rsidRDefault="004A407A" w:rsidP="004A407A"/>
    <w:p w14:paraId="29805BF9" w14:textId="7C5151E2" w:rsidR="004A407A" w:rsidRDefault="004A407A" w:rsidP="004A407A">
      <w:r>
        <w:lastRenderedPageBreak/>
        <w:t>Three pages in total, the site displays just enough information to engage the user along with the animated “feel” of dropping to the next page.</w:t>
      </w:r>
    </w:p>
    <w:p w14:paraId="2AE48CF8" w14:textId="00920187" w:rsidR="004A407A" w:rsidRDefault="004A407A" w:rsidP="004A407A">
      <w:r>
        <w:rPr>
          <w:noProof/>
        </w:rPr>
        <w:drawing>
          <wp:anchor distT="0" distB="0" distL="114300" distR="114300" simplePos="0" relativeHeight="251685376" behindDoc="0" locked="0" layoutInCell="1" allowOverlap="1" wp14:anchorId="713D92BB" wp14:editId="6232F513">
            <wp:simplePos x="0" y="0"/>
            <wp:positionH relativeFrom="column">
              <wp:posOffset>0</wp:posOffset>
            </wp:positionH>
            <wp:positionV relativeFrom="paragraph">
              <wp:posOffset>0</wp:posOffset>
            </wp:positionV>
            <wp:extent cx="3137535" cy="1808054"/>
            <wp:effectExtent l="0" t="0" r="12065" b="0"/>
            <wp:wrapTopAndBottom/>
            <wp:docPr id="30" name="Picture 30" descr="tapest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pestr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7535" cy="1808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A04D9" w14:textId="5F48A294" w:rsidR="004A407A" w:rsidRDefault="004A407A" w:rsidP="004A407A">
      <w:r>
        <w:t>Having a full page dedicated to the Join Us form inspired the idea for the Sign-Up form on our site. While the “one-viewport-per-page scroll” feature was not included in our site, the idea remained with the placement of our form with full screen size on all pages.</w:t>
      </w:r>
    </w:p>
    <w:p w14:paraId="2688E3FB" w14:textId="77777777" w:rsidR="004A407A" w:rsidRDefault="004A407A" w:rsidP="004A407A">
      <w:pPr>
        <w:pStyle w:val="Heading3"/>
      </w:pPr>
      <w:bookmarkStart w:id="28" w:name="_Toc357020739"/>
      <w:proofErr w:type="spellStart"/>
      <w:r>
        <w:t>PureCSS</w:t>
      </w:r>
      <w:proofErr w:type="spellEnd"/>
      <w:r>
        <w:t xml:space="preserve"> layouts</w:t>
      </w:r>
      <w:bookmarkEnd w:id="28"/>
      <w:r>
        <w:t xml:space="preserve"> </w:t>
      </w:r>
    </w:p>
    <w:p w14:paraId="26A87EAA" w14:textId="781BD85F" w:rsidR="004A407A" w:rsidRDefault="009F241D" w:rsidP="004A407A">
      <w:hyperlink r:id="rId16" w:history="1">
        <w:r w:rsidR="004A407A" w:rsidRPr="00FD577E">
          <w:rPr>
            <w:rStyle w:val="Hyperlink"/>
          </w:rPr>
          <w:t>https://purecss.io/layouts/marketing/</w:t>
        </w:r>
      </w:hyperlink>
    </w:p>
    <w:p w14:paraId="291017CD" w14:textId="77777777" w:rsidR="004A407A" w:rsidRDefault="004A407A" w:rsidP="004A407A">
      <w:r>
        <w:t>This was the foundation for our Code Fair site. It aligned with our idea to have a one-viewport per page scrolling feature, but did not require JavaScript.</w:t>
      </w:r>
    </w:p>
    <w:p w14:paraId="35EBADA1" w14:textId="08956388" w:rsidR="004A407A" w:rsidRPr="00FD577E" w:rsidRDefault="004A407A" w:rsidP="004A407A">
      <w:proofErr w:type="spellStart"/>
      <w:r>
        <w:t>PureCSS</w:t>
      </w:r>
      <w:proofErr w:type="spellEnd"/>
      <w:r>
        <w:t xml:space="preserve"> is also a minimal package, so page loading speed would not be a factor when loading stylesheets or scripts.</w:t>
      </w:r>
    </w:p>
    <w:p w14:paraId="2D70BEB9" w14:textId="77777777" w:rsidR="004A407A" w:rsidRPr="00F24079" w:rsidRDefault="004A407A" w:rsidP="004A407A">
      <w:r>
        <w:rPr>
          <w:noProof/>
        </w:rPr>
        <w:drawing>
          <wp:anchor distT="0" distB="0" distL="114300" distR="114300" simplePos="0" relativeHeight="251686400" behindDoc="0" locked="0" layoutInCell="1" allowOverlap="1" wp14:anchorId="57F0D336" wp14:editId="4CE39B61">
            <wp:simplePos x="0" y="0"/>
            <wp:positionH relativeFrom="column">
              <wp:posOffset>0</wp:posOffset>
            </wp:positionH>
            <wp:positionV relativeFrom="paragraph">
              <wp:posOffset>294005</wp:posOffset>
            </wp:positionV>
            <wp:extent cx="3086735" cy="1910715"/>
            <wp:effectExtent l="0" t="0" r="12065" b="0"/>
            <wp:wrapTopAndBottom/>
            <wp:docPr id="31" name="Picture 31" descr="pure-marke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re-marketing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735" cy="1910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5192C0" w14:textId="77777777" w:rsidR="004A407A" w:rsidRPr="006A365A" w:rsidRDefault="004A407A" w:rsidP="004A407A"/>
    <w:p w14:paraId="2977BDE5" w14:textId="77777777" w:rsidR="004A407A" w:rsidRDefault="004A407A" w:rsidP="004A407A"/>
    <w:p w14:paraId="743047CD" w14:textId="39A84CC1" w:rsidR="004A407A" w:rsidRDefault="004A407A" w:rsidP="004A407A">
      <w:pPr>
        <w:pStyle w:val="Heading3"/>
      </w:pPr>
      <w:bookmarkStart w:id="29" w:name="_Toc357020740"/>
      <w:r>
        <w:t xml:space="preserve">Responsive grid system – </w:t>
      </w:r>
      <w:proofErr w:type="spellStart"/>
      <w:r>
        <w:t>purecss</w:t>
      </w:r>
      <w:bookmarkEnd w:id="29"/>
      <w:proofErr w:type="spellEnd"/>
    </w:p>
    <w:p w14:paraId="7B3F6A7F" w14:textId="77777777" w:rsidR="004A407A" w:rsidRDefault="004A407A" w:rsidP="004A407A">
      <w:pPr>
        <w:spacing w:after="0"/>
      </w:pPr>
      <w:proofErr w:type="spellStart"/>
      <w:r>
        <w:lastRenderedPageBreak/>
        <w:t>PureCSS</w:t>
      </w:r>
      <w:proofErr w:type="spellEnd"/>
      <w:r>
        <w:t xml:space="preserve"> (Yahoo) contains a grid system which proved useful for the purposes of displaying our layout.</w:t>
      </w:r>
    </w:p>
    <w:p w14:paraId="4AE5810C" w14:textId="77777777" w:rsidR="004A407A" w:rsidRDefault="004A407A" w:rsidP="004A407A">
      <w:pPr>
        <w:spacing w:after="0"/>
      </w:pPr>
      <w:proofErr w:type="spellStart"/>
      <w:r>
        <w:t>PureCSS</w:t>
      </w:r>
      <w:proofErr w:type="spellEnd"/>
      <w:r>
        <w:t xml:space="preserve"> also includes styling for responsive images, which simplified the task of cross device coding.</w:t>
      </w:r>
    </w:p>
    <w:p w14:paraId="61948D63" w14:textId="77777777" w:rsidR="004A407A" w:rsidRDefault="004A407A" w:rsidP="004A407A">
      <w:pPr>
        <w:spacing w:after="0"/>
      </w:pPr>
      <w:r>
        <w:t>All that is required is the addition of a “pure-responsive-</w:t>
      </w:r>
      <w:proofErr w:type="spellStart"/>
      <w:r>
        <w:t>img</w:t>
      </w:r>
      <w:proofErr w:type="spellEnd"/>
      <w:r>
        <w:t xml:space="preserve">” class to our photos and images, and </w:t>
      </w:r>
      <w:proofErr w:type="spellStart"/>
      <w:r>
        <w:t>PureCSS</w:t>
      </w:r>
      <w:proofErr w:type="spellEnd"/>
      <w:r>
        <w:t xml:space="preserve"> ensures the sizing remains responsive across devices.</w:t>
      </w:r>
    </w:p>
    <w:p w14:paraId="0FC1780D" w14:textId="77777777" w:rsidR="004A407A" w:rsidRDefault="004A407A" w:rsidP="004A407A">
      <w:pPr>
        <w:spacing w:after="0"/>
        <w:rPr>
          <w:i/>
          <w:color w:val="052F61" w:themeColor="accent1"/>
          <w:sz w:val="20"/>
        </w:rPr>
      </w:pPr>
    </w:p>
    <w:p w14:paraId="58AF5A84" w14:textId="4B8B2201" w:rsidR="004A407A" w:rsidRDefault="004A407A" w:rsidP="004A407A">
      <w:pPr>
        <w:pStyle w:val="Heading2"/>
      </w:pPr>
      <w:bookmarkStart w:id="30" w:name="_Toc357020741"/>
      <w:r>
        <w:t>Client / User Feedback</w:t>
      </w:r>
      <w:bookmarkEnd w:id="30"/>
    </w:p>
    <w:p w14:paraId="5A306A7F" w14:textId="77777777" w:rsidR="004A407A" w:rsidRDefault="004A407A" w:rsidP="004A407A">
      <w:pPr>
        <w:pStyle w:val="Heading3"/>
      </w:pPr>
      <w:bookmarkStart w:id="31" w:name="_Toc357020742"/>
      <w:r>
        <w:t>Navigation</w:t>
      </w:r>
      <w:bookmarkEnd w:id="31"/>
    </w:p>
    <w:p w14:paraId="0E725D3C" w14:textId="3749339C" w:rsidR="004A407A" w:rsidRDefault="004A407A" w:rsidP="004A407A">
      <w:r>
        <w:t xml:space="preserve">As </w:t>
      </w:r>
      <w:proofErr w:type="gramStart"/>
      <w:r>
        <w:t>content</w:t>
      </w:r>
      <w:proofErr w:type="gramEnd"/>
      <w:r>
        <w:t xml:space="preserve"> has been progressively added, the main focus of user testing was on the site’s navigation. The overall navigation prototype was mostly functional; we anticipated the need to reduce content and to not have an excessive number of pages to browse through.</w:t>
      </w:r>
      <w:r w:rsidRPr="002F51A4">
        <w:t xml:space="preserve"> </w:t>
      </w:r>
      <w:r>
        <w:t>Suggestions were made to add links to further information about coding events.</w:t>
      </w:r>
    </w:p>
    <w:p w14:paraId="546F8B21" w14:textId="77777777" w:rsidR="004A407A" w:rsidRDefault="004A407A" w:rsidP="004A407A">
      <w:pPr>
        <w:pStyle w:val="Heading3"/>
      </w:pPr>
      <w:bookmarkStart w:id="32" w:name="_Toc357020743"/>
      <w:r>
        <w:t>Content</w:t>
      </w:r>
      <w:bookmarkEnd w:id="32"/>
    </w:p>
    <w:p w14:paraId="72BE4D3B" w14:textId="4ADE41B2" w:rsidR="004A407A" w:rsidRDefault="004A407A" w:rsidP="004A407A">
      <w:r>
        <w:t xml:space="preserve">Suggestions and </w:t>
      </w:r>
      <w:proofErr w:type="gramStart"/>
      <w:r>
        <w:t>feedback</w:t>
      </w:r>
      <w:proofErr w:type="gramEnd"/>
      <w:r>
        <w:t xml:space="preserve"> we received for content focused on event information, and the sign-up form. We needed to make these both easily discoverable. The sign-up form had to be accessible from anywhere on the website. Testing showed users would access the form via scrolling, clicking a button, or using the top navigation link. The form had to be simple enough to not deter the user from filling it out. Content needed to be browsed easily. This meant concise headings and information. Our testers tended to click through links, “just to look”.</w:t>
      </w:r>
    </w:p>
    <w:p w14:paraId="09A5CC98" w14:textId="77777777" w:rsidR="004A407A" w:rsidRPr="006A365A" w:rsidRDefault="004A407A" w:rsidP="004A407A">
      <w:pPr>
        <w:pStyle w:val="Heading3"/>
      </w:pPr>
      <w:bookmarkStart w:id="33" w:name="_Toc357020744"/>
      <w:r>
        <w:t>Experience</w:t>
      </w:r>
      <w:bookmarkEnd w:id="33"/>
    </w:p>
    <w:p w14:paraId="38A695F2" w14:textId="77777777" w:rsidR="004A407A" w:rsidRDefault="004A407A" w:rsidP="004A407A">
      <w:r>
        <w:t>User experience feedback was positive during the prototype testing. Generally, users said the site “looked good”, and commented that it worked well on their mobile phones. Site navigation was achieved with relative ease; early testing demonstrated the need to compress our layout within 2-3 pages to maintain user’s attention.</w:t>
      </w:r>
    </w:p>
    <w:p w14:paraId="74D9A057" w14:textId="77777777" w:rsidR="004A407A" w:rsidRDefault="004A407A" w:rsidP="004A407A"/>
    <w:p w14:paraId="5BE9114E" w14:textId="77777777" w:rsidR="004A407A" w:rsidRDefault="004A407A" w:rsidP="004A407A"/>
    <w:p w14:paraId="1749C62A" w14:textId="77777777" w:rsidR="004A407A" w:rsidRDefault="004A407A" w:rsidP="004A407A"/>
    <w:p w14:paraId="0443F129" w14:textId="77777777" w:rsidR="004A407A" w:rsidRDefault="004A407A" w:rsidP="004A407A"/>
    <w:p w14:paraId="3D875257" w14:textId="77777777" w:rsidR="004A407A" w:rsidRDefault="004A407A" w:rsidP="004A407A"/>
    <w:p w14:paraId="0B6EA009" w14:textId="77777777" w:rsidR="004A407A" w:rsidRDefault="004A407A" w:rsidP="004A407A"/>
    <w:p w14:paraId="66726D30" w14:textId="77777777" w:rsidR="00ED1F28" w:rsidRDefault="00ED1F28" w:rsidP="00ED1F28">
      <w:pPr>
        <w:pStyle w:val="Heading1"/>
      </w:pPr>
      <w:bookmarkStart w:id="34" w:name="_Toc357020745"/>
      <w:r>
        <w:t>Site Development</w:t>
      </w:r>
      <w:bookmarkEnd w:id="34"/>
    </w:p>
    <w:p w14:paraId="4ED3ADCB" w14:textId="047AB0FC" w:rsidR="00ED1F28" w:rsidRDefault="0066346D" w:rsidP="00371B0E">
      <w:r>
        <w:lastRenderedPageBreak/>
        <w:t>The following table represents aspects of the project and tasks performed by each team member.</w:t>
      </w:r>
    </w:p>
    <w:tbl>
      <w:tblPr>
        <w:tblStyle w:val="TableGrid"/>
        <w:tblW w:w="0" w:type="auto"/>
        <w:tblLook w:val="04A0" w:firstRow="1" w:lastRow="0" w:firstColumn="1" w:lastColumn="0" w:noHBand="0" w:noVBand="1"/>
      </w:tblPr>
      <w:tblGrid>
        <w:gridCol w:w="2836"/>
        <w:gridCol w:w="2852"/>
        <w:gridCol w:w="2828"/>
      </w:tblGrid>
      <w:tr w:rsidR="001C7F69" w14:paraId="5684EAD0" w14:textId="77777777" w:rsidTr="001C7F69">
        <w:tc>
          <w:tcPr>
            <w:tcW w:w="3003" w:type="dxa"/>
            <w:shd w:val="clear" w:color="auto" w:fill="76DBF4" w:themeFill="background2"/>
          </w:tcPr>
          <w:p w14:paraId="7FD339BB" w14:textId="77777777" w:rsidR="001C7F69" w:rsidRDefault="001C7F69" w:rsidP="001C7F69">
            <w:r>
              <w:t>Milestone 1</w:t>
            </w:r>
          </w:p>
          <w:p w14:paraId="655AB165" w14:textId="77777777" w:rsidR="001C7F69" w:rsidRDefault="001C7F69" w:rsidP="001C7F69">
            <w:r>
              <w:t>Week 7</w:t>
            </w:r>
          </w:p>
        </w:tc>
        <w:tc>
          <w:tcPr>
            <w:tcW w:w="3003" w:type="dxa"/>
            <w:shd w:val="clear" w:color="auto" w:fill="76DBF4" w:themeFill="background2"/>
          </w:tcPr>
          <w:p w14:paraId="63545046" w14:textId="77777777" w:rsidR="001C7F69" w:rsidRDefault="001C7F69" w:rsidP="001C7F69">
            <w:r>
              <w:t>Coordinator: Review and submit Milestone 1</w:t>
            </w:r>
          </w:p>
        </w:tc>
        <w:tc>
          <w:tcPr>
            <w:tcW w:w="3004" w:type="dxa"/>
            <w:shd w:val="clear" w:color="auto" w:fill="76DBF4" w:themeFill="background2"/>
          </w:tcPr>
          <w:p w14:paraId="34986C71" w14:textId="77777777" w:rsidR="001C7F69" w:rsidRDefault="001C7F69" w:rsidP="001C7F69">
            <w:r>
              <w:t xml:space="preserve">Kris </w:t>
            </w:r>
            <w:proofErr w:type="spellStart"/>
            <w:r>
              <w:t>Bebbington</w:t>
            </w:r>
            <w:proofErr w:type="spellEnd"/>
          </w:p>
        </w:tc>
      </w:tr>
      <w:tr w:rsidR="001C7F69" w14:paraId="720DF8A3" w14:textId="77777777" w:rsidTr="001C7F69">
        <w:tc>
          <w:tcPr>
            <w:tcW w:w="3003" w:type="dxa"/>
          </w:tcPr>
          <w:p w14:paraId="44311D81" w14:textId="77777777" w:rsidR="001C7F69" w:rsidRDefault="001C7F69" w:rsidP="001C7F69"/>
        </w:tc>
        <w:tc>
          <w:tcPr>
            <w:tcW w:w="3003" w:type="dxa"/>
          </w:tcPr>
          <w:p w14:paraId="2B45C5F1" w14:textId="77777777" w:rsidR="001C7F69" w:rsidRDefault="001C7F69" w:rsidP="001C7F69">
            <w:r>
              <w:t>Team Roles / Decide Project</w:t>
            </w:r>
          </w:p>
        </w:tc>
        <w:tc>
          <w:tcPr>
            <w:tcW w:w="3004" w:type="dxa"/>
          </w:tcPr>
          <w:p w14:paraId="2EC76D7E" w14:textId="77777777" w:rsidR="001C7F69" w:rsidRDefault="001C7F69" w:rsidP="001C7F69">
            <w:r>
              <w:t xml:space="preserve">Kris </w:t>
            </w:r>
            <w:proofErr w:type="spellStart"/>
            <w:r>
              <w:t>Bebbington</w:t>
            </w:r>
            <w:proofErr w:type="spellEnd"/>
          </w:p>
          <w:p w14:paraId="33C0446E" w14:textId="77777777" w:rsidR="001C7F69" w:rsidRDefault="001C7F69" w:rsidP="001C7F69">
            <w:r>
              <w:t>Joshua Bauer</w:t>
            </w:r>
          </w:p>
        </w:tc>
      </w:tr>
      <w:tr w:rsidR="001C7F69" w14:paraId="39B60A6B" w14:textId="77777777" w:rsidTr="001C7F69">
        <w:tc>
          <w:tcPr>
            <w:tcW w:w="3003" w:type="dxa"/>
          </w:tcPr>
          <w:p w14:paraId="1D088CC3" w14:textId="77777777" w:rsidR="001C7F69" w:rsidRDefault="001C7F69" w:rsidP="001C7F69"/>
        </w:tc>
        <w:tc>
          <w:tcPr>
            <w:tcW w:w="3003" w:type="dxa"/>
          </w:tcPr>
          <w:p w14:paraId="6C0CDEF1" w14:textId="77777777" w:rsidR="001C7F69" w:rsidRDefault="001C7F69" w:rsidP="001C7F69">
            <w:r>
              <w:t>Competitive Analysis</w:t>
            </w:r>
          </w:p>
        </w:tc>
        <w:tc>
          <w:tcPr>
            <w:tcW w:w="3004" w:type="dxa"/>
          </w:tcPr>
          <w:p w14:paraId="44D1B60B" w14:textId="77777777" w:rsidR="001C7F69" w:rsidRDefault="001C7F69" w:rsidP="001C7F69">
            <w:r>
              <w:t xml:space="preserve">Kris </w:t>
            </w:r>
            <w:proofErr w:type="spellStart"/>
            <w:r>
              <w:t>Bebbington</w:t>
            </w:r>
            <w:proofErr w:type="spellEnd"/>
          </w:p>
          <w:p w14:paraId="3C418C74" w14:textId="77777777" w:rsidR="001C7F69" w:rsidRDefault="001C7F69" w:rsidP="001C7F69">
            <w:r>
              <w:t>Joshua Bauer</w:t>
            </w:r>
          </w:p>
        </w:tc>
      </w:tr>
      <w:tr w:rsidR="001C7F69" w14:paraId="5BD92E75" w14:textId="77777777" w:rsidTr="001C7F69">
        <w:tc>
          <w:tcPr>
            <w:tcW w:w="3003" w:type="dxa"/>
            <w:shd w:val="clear" w:color="auto" w:fill="76DBF4" w:themeFill="background2"/>
          </w:tcPr>
          <w:p w14:paraId="17BA8144" w14:textId="77777777" w:rsidR="001C7F69" w:rsidRDefault="001C7F69" w:rsidP="001C7F69">
            <w:r>
              <w:t>Milestone 2</w:t>
            </w:r>
          </w:p>
          <w:p w14:paraId="68FDD1BC" w14:textId="77777777" w:rsidR="001C7F69" w:rsidRDefault="001C7F69" w:rsidP="001C7F69">
            <w:r>
              <w:t>Week 8</w:t>
            </w:r>
          </w:p>
        </w:tc>
        <w:tc>
          <w:tcPr>
            <w:tcW w:w="3003" w:type="dxa"/>
            <w:shd w:val="clear" w:color="auto" w:fill="76DBF4" w:themeFill="background2"/>
          </w:tcPr>
          <w:p w14:paraId="6C6416CD" w14:textId="77777777" w:rsidR="001C7F69" w:rsidRDefault="001C7F69" w:rsidP="001C7F69">
            <w:r>
              <w:t>Coordinator: Review and submit Milestone 2</w:t>
            </w:r>
          </w:p>
        </w:tc>
        <w:tc>
          <w:tcPr>
            <w:tcW w:w="3004" w:type="dxa"/>
            <w:shd w:val="clear" w:color="auto" w:fill="76DBF4" w:themeFill="background2"/>
          </w:tcPr>
          <w:p w14:paraId="56CB99D4" w14:textId="77777777" w:rsidR="001C7F69" w:rsidRDefault="001C7F69" w:rsidP="001C7F69">
            <w:r>
              <w:t>Joshua Bauer</w:t>
            </w:r>
          </w:p>
        </w:tc>
      </w:tr>
      <w:tr w:rsidR="001C7F69" w14:paraId="14282EED" w14:textId="77777777" w:rsidTr="001C7F69">
        <w:tc>
          <w:tcPr>
            <w:tcW w:w="3003" w:type="dxa"/>
          </w:tcPr>
          <w:p w14:paraId="35D8338B" w14:textId="77777777" w:rsidR="001C7F69" w:rsidRDefault="001C7F69" w:rsidP="001C7F69"/>
        </w:tc>
        <w:tc>
          <w:tcPr>
            <w:tcW w:w="3003" w:type="dxa"/>
          </w:tcPr>
          <w:p w14:paraId="423E2AB2" w14:textId="77777777" w:rsidR="001C7F69" w:rsidRDefault="001C7F69" w:rsidP="001C7F69">
            <w:r>
              <w:t>Content Inventory</w:t>
            </w:r>
          </w:p>
        </w:tc>
        <w:tc>
          <w:tcPr>
            <w:tcW w:w="3004" w:type="dxa"/>
          </w:tcPr>
          <w:p w14:paraId="65F8C847" w14:textId="77777777" w:rsidR="001C7F69" w:rsidRDefault="001C7F69" w:rsidP="001C7F69">
            <w:r>
              <w:t xml:space="preserve">Kris </w:t>
            </w:r>
            <w:proofErr w:type="spellStart"/>
            <w:r>
              <w:t>Bebbington</w:t>
            </w:r>
            <w:proofErr w:type="spellEnd"/>
          </w:p>
        </w:tc>
      </w:tr>
      <w:tr w:rsidR="001C7F69" w14:paraId="49CE2C61" w14:textId="77777777" w:rsidTr="001C7F69">
        <w:tc>
          <w:tcPr>
            <w:tcW w:w="3003" w:type="dxa"/>
          </w:tcPr>
          <w:p w14:paraId="649CF97C" w14:textId="77777777" w:rsidR="001C7F69" w:rsidRDefault="001C7F69" w:rsidP="001C7F69"/>
        </w:tc>
        <w:tc>
          <w:tcPr>
            <w:tcW w:w="3003" w:type="dxa"/>
          </w:tcPr>
          <w:p w14:paraId="751BFD82" w14:textId="77777777" w:rsidR="001C7F69" w:rsidRDefault="001C7F69" w:rsidP="001C7F69">
            <w:r>
              <w:t>User personas and scenarios</w:t>
            </w:r>
          </w:p>
        </w:tc>
        <w:tc>
          <w:tcPr>
            <w:tcW w:w="3004" w:type="dxa"/>
          </w:tcPr>
          <w:p w14:paraId="4DD960E8" w14:textId="77777777" w:rsidR="001C7F69" w:rsidRDefault="001C7F69" w:rsidP="001C7F69">
            <w:r>
              <w:t xml:space="preserve">Kris </w:t>
            </w:r>
            <w:proofErr w:type="spellStart"/>
            <w:r>
              <w:t>Bebbington</w:t>
            </w:r>
            <w:proofErr w:type="spellEnd"/>
          </w:p>
          <w:p w14:paraId="276787B7" w14:textId="77777777" w:rsidR="001C7F69" w:rsidRDefault="001C7F69" w:rsidP="001C7F69">
            <w:r>
              <w:t>Joshua Bauer</w:t>
            </w:r>
          </w:p>
        </w:tc>
      </w:tr>
      <w:tr w:rsidR="001C7F69" w14:paraId="5FE29D31" w14:textId="77777777" w:rsidTr="001C7F69">
        <w:tc>
          <w:tcPr>
            <w:tcW w:w="3003" w:type="dxa"/>
            <w:shd w:val="clear" w:color="auto" w:fill="76DBF4" w:themeFill="background2"/>
          </w:tcPr>
          <w:p w14:paraId="05896839" w14:textId="77777777" w:rsidR="001C7F69" w:rsidRDefault="001C7F69" w:rsidP="001C7F69">
            <w:r>
              <w:t>Milestone 3</w:t>
            </w:r>
          </w:p>
          <w:p w14:paraId="0370042A" w14:textId="77777777" w:rsidR="001C7F69" w:rsidRDefault="001C7F69" w:rsidP="001C7F69">
            <w:r>
              <w:t>Week 9</w:t>
            </w:r>
          </w:p>
        </w:tc>
        <w:tc>
          <w:tcPr>
            <w:tcW w:w="3003" w:type="dxa"/>
            <w:shd w:val="clear" w:color="auto" w:fill="76DBF4" w:themeFill="background2"/>
          </w:tcPr>
          <w:p w14:paraId="7B5C6E3C" w14:textId="77777777" w:rsidR="001C7F69" w:rsidRDefault="001C7F69" w:rsidP="001C7F69">
            <w:r>
              <w:t>Coordinator: Review and submit Milestone 3</w:t>
            </w:r>
          </w:p>
        </w:tc>
        <w:tc>
          <w:tcPr>
            <w:tcW w:w="3004" w:type="dxa"/>
            <w:shd w:val="clear" w:color="auto" w:fill="76DBF4" w:themeFill="background2"/>
          </w:tcPr>
          <w:p w14:paraId="23FDEFBB" w14:textId="77777777" w:rsidR="001C7F69" w:rsidRDefault="001C7F69" w:rsidP="001C7F69">
            <w:r>
              <w:t xml:space="preserve">Kris </w:t>
            </w:r>
            <w:proofErr w:type="spellStart"/>
            <w:r>
              <w:t>Bebbington</w:t>
            </w:r>
            <w:proofErr w:type="spellEnd"/>
          </w:p>
        </w:tc>
      </w:tr>
      <w:tr w:rsidR="001C7F69" w14:paraId="7523A213" w14:textId="77777777" w:rsidTr="001C7F69">
        <w:tc>
          <w:tcPr>
            <w:tcW w:w="3003" w:type="dxa"/>
          </w:tcPr>
          <w:p w14:paraId="13B54CDA" w14:textId="77777777" w:rsidR="001C7F69" w:rsidRDefault="001C7F69" w:rsidP="001C7F69"/>
        </w:tc>
        <w:tc>
          <w:tcPr>
            <w:tcW w:w="3003" w:type="dxa"/>
          </w:tcPr>
          <w:p w14:paraId="2D51F7D3" w14:textId="77777777" w:rsidR="001C7F69" w:rsidRDefault="001C7F69" w:rsidP="001C7F69">
            <w:r>
              <w:t>Site Map</w:t>
            </w:r>
          </w:p>
        </w:tc>
        <w:tc>
          <w:tcPr>
            <w:tcW w:w="3004" w:type="dxa"/>
          </w:tcPr>
          <w:p w14:paraId="3C9D2F12" w14:textId="77777777" w:rsidR="001C7F69" w:rsidRDefault="001C7F69" w:rsidP="001C7F69">
            <w:r>
              <w:t xml:space="preserve">Kris </w:t>
            </w:r>
            <w:proofErr w:type="spellStart"/>
            <w:r>
              <w:t>Bebbington</w:t>
            </w:r>
            <w:proofErr w:type="spellEnd"/>
          </w:p>
        </w:tc>
      </w:tr>
      <w:tr w:rsidR="001C7F69" w14:paraId="01E5C3BD" w14:textId="77777777" w:rsidTr="001C7F69">
        <w:tc>
          <w:tcPr>
            <w:tcW w:w="3003" w:type="dxa"/>
          </w:tcPr>
          <w:p w14:paraId="730D9940" w14:textId="77777777" w:rsidR="001C7F69" w:rsidRDefault="001C7F69" w:rsidP="001C7F69"/>
        </w:tc>
        <w:tc>
          <w:tcPr>
            <w:tcW w:w="3003" w:type="dxa"/>
          </w:tcPr>
          <w:p w14:paraId="6BBD313F" w14:textId="77777777" w:rsidR="001C7F69" w:rsidRDefault="001C7F69" w:rsidP="001C7F69">
            <w:r>
              <w:t>Navigation prototypes</w:t>
            </w:r>
          </w:p>
          <w:p w14:paraId="5417279C" w14:textId="77777777" w:rsidR="001C7F69" w:rsidRDefault="001C7F69" w:rsidP="001C7F69">
            <w:r>
              <w:t>Paper</w:t>
            </w:r>
          </w:p>
          <w:p w14:paraId="175770E7" w14:textId="77777777" w:rsidR="001C7F69" w:rsidRDefault="001C7F69" w:rsidP="001C7F69">
            <w:r>
              <w:t>HTML Wireframe</w:t>
            </w:r>
          </w:p>
        </w:tc>
        <w:tc>
          <w:tcPr>
            <w:tcW w:w="3004" w:type="dxa"/>
          </w:tcPr>
          <w:p w14:paraId="1093109B" w14:textId="77777777" w:rsidR="001C7F69" w:rsidRDefault="001C7F69" w:rsidP="001C7F69"/>
          <w:p w14:paraId="74F0D71B" w14:textId="77777777" w:rsidR="001C7F69" w:rsidRDefault="001C7F69" w:rsidP="001C7F69">
            <w:r>
              <w:t xml:space="preserve">Kris </w:t>
            </w:r>
            <w:proofErr w:type="spellStart"/>
            <w:r>
              <w:t>Bebbington</w:t>
            </w:r>
            <w:proofErr w:type="spellEnd"/>
          </w:p>
          <w:p w14:paraId="56792DFA" w14:textId="77777777" w:rsidR="001C7F69" w:rsidRDefault="001C7F69" w:rsidP="001C7F69">
            <w:r>
              <w:t>Joshua Bauer</w:t>
            </w:r>
          </w:p>
        </w:tc>
      </w:tr>
      <w:tr w:rsidR="001C7F69" w14:paraId="0AA04DD4" w14:textId="77777777" w:rsidTr="001C7F69">
        <w:tc>
          <w:tcPr>
            <w:tcW w:w="3003" w:type="dxa"/>
          </w:tcPr>
          <w:p w14:paraId="6692DD0F" w14:textId="77777777" w:rsidR="001C7F69" w:rsidRDefault="001C7F69" w:rsidP="001C7F69"/>
        </w:tc>
        <w:tc>
          <w:tcPr>
            <w:tcW w:w="3003" w:type="dxa"/>
          </w:tcPr>
          <w:p w14:paraId="2B377985" w14:textId="77777777" w:rsidR="001C7F69" w:rsidRDefault="001C7F69" w:rsidP="001C7F69">
            <w:r>
              <w:t>Usability Test (design)</w:t>
            </w:r>
          </w:p>
          <w:p w14:paraId="0A3DB178" w14:textId="77777777" w:rsidR="001C7F69" w:rsidRDefault="001C7F69" w:rsidP="001C7F69">
            <w:r>
              <w:t>Usability Test (perform)</w:t>
            </w:r>
          </w:p>
        </w:tc>
        <w:tc>
          <w:tcPr>
            <w:tcW w:w="3004" w:type="dxa"/>
          </w:tcPr>
          <w:p w14:paraId="7BCE0D60" w14:textId="77777777" w:rsidR="001C7F69" w:rsidRDefault="001C7F69" w:rsidP="001C7F69">
            <w:r>
              <w:t xml:space="preserve">Kris </w:t>
            </w:r>
            <w:proofErr w:type="spellStart"/>
            <w:r>
              <w:t>Bebbington</w:t>
            </w:r>
            <w:proofErr w:type="spellEnd"/>
          </w:p>
          <w:p w14:paraId="2AE41257" w14:textId="77777777" w:rsidR="001C7F69" w:rsidRDefault="001C7F69" w:rsidP="001C7F69">
            <w:r>
              <w:t>Joshua Bauer</w:t>
            </w:r>
          </w:p>
        </w:tc>
      </w:tr>
      <w:tr w:rsidR="001C7F69" w14:paraId="012AB51B" w14:textId="77777777" w:rsidTr="001C7F69">
        <w:tc>
          <w:tcPr>
            <w:tcW w:w="3003" w:type="dxa"/>
            <w:shd w:val="clear" w:color="auto" w:fill="76DBF4" w:themeFill="background2"/>
          </w:tcPr>
          <w:p w14:paraId="42D676A9" w14:textId="77777777" w:rsidR="001C7F69" w:rsidRDefault="001C7F69" w:rsidP="001C7F69">
            <w:r>
              <w:t>Milestone 4</w:t>
            </w:r>
          </w:p>
          <w:p w14:paraId="38931786" w14:textId="77777777" w:rsidR="001C7F69" w:rsidRDefault="001C7F69" w:rsidP="001C7F69">
            <w:r>
              <w:t>Week 10</w:t>
            </w:r>
          </w:p>
        </w:tc>
        <w:tc>
          <w:tcPr>
            <w:tcW w:w="3003" w:type="dxa"/>
            <w:shd w:val="clear" w:color="auto" w:fill="76DBF4" w:themeFill="background2"/>
          </w:tcPr>
          <w:p w14:paraId="7DFA3941" w14:textId="77777777" w:rsidR="001C7F69" w:rsidRDefault="001C7F69" w:rsidP="001C7F69">
            <w:r>
              <w:t>Coordinator: Review and submit Milestone 4</w:t>
            </w:r>
          </w:p>
        </w:tc>
        <w:tc>
          <w:tcPr>
            <w:tcW w:w="3004" w:type="dxa"/>
            <w:shd w:val="clear" w:color="auto" w:fill="76DBF4" w:themeFill="background2"/>
          </w:tcPr>
          <w:p w14:paraId="0373810E" w14:textId="77777777" w:rsidR="001C7F69" w:rsidRDefault="001C7F69" w:rsidP="001C7F69">
            <w:r>
              <w:t>Josh Bauer</w:t>
            </w:r>
          </w:p>
        </w:tc>
      </w:tr>
      <w:tr w:rsidR="001C7F69" w14:paraId="0BDA382F" w14:textId="77777777" w:rsidTr="001C7F69">
        <w:trPr>
          <w:trHeight w:val="953"/>
        </w:trPr>
        <w:tc>
          <w:tcPr>
            <w:tcW w:w="3003" w:type="dxa"/>
          </w:tcPr>
          <w:p w14:paraId="5E727711" w14:textId="77777777" w:rsidR="001C7F69" w:rsidRDefault="001C7F69" w:rsidP="001C7F69"/>
        </w:tc>
        <w:tc>
          <w:tcPr>
            <w:tcW w:w="3003" w:type="dxa"/>
          </w:tcPr>
          <w:p w14:paraId="684EB219" w14:textId="77777777" w:rsidR="001C7F69" w:rsidRDefault="001C7F69" w:rsidP="001C7F69">
            <w:r>
              <w:t xml:space="preserve">Prototype User Testing </w:t>
            </w:r>
          </w:p>
        </w:tc>
        <w:tc>
          <w:tcPr>
            <w:tcW w:w="3004" w:type="dxa"/>
          </w:tcPr>
          <w:p w14:paraId="2E13561B" w14:textId="77777777" w:rsidR="001C7F69" w:rsidRDefault="001C7F69" w:rsidP="001C7F69">
            <w:r>
              <w:t xml:space="preserve">Kris </w:t>
            </w:r>
            <w:proofErr w:type="spellStart"/>
            <w:r>
              <w:t>Bebbington</w:t>
            </w:r>
            <w:proofErr w:type="spellEnd"/>
          </w:p>
          <w:p w14:paraId="36DB084D" w14:textId="77777777" w:rsidR="001C7F69" w:rsidRDefault="001C7F69" w:rsidP="001C7F69">
            <w:r>
              <w:t>Joshua Bauer</w:t>
            </w:r>
          </w:p>
        </w:tc>
      </w:tr>
      <w:tr w:rsidR="001C7F69" w14:paraId="64D86B27" w14:textId="77777777" w:rsidTr="001C7F69">
        <w:tc>
          <w:tcPr>
            <w:tcW w:w="3003" w:type="dxa"/>
          </w:tcPr>
          <w:p w14:paraId="4DAA1E1E" w14:textId="77777777" w:rsidR="001C7F69" w:rsidRDefault="001C7F69" w:rsidP="001C7F69"/>
        </w:tc>
        <w:tc>
          <w:tcPr>
            <w:tcW w:w="3003" w:type="dxa"/>
          </w:tcPr>
          <w:p w14:paraId="125243D6" w14:textId="77777777" w:rsidR="001C7F69" w:rsidRDefault="001C7F69" w:rsidP="001C7F69">
            <w:r>
              <w:t>Share wireframe</w:t>
            </w:r>
          </w:p>
        </w:tc>
        <w:tc>
          <w:tcPr>
            <w:tcW w:w="3004" w:type="dxa"/>
          </w:tcPr>
          <w:p w14:paraId="79012189" w14:textId="77777777" w:rsidR="001C7F69" w:rsidRDefault="001C7F69" w:rsidP="001C7F69">
            <w:r>
              <w:t xml:space="preserve">Kris </w:t>
            </w:r>
            <w:proofErr w:type="spellStart"/>
            <w:r>
              <w:t>Bebbington</w:t>
            </w:r>
            <w:proofErr w:type="spellEnd"/>
          </w:p>
          <w:p w14:paraId="3B7078D6" w14:textId="77777777" w:rsidR="001C7F69" w:rsidRDefault="001C7F69" w:rsidP="001C7F69">
            <w:r>
              <w:t>Joshua Bauer</w:t>
            </w:r>
          </w:p>
        </w:tc>
      </w:tr>
      <w:tr w:rsidR="001C7F69" w14:paraId="56566C0C" w14:textId="77777777" w:rsidTr="001C7F69">
        <w:tc>
          <w:tcPr>
            <w:tcW w:w="3003" w:type="dxa"/>
            <w:shd w:val="clear" w:color="auto" w:fill="76DBF4" w:themeFill="background2"/>
          </w:tcPr>
          <w:p w14:paraId="5D93A6F6" w14:textId="77777777" w:rsidR="001C7F69" w:rsidRDefault="001C7F69" w:rsidP="001C7F69">
            <w:r>
              <w:t>Coding</w:t>
            </w:r>
          </w:p>
        </w:tc>
        <w:tc>
          <w:tcPr>
            <w:tcW w:w="3003" w:type="dxa"/>
            <w:shd w:val="clear" w:color="auto" w:fill="76DBF4" w:themeFill="background2"/>
          </w:tcPr>
          <w:p w14:paraId="04790583" w14:textId="77777777" w:rsidR="001C7F69" w:rsidRDefault="001C7F69" w:rsidP="001C7F69">
            <w:r>
              <w:t>Coordinator</w:t>
            </w:r>
          </w:p>
        </w:tc>
        <w:tc>
          <w:tcPr>
            <w:tcW w:w="3004" w:type="dxa"/>
            <w:shd w:val="clear" w:color="auto" w:fill="76DBF4" w:themeFill="background2"/>
          </w:tcPr>
          <w:p w14:paraId="31D51369" w14:textId="77777777" w:rsidR="001C7F69" w:rsidRDefault="001C7F69" w:rsidP="001C7F69">
            <w:r>
              <w:t xml:space="preserve">Kris </w:t>
            </w:r>
            <w:proofErr w:type="spellStart"/>
            <w:r>
              <w:t>Bebbington</w:t>
            </w:r>
            <w:proofErr w:type="spellEnd"/>
          </w:p>
        </w:tc>
      </w:tr>
      <w:tr w:rsidR="001C7F69" w14:paraId="766C70F3" w14:textId="77777777" w:rsidTr="001C7F69">
        <w:tc>
          <w:tcPr>
            <w:tcW w:w="3003" w:type="dxa"/>
          </w:tcPr>
          <w:p w14:paraId="4C7BFE72" w14:textId="77777777" w:rsidR="001C7F69" w:rsidRDefault="001C7F69" w:rsidP="001C7F69">
            <w:r>
              <w:t>CSS</w:t>
            </w:r>
          </w:p>
        </w:tc>
        <w:tc>
          <w:tcPr>
            <w:tcW w:w="3003" w:type="dxa"/>
          </w:tcPr>
          <w:p w14:paraId="4BDD3F71" w14:textId="77777777" w:rsidR="001C7F69" w:rsidRDefault="001C7F69" w:rsidP="001C7F69">
            <w:r>
              <w:t>CSS layout / coding</w:t>
            </w:r>
          </w:p>
          <w:p w14:paraId="01D7BEB3" w14:textId="77777777" w:rsidR="001C7F69" w:rsidRDefault="001C7F69" w:rsidP="001C7F69">
            <w:r>
              <w:t>CSS coding / proofing</w:t>
            </w:r>
          </w:p>
        </w:tc>
        <w:tc>
          <w:tcPr>
            <w:tcW w:w="3004" w:type="dxa"/>
          </w:tcPr>
          <w:p w14:paraId="4CBB9B0A" w14:textId="77777777" w:rsidR="001C7F69" w:rsidRDefault="001C7F69" w:rsidP="001C7F69">
            <w:r>
              <w:t xml:space="preserve">Kris </w:t>
            </w:r>
            <w:proofErr w:type="spellStart"/>
            <w:r>
              <w:t>Bebbington</w:t>
            </w:r>
            <w:proofErr w:type="spellEnd"/>
          </w:p>
          <w:p w14:paraId="5437A973" w14:textId="77777777" w:rsidR="001C7F69" w:rsidRDefault="001C7F69" w:rsidP="001C7F69">
            <w:r>
              <w:t>Joshua Bauer</w:t>
            </w:r>
          </w:p>
        </w:tc>
      </w:tr>
      <w:tr w:rsidR="001C7F69" w14:paraId="7D4D6544" w14:textId="77777777" w:rsidTr="001C7F69">
        <w:tc>
          <w:tcPr>
            <w:tcW w:w="3003" w:type="dxa"/>
          </w:tcPr>
          <w:p w14:paraId="393601C1" w14:textId="77777777" w:rsidR="001C7F69" w:rsidRDefault="001C7F69" w:rsidP="001C7F69">
            <w:r>
              <w:t>HTML</w:t>
            </w:r>
          </w:p>
        </w:tc>
        <w:tc>
          <w:tcPr>
            <w:tcW w:w="3003" w:type="dxa"/>
          </w:tcPr>
          <w:p w14:paraId="67EE1D1B" w14:textId="77777777" w:rsidR="001C7F69" w:rsidRDefault="001C7F69" w:rsidP="001C7F69">
            <w:r>
              <w:t>HTML content / coding</w:t>
            </w:r>
          </w:p>
          <w:p w14:paraId="34DF8667" w14:textId="77777777" w:rsidR="001C7F69" w:rsidRDefault="001C7F69" w:rsidP="001C7F69">
            <w:r>
              <w:lastRenderedPageBreak/>
              <w:t>HTML Wireframe / coding / proofing</w:t>
            </w:r>
          </w:p>
        </w:tc>
        <w:tc>
          <w:tcPr>
            <w:tcW w:w="3004" w:type="dxa"/>
          </w:tcPr>
          <w:p w14:paraId="7E33DEFA" w14:textId="77777777" w:rsidR="001C7F69" w:rsidRDefault="001C7F69" w:rsidP="001C7F69">
            <w:r>
              <w:lastRenderedPageBreak/>
              <w:t xml:space="preserve">Kris </w:t>
            </w:r>
            <w:proofErr w:type="spellStart"/>
            <w:r>
              <w:t>Bebbington</w:t>
            </w:r>
            <w:proofErr w:type="spellEnd"/>
          </w:p>
          <w:p w14:paraId="26FE1A8D" w14:textId="77777777" w:rsidR="001C7F69" w:rsidRDefault="001C7F69" w:rsidP="001C7F69">
            <w:r>
              <w:lastRenderedPageBreak/>
              <w:t>Joshua Bauer</w:t>
            </w:r>
          </w:p>
        </w:tc>
      </w:tr>
      <w:tr w:rsidR="001C7F69" w14:paraId="46C7569E" w14:textId="77777777" w:rsidTr="001C7F69">
        <w:tc>
          <w:tcPr>
            <w:tcW w:w="3003" w:type="dxa"/>
          </w:tcPr>
          <w:p w14:paraId="1D32DDF0" w14:textId="77777777" w:rsidR="001C7F69" w:rsidRDefault="001C7F69" w:rsidP="001C7F69">
            <w:r>
              <w:lastRenderedPageBreak/>
              <w:t>JavaScript</w:t>
            </w:r>
          </w:p>
        </w:tc>
        <w:tc>
          <w:tcPr>
            <w:tcW w:w="3003" w:type="dxa"/>
          </w:tcPr>
          <w:p w14:paraId="4378F9F5" w14:textId="77777777" w:rsidR="001C7F69" w:rsidRDefault="001C7F69" w:rsidP="001C7F69">
            <w:r>
              <w:t>JavaScript Photo Gallery</w:t>
            </w:r>
          </w:p>
          <w:p w14:paraId="131A0792" w14:textId="77777777" w:rsidR="001C7F69" w:rsidRDefault="001C7F69" w:rsidP="001C7F69">
            <w:r>
              <w:t>JavaScript Form validation</w:t>
            </w:r>
          </w:p>
          <w:p w14:paraId="68A11E2A" w14:textId="77777777" w:rsidR="001C7F69" w:rsidRDefault="001C7F69" w:rsidP="001C7F69">
            <w:r>
              <w:t>JavaScript Privacy Policy modal</w:t>
            </w:r>
          </w:p>
          <w:p w14:paraId="080F1EF5" w14:textId="77777777" w:rsidR="001C7F69" w:rsidRDefault="001C7F69" w:rsidP="001C7F69">
            <w:r>
              <w:t>JavaScript proofing</w:t>
            </w:r>
          </w:p>
          <w:p w14:paraId="47234D7B" w14:textId="77777777" w:rsidR="001C7F69" w:rsidRDefault="001C7F69" w:rsidP="001C7F69"/>
        </w:tc>
        <w:tc>
          <w:tcPr>
            <w:tcW w:w="3004" w:type="dxa"/>
          </w:tcPr>
          <w:p w14:paraId="30605588" w14:textId="77777777" w:rsidR="001C7F69" w:rsidRDefault="001C7F69" w:rsidP="001C7F69">
            <w:r>
              <w:t>Joshua Bauer</w:t>
            </w:r>
          </w:p>
          <w:p w14:paraId="7ABE00D1" w14:textId="77777777" w:rsidR="001C7F69" w:rsidRDefault="001C7F69" w:rsidP="001C7F69">
            <w:r>
              <w:t>Joshua Bauer</w:t>
            </w:r>
          </w:p>
          <w:p w14:paraId="66325DE4" w14:textId="77777777" w:rsidR="001C7F69" w:rsidRDefault="001C7F69" w:rsidP="001C7F69">
            <w:r>
              <w:t>Joshua Bauer</w:t>
            </w:r>
          </w:p>
          <w:p w14:paraId="3548D95B" w14:textId="77777777" w:rsidR="001C7F69" w:rsidRDefault="001C7F69" w:rsidP="001C7F69">
            <w:r>
              <w:t>Joshua Bauer</w:t>
            </w:r>
          </w:p>
        </w:tc>
      </w:tr>
      <w:tr w:rsidR="001C7F69" w14:paraId="7C56B5B7" w14:textId="77777777" w:rsidTr="001C7F69">
        <w:tc>
          <w:tcPr>
            <w:tcW w:w="3003" w:type="dxa"/>
            <w:shd w:val="clear" w:color="auto" w:fill="76DBF4" w:themeFill="background2"/>
          </w:tcPr>
          <w:p w14:paraId="6852CE14" w14:textId="77777777" w:rsidR="001C7F69" w:rsidRDefault="001C7F69" w:rsidP="001C7F69">
            <w:r>
              <w:t>Report</w:t>
            </w:r>
          </w:p>
        </w:tc>
        <w:tc>
          <w:tcPr>
            <w:tcW w:w="3003" w:type="dxa"/>
            <w:shd w:val="clear" w:color="auto" w:fill="76DBF4" w:themeFill="background2"/>
          </w:tcPr>
          <w:p w14:paraId="4BB8B792" w14:textId="77777777" w:rsidR="001C7F69" w:rsidRDefault="001C7F69" w:rsidP="001C7F69">
            <w:r>
              <w:t>Coordinator</w:t>
            </w:r>
          </w:p>
        </w:tc>
        <w:tc>
          <w:tcPr>
            <w:tcW w:w="3004" w:type="dxa"/>
            <w:shd w:val="clear" w:color="auto" w:fill="76DBF4" w:themeFill="background2"/>
          </w:tcPr>
          <w:p w14:paraId="086741DF" w14:textId="77777777" w:rsidR="001C7F69" w:rsidRDefault="001C7F69" w:rsidP="001C7F69">
            <w:r>
              <w:t>Joshua Bauer</w:t>
            </w:r>
          </w:p>
        </w:tc>
      </w:tr>
      <w:tr w:rsidR="001C7F69" w14:paraId="375ECB61" w14:textId="77777777" w:rsidTr="001C7F69">
        <w:tc>
          <w:tcPr>
            <w:tcW w:w="3003" w:type="dxa"/>
          </w:tcPr>
          <w:p w14:paraId="2586260B" w14:textId="77777777" w:rsidR="001C7F69" w:rsidRDefault="001C7F69" w:rsidP="001C7F69"/>
        </w:tc>
        <w:tc>
          <w:tcPr>
            <w:tcW w:w="3003" w:type="dxa"/>
          </w:tcPr>
          <w:p w14:paraId="266E3184" w14:textId="77777777" w:rsidR="001C7F69" w:rsidRDefault="001C7F69" w:rsidP="001C7F69">
            <w:r>
              <w:t>Interface and Visual Design</w:t>
            </w:r>
          </w:p>
          <w:p w14:paraId="6C6E4D4C" w14:textId="77777777" w:rsidR="001C7F69" w:rsidRDefault="001C7F69" w:rsidP="001C7F69">
            <w:r>
              <w:t>Site Development</w:t>
            </w:r>
          </w:p>
          <w:p w14:paraId="5E984D3A" w14:textId="77777777" w:rsidR="001C7F69" w:rsidRDefault="001C7F69" w:rsidP="001C7F69">
            <w:r>
              <w:t>Lessons Learned</w:t>
            </w:r>
          </w:p>
          <w:p w14:paraId="13D78436" w14:textId="77777777" w:rsidR="001C7F69" w:rsidRDefault="001C7F69" w:rsidP="001C7F69">
            <w:r>
              <w:t>Appendices</w:t>
            </w:r>
          </w:p>
        </w:tc>
        <w:tc>
          <w:tcPr>
            <w:tcW w:w="3004" w:type="dxa"/>
          </w:tcPr>
          <w:p w14:paraId="4DF7D2CC" w14:textId="77777777" w:rsidR="001C7F69" w:rsidRDefault="001C7F69" w:rsidP="001C7F69">
            <w:r>
              <w:t xml:space="preserve">Kris </w:t>
            </w:r>
            <w:proofErr w:type="spellStart"/>
            <w:r>
              <w:t>Bebbington</w:t>
            </w:r>
            <w:proofErr w:type="spellEnd"/>
          </w:p>
        </w:tc>
      </w:tr>
      <w:tr w:rsidR="001C7F69" w14:paraId="46FF67E2" w14:textId="77777777" w:rsidTr="001C7F69">
        <w:tc>
          <w:tcPr>
            <w:tcW w:w="3003" w:type="dxa"/>
          </w:tcPr>
          <w:p w14:paraId="4AAD17F6" w14:textId="77777777" w:rsidR="001C7F69" w:rsidRDefault="001C7F69" w:rsidP="001C7F69"/>
        </w:tc>
        <w:tc>
          <w:tcPr>
            <w:tcW w:w="3003" w:type="dxa"/>
          </w:tcPr>
          <w:p w14:paraId="6D7D1C65" w14:textId="77777777" w:rsidR="001C7F69" w:rsidRDefault="001C7F69" w:rsidP="001C7F69">
            <w:r>
              <w:t>Overview</w:t>
            </w:r>
          </w:p>
          <w:p w14:paraId="73B73B56" w14:textId="77777777" w:rsidR="001C7F69" w:rsidRDefault="001C7F69" w:rsidP="001C7F69">
            <w:r>
              <w:t>Strategy</w:t>
            </w:r>
          </w:p>
          <w:p w14:paraId="576C3AC4" w14:textId="77777777" w:rsidR="001C7F69" w:rsidRDefault="001C7F69" w:rsidP="001C7F69">
            <w:r>
              <w:t>Scope</w:t>
            </w:r>
          </w:p>
          <w:p w14:paraId="6E175A06" w14:textId="77777777" w:rsidR="001C7F69" w:rsidRDefault="001C7F69" w:rsidP="001C7F69">
            <w:r>
              <w:t>Information Architecture</w:t>
            </w:r>
          </w:p>
          <w:p w14:paraId="10E59CCE" w14:textId="77777777" w:rsidR="001C7F69" w:rsidRDefault="001C7F69" w:rsidP="001C7F69">
            <w:r>
              <w:t>Conclusion</w:t>
            </w:r>
          </w:p>
          <w:p w14:paraId="53BD51CB" w14:textId="77777777" w:rsidR="001C7F69" w:rsidRDefault="001C7F69" w:rsidP="001C7F69">
            <w:r>
              <w:t>References</w:t>
            </w:r>
          </w:p>
          <w:p w14:paraId="20F7B31D" w14:textId="77777777" w:rsidR="001C7F69" w:rsidRDefault="001C7F69" w:rsidP="001C7F69">
            <w:r>
              <w:t xml:space="preserve">Appendices </w:t>
            </w:r>
          </w:p>
        </w:tc>
        <w:tc>
          <w:tcPr>
            <w:tcW w:w="3004" w:type="dxa"/>
          </w:tcPr>
          <w:p w14:paraId="599F1542" w14:textId="77777777" w:rsidR="001C7F69" w:rsidRDefault="001C7F69" w:rsidP="001C7F69">
            <w:r>
              <w:t>Joshua Bauer</w:t>
            </w:r>
          </w:p>
        </w:tc>
      </w:tr>
      <w:tr w:rsidR="001C7F69" w14:paraId="5CCBD82C" w14:textId="77777777" w:rsidTr="001C7F69">
        <w:tc>
          <w:tcPr>
            <w:tcW w:w="3003" w:type="dxa"/>
            <w:shd w:val="clear" w:color="auto" w:fill="76DBF4" w:themeFill="background2"/>
          </w:tcPr>
          <w:p w14:paraId="4F4119F3" w14:textId="77777777" w:rsidR="001C7F69" w:rsidRDefault="001C7F69" w:rsidP="001C7F69">
            <w:r>
              <w:t>Presentation</w:t>
            </w:r>
          </w:p>
        </w:tc>
        <w:tc>
          <w:tcPr>
            <w:tcW w:w="3003" w:type="dxa"/>
            <w:shd w:val="clear" w:color="auto" w:fill="76DBF4" w:themeFill="background2"/>
          </w:tcPr>
          <w:p w14:paraId="0F8D58BF" w14:textId="77777777" w:rsidR="001C7F69" w:rsidRDefault="001C7F69" w:rsidP="001C7F69"/>
        </w:tc>
        <w:tc>
          <w:tcPr>
            <w:tcW w:w="3004" w:type="dxa"/>
            <w:shd w:val="clear" w:color="auto" w:fill="76DBF4" w:themeFill="background2"/>
          </w:tcPr>
          <w:p w14:paraId="3C924638" w14:textId="77777777" w:rsidR="001C7F69" w:rsidRDefault="001C7F69" w:rsidP="001C7F69">
            <w:r>
              <w:t xml:space="preserve">Kris </w:t>
            </w:r>
            <w:proofErr w:type="spellStart"/>
            <w:r>
              <w:t>Bebbington</w:t>
            </w:r>
            <w:proofErr w:type="spellEnd"/>
          </w:p>
          <w:p w14:paraId="529C99F9" w14:textId="77777777" w:rsidR="001C7F69" w:rsidRDefault="001C7F69" w:rsidP="001C7F69">
            <w:r>
              <w:t>Joshua Bauer</w:t>
            </w:r>
          </w:p>
        </w:tc>
      </w:tr>
    </w:tbl>
    <w:p w14:paraId="5776B38E" w14:textId="77777777" w:rsidR="001C7F69" w:rsidRDefault="001C7F69" w:rsidP="00371B0E"/>
    <w:p w14:paraId="29BF190B" w14:textId="77777777" w:rsidR="00371B0E" w:rsidRDefault="00ED1F28" w:rsidP="00ED1F28">
      <w:pPr>
        <w:pStyle w:val="Heading1"/>
      </w:pPr>
      <w:bookmarkStart w:id="35" w:name="_Toc357020746"/>
      <w:r>
        <w:t>Lessons Learned</w:t>
      </w:r>
      <w:bookmarkEnd w:id="35"/>
    </w:p>
    <w:p w14:paraId="45CC25DE" w14:textId="73F4144F" w:rsidR="008E60A1" w:rsidRDefault="008E60A1" w:rsidP="008E60A1">
      <w:pPr>
        <w:pStyle w:val="Heading2"/>
        <w:rPr>
          <w:highlight w:val="yellow"/>
        </w:rPr>
      </w:pPr>
      <w:bookmarkStart w:id="36" w:name="_Toc357020747"/>
      <w:r>
        <w:t>What worked?</w:t>
      </w:r>
      <w:bookmarkEnd w:id="36"/>
    </w:p>
    <w:p w14:paraId="5E1752E5" w14:textId="77777777" w:rsidR="008E60A1" w:rsidRDefault="008E60A1" w:rsidP="008E60A1">
      <w:pPr>
        <w:pStyle w:val="ListParagraph"/>
        <w:numPr>
          <w:ilvl w:val="0"/>
          <w:numId w:val="41"/>
        </w:numPr>
      </w:pPr>
      <w:r>
        <w:t>Communication</w:t>
      </w:r>
    </w:p>
    <w:p w14:paraId="3FD3F5DB" w14:textId="77777777" w:rsidR="008E60A1" w:rsidRDefault="008E60A1" w:rsidP="008E60A1">
      <w:pPr>
        <w:pStyle w:val="ListParagraph"/>
        <w:numPr>
          <w:ilvl w:val="1"/>
          <w:numId w:val="41"/>
        </w:numPr>
      </w:pPr>
      <w:r>
        <w:t xml:space="preserve">Josh and I found communicating with each other easy. We used email, GitHub, and Skype to give each other updates, or outline tasks for the coming week. </w:t>
      </w:r>
    </w:p>
    <w:p w14:paraId="418BA428" w14:textId="77777777" w:rsidR="008E60A1" w:rsidRDefault="008E60A1" w:rsidP="008E60A1">
      <w:pPr>
        <w:pStyle w:val="ListParagraph"/>
        <w:numPr>
          <w:ilvl w:val="1"/>
          <w:numId w:val="41"/>
        </w:numPr>
      </w:pPr>
      <w:r>
        <w:t>Fortunately, we both agreed on the direction we wanted to take with the site early on, so putting the ideas to paper was a relatively simple process.</w:t>
      </w:r>
    </w:p>
    <w:p w14:paraId="252564F4" w14:textId="77777777" w:rsidR="008E60A1" w:rsidRDefault="008E60A1" w:rsidP="008E60A1">
      <w:pPr>
        <w:pStyle w:val="ListParagraph"/>
        <w:numPr>
          <w:ilvl w:val="0"/>
          <w:numId w:val="41"/>
        </w:numPr>
      </w:pPr>
      <w:r>
        <w:t>Team roles – played to strengths</w:t>
      </w:r>
    </w:p>
    <w:p w14:paraId="31DED34A" w14:textId="589D7F11" w:rsidR="008E60A1" w:rsidRPr="000E32EB" w:rsidRDefault="008E60A1" w:rsidP="008E60A1">
      <w:pPr>
        <w:pStyle w:val="ListParagraph"/>
        <w:numPr>
          <w:ilvl w:val="1"/>
          <w:numId w:val="41"/>
        </w:numPr>
      </w:pPr>
      <w:r>
        <w:lastRenderedPageBreak/>
        <w:t>Initially, tasks were assigned to make a balanced workload for both of us. Josh suggested he wanted to do the JavaScript part of the project, and I knew I would get a lot of out the CSS and layout part of the design process, so our individual focus aligned with the team roles delegated. While CSS / layouts are not exactly “my strength” it was good experience to concentrate on the overall user experience of the site.</w:t>
      </w:r>
    </w:p>
    <w:p w14:paraId="4C5C8D62" w14:textId="77777777" w:rsidR="008E60A1" w:rsidRDefault="008E60A1" w:rsidP="008E60A1">
      <w:pPr>
        <w:pStyle w:val="ListParagraph"/>
        <w:numPr>
          <w:ilvl w:val="0"/>
          <w:numId w:val="41"/>
        </w:numPr>
      </w:pPr>
      <w:r>
        <w:t>Wireframe / prototype process</w:t>
      </w:r>
    </w:p>
    <w:p w14:paraId="15A8B7BB" w14:textId="77777777" w:rsidR="008E60A1" w:rsidRDefault="008E60A1" w:rsidP="008E60A1">
      <w:pPr>
        <w:pStyle w:val="ListParagraph"/>
        <w:numPr>
          <w:ilvl w:val="1"/>
          <w:numId w:val="41"/>
        </w:numPr>
      </w:pPr>
      <w:r>
        <w:t>Draw.io was perfect for our paper wireframes. Both of us being external students, and having to communicate electronically, paper layouts were going to be a nuisance.</w:t>
      </w:r>
    </w:p>
    <w:p w14:paraId="049D2D38" w14:textId="77777777" w:rsidR="008E60A1" w:rsidRPr="000E32EB" w:rsidRDefault="008E60A1" w:rsidP="008E60A1">
      <w:pPr>
        <w:pStyle w:val="ListParagraph"/>
        <w:numPr>
          <w:ilvl w:val="1"/>
          <w:numId w:val="41"/>
        </w:numPr>
      </w:pPr>
      <w:r>
        <w:t xml:space="preserve">Using the draw.io website along with GitHub, we </w:t>
      </w:r>
      <w:proofErr w:type="gramStart"/>
      <w:r>
        <w:t>were able to</w:t>
      </w:r>
      <w:proofErr w:type="gramEnd"/>
      <w:r>
        <w:t xml:space="preserve"> maintain a version control and sharing of ideas easily. I could draw a basic paper prototype and Josh could convert it to HTML and we could both be updated on progress via GitHub’s notifications. This process seemed to work well for us.</w:t>
      </w:r>
    </w:p>
    <w:p w14:paraId="1CDC7E3C" w14:textId="77777777" w:rsidR="008E60A1" w:rsidRDefault="008E60A1" w:rsidP="008E60A1">
      <w:pPr>
        <w:pStyle w:val="ListParagraph"/>
        <w:numPr>
          <w:ilvl w:val="0"/>
          <w:numId w:val="41"/>
        </w:numPr>
      </w:pPr>
      <w:r>
        <w:t>User tests</w:t>
      </w:r>
    </w:p>
    <w:p w14:paraId="201E3630" w14:textId="239823F5" w:rsidR="008E60A1" w:rsidRDefault="008E60A1" w:rsidP="008E60A1">
      <w:pPr>
        <w:pStyle w:val="ListParagraph"/>
        <w:numPr>
          <w:ilvl w:val="1"/>
          <w:numId w:val="41"/>
        </w:numPr>
      </w:pPr>
      <w:r>
        <w:t>User tests provided valuable feedback in terms of site content and navigation.</w:t>
      </w:r>
    </w:p>
    <w:p w14:paraId="421193FF" w14:textId="77777777" w:rsidR="008E60A1" w:rsidRDefault="008E60A1" w:rsidP="008E60A1">
      <w:pPr>
        <w:pStyle w:val="ListParagraph"/>
        <w:numPr>
          <w:ilvl w:val="1"/>
          <w:numId w:val="41"/>
        </w:numPr>
      </w:pPr>
      <w:r>
        <w:t>Testing demonstrated the need for us to:</w:t>
      </w:r>
    </w:p>
    <w:p w14:paraId="37677F32" w14:textId="77777777" w:rsidR="008E60A1" w:rsidRDefault="008E60A1" w:rsidP="008E60A1">
      <w:pPr>
        <w:pStyle w:val="ListParagraph"/>
        <w:numPr>
          <w:ilvl w:val="1"/>
          <w:numId w:val="41"/>
        </w:numPr>
      </w:pPr>
      <w:r>
        <w:t>Add links for more information in the Coding Event section</w:t>
      </w:r>
    </w:p>
    <w:p w14:paraId="188767AD" w14:textId="77777777" w:rsidR="008E60A1" w:rsidRDefault="008E60A1" w:rsidP="008E60A1">
      <w:pPr>
        <w:pStyle w:val="ListParagraph"/>
        <w:numPr>
          <w:ilvl w:val="1"/>
          <w:numId w:val="41"/>
        </w:numPr>
      </w:pPr>
      <w:r>
        <w:t>Reduce lengthy content on the home page, and splash screens on other pages</w:t>
      </w:r>
    </w:p>
    <w:p w14:paraId="1DA10867" w14:textId="77777777" w:rsidR="008E60A1" w:rsidRPr="000E32EB" w:rsidRDefault="008E60A1" w:rsidP="008E60A1">
      <w:pPr>
        <w:pStyle w:val="ListParagraph"/>
        <w:numPr>
          <w:ilvl w:val="1"/>
          <w:numId w:val="41"/>
        </w:numPr>
      </w:pPr>
      <w:r>
        <w:t>Hold user focus by giving concise information and a simplified and easily discoverable form to assist in our response rate</w:t>
      </w:r>
    </w:p>
    <w:p w14:paraId="3DBB0D1A" w14:textId="553A382A" w:rsidR="008E60A1" w:rsidRPr="008E60A1" w:rsidRDefault="008E60A1" w:rsidP="008E60A1">
      <w:pPr>
        <w:pStyle w:val="Heading2"/>
      </w:pPr>
      <w:bookmarkStart w:id="37" w:name="_Toc357020748"/>
      <w:r w:rsidRPr="008E60A1">
        <w:t>What didn’t?</w:t>
      </w:r>
      <w:bookmarkEnd w:id="37"/>
    </w:p>
    <w:p w14:paraId="50DE0102" w14:textId="77777777" w:rsidR="008E60A1" w:rsidRPr="008E60A1" w:rsidRDefault="008E60A1" w:rsidP="008E60A1">
      <w:pPr>
        <w:pStyle w:val="ListParagraph"/>
        <w:numPr>
          <w:ilvl w:val="0"/>
          <w:numId w:val="46"/>
        </w:numPr>
      </w:pPr>
      <w:r w:rsidRPr="008E60A1">
        <w:t xml:space="preserve">Time coordination </w:t>
      </w:r>
    </w:p>
    <w:p w14:paraId="6FD99133" w14:textId="77777777" w:rsidR="008E60A1" w:rsidRDefault="008E60A1" w:rsidP="008E60A1">
      <w:pPr>
        <w:pStyle w:val="ListParagraph"/>
        <w:numPr>
          <w:ilvl w:val="1"/>
          <w:numId w:val="46"/>
        </w:numPr>
      </w:pPr>
      <w:r>
        <w:t xml:space="preserve">Time coordination was a minor issue - other members’ work (Josh) at times was stalled waiting for someone (me) to complete a task. This was a problem I was most guilty of causing, often preferring to complete tasks closer to the end of week, after absorbing the week’s material.  </w:t>
      </w:r>
    </w:p>
    <w:p w14:paraId="08A44BD0" w14:textId="77777777" w:rsidR="008E60A1" w:rsidRPr="008E60A1" w:rsidRDefault="008E60A1" w:rsidP="008E60A1">
      <w:pPr>
        <w:pStyle w:val="ListParagraph"/>
        <w:numPr>
          <w:ilvl w:val="0"/>
          <w:numId w:val="46"/>
        </w:numPr>
      </w:pPr>
      <w:r w:rsidRPr="008E60A1">
        <w:t>Excessive content</w:t>
      </w:r>
    </w:p>
    <w:p w14:paraId="21FD2ED3" w14:textId="77777777" w:rsidR="008E60A1" w:rsidRDefault="008E60A1" w:rsidP="008E60A1">
      <w:pPr>
        <w:pStyle w:val="ListParagraph"/>
        <w:numPr>
          <w:ilvl w:val="1"/>
          <w:numId w:val="46"/>
        </w:numPr>
      </w:pPr>
      <w:r>
        <w:t>We would have benefited from interviewing our key stakeholders to narrow down the scope of information required on the website. Content was derived mainly from past reports, and sites for previous Code Fairs. We tried to keep the goal of user participation paramount, as we believed this was clearly indicated in the report’s goals.</w:t>
      </w:r>
    </w:p>
    <w:p w14:paraId="48E50800" w14:textId="0C76652A" w:rsidR="00EE5F7B" w:rsidRDefault="00EE5F7B" w:rsidP="00EE5F7B">
      <w:pPr>
        <w:pStyle w:val="Heading2"/>
      </w:pPr>
      <w:bookmarkStart w:id="38" w:name="_Toc357020749"/>
      <w:r>
        <w:t>What would you change if you could do this project again?</w:t>
      </w:r>
      <w:bookmarkEnd w:id="38"/>
    </w:p>
    <w:p w14:paraId="527B6334" w14:textId="77777777" w:rsidR="00EE5F7B" w:rsidRDefault="00EE5F7B" w:rsidP="00EE5F7B">
      <w:pPr>
        <w:pStyle w:val="ListParagraph"/>
        <w:numPr>
          <w:ilvl w:val="0"/>
          <w:numId w:val="47"/>
        </w:numPr>
      </w:pPr>
      <w:r>
        <w:t>Begin the coding process earlier in the development cycle</w:t>
      </w:r>
    </w:p>
    <w:p w14:paraId="6299A47F" w14:textId="77777777" w:rsidR="00EE5F7B" w:rsidRDefault="00EE5F7B" w:rsidP="00EE5F7B">
      <w:pPr>
        <w:pStyle w:val="ListParagraph"/>
        <w:numPr>
          <w:ilvl w:val="0"/>
          <w:numId w:val="47"/>
        </w:numPr>
      </w:pPr>
      <w:r>
        <w:t>Determine necessary content from site stakeholders earlier in the development cycle</w:t>
      </w:r>
    </w:p>
    <w:p w14:paraId="5A491A7C" w14:textId="3B48777A" w:rsidR="008E60A1" w:rsidRPr="008E60A1" w:rsidRDefault="00EE5F7B" w:rsidP="00EE5F7B">
      <w:pPr>
        <w:pStyle w:val="ListParagraph"/>
        <w:numPr>
          <w:ilvl w:val="0"/>
          <w:numId w:val="47"/>
        </w:numPr>
      </w:pPr>
      <w:r>
        <w:t xml:space="preserve">Manage tasks more efficiently – in the above case for time coordination, I think setting more independent tasks would have minimized the impact of different timings. For this project, however, </w:t>
      </w:r>
      <w:r>
        <w:lastRenderedPageBreak/>
        <w:t>tasks were often overlapping due to us only having 2 team members. For assessment purposes, we took turns as coordinator and tried to balance the workload. In future, I would structure the team roles based on priorities such as working independently, and continuity / nature of tasks. I would also prefer to utilize an independent coordinator overseeing the entire project, as opposed to “taking turns” coordinating, or coding, or testing. A larger team would be required.</w:t>
      </w:r>
    </w:p>
    <w:p w14:paraId="5DEC5FDA" w14:textId="77777777" w:rsidR="00ED1F28" w:rsidRPr="00371B0E" w:rsidRDefault="00ED1F28" w:rsidP="00ED1F28">
      <w:pPr>
        <w:pStyle w:val="Heading1"/>
      </w:pPr>
      <w:bookmarkStart w:id="39" w:name="_Toc357020750"/>
      <w:r>
        <w:t>Conclusion</w:t>
      </w:r>
      <w:bookmarkEnd w:id="39"/>
    </w:p>
    <w:p w14:paraId="502616CB" w14:textId="3AA350A8" w:rsidR="00371B0E" w:rsidRDefault="00165F1C" w:rsidP="00851DA5">
      <w:pPr>
        <w:spacing w:after="200"/>
        <w:ind w:right="723"/>
      </w:pPr>
      <w:r>
        <w:t xml:space="preserve">Designing a site to educate the wider community, get students involved in coding and make the IT industry get involved at face value appears easy. However, when you </w:t>
      </w:r>
      <w:proofErr w:type="gramStart"/>
      <w:r>
        <w:t>really get</w:t>
      </w:r>
      <w:proofErr w:type="gramEnd"/>
      <w:r>
        <w:t xml:space="preserve"> down to the nuts and bolts making sure you’re not making mistakes not teach students the correct standards and not look foolish in front of industry is no small feat.</w:t>
      </w:r>
    </w:p>
    <w:p w14:paraId="0AE20556" w14:textId="462EF228" w:rsidR="00165F1C" w:rsidRDefault="00165F1C" w:rsidP="00851DA5">
      <w:pPr>
        <w:spacing w:after="200"/>
        <w:ind w:right="723"/>
      </w:pPr>
      <w:r>
        <w:t>Using a mobile first responsive</w:t>
      </w:r>
      <w:r w:rsidR="00C66D71">
        <w:t xml:space="preserve"> design that also incorporates progressive enhancement, the site was designed around being inclusive and accessible. Even to the point of removing word and pdf documents and using that information in HTML (as both are not considered accessible by web standards).</w:t>
      </w:r>
    </w:p>
    <w:p w14:paraId="151AF4D3" w14:textId="5F05F015" w:rsidR="00C66D71" w:rsidRDefault="00C66D71" w:rsidP="00851DA5">
      <w:pPr>
        <w:spacing w:after="200"/>
        <w:ind w:right="723"/>
      </w:pPr>
      <w:r>
        <w:t>We have learnt a lot of lessons from this process as well. This is not only regarding coding but also process and procedure and even design aspects that will be taken into the next and subsequent projects.</w:t>
      </w:r>
    </w:p>
    <w:p w14:paraId="1EC24010" w14:textId="7C8163E3" w:rsidR="00165F1C" w:rsidRDefault="00165F1C" w:rsidP="00851DA5">
      <w:pPr>
        <w:spacing w:after="200"/>
        <w:ind w:right="723"/>
      </w:pPr>
      <w:r>
        <w:t>We believe we have delivered not only the students can be proud of, but also a site industry can stand by even use as an example to their friends and associates.  Considering the short timeline and worked required the objects and scope has been achieved.</w:t>
      </w:r>
    </w:p>
    <w:p w14:paraId="60455976" w14:textId="77777777" w:rsidR="00487423" w:rsidRPr="00DB0101" w:rsidRDefault="00371B0E" w:rsidP="000E24F9">
      <w:pPr>
        <w:pStyle w:val="Heading1"/>
      </w:pPr>
      <w:r>
        <w:br w:type="page"/>
      </w:r>
      <w:bookmarkStart w:id="40" w:name="_Toc357020751"/>
      <w:r w:rsidR="00487423">
        <w:lastRenderedPageBreak/>
        <w:t>References</w:t>
      </w:r>
      <w:bookmarkEnd w:id="40"/>
    </w:p>
    <w:p w14:paraId="503295A2"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Anon, 2008. </w:t>
      </w:r>
      <w:r>
        <w:rPr>
          <w:rFonts w:ascii="Times New Roman" w:hAnsi="Times New Roman"/>
          <w:i/>
          <w:iCs/>
          <w:color w:val="auto"/>
          <w:sz w:val="32"/>
          <w:szCs w:val="32"/>
        </w:rPr>
        <w:t>The Agile Movement</w:t>
      </w:r>
      <w:r>
        <w:rPr>
          <w:rFonts w:ascii="Times New Roman" w:hAnsi="Times New Roman"/>
          <w:color w:val="auto"/>
          <w:sz w:val="32"/>
          <w:szCs w:val="32"/>
        </w:rPr>
        <w:t>. [online] Agile Methodology. Available at: &lt;http://agilemethodology.org&gt; [Accessed 23 Apr. 2017].</w:t>
      </w:r>
    </w:p>
    <w:p w14:paraId="3FA35253"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Anon, 2017. </w:t>
      </w:r>
      <w:r>
        <w:rPr>
          <w:rFonts w:ascii="Times New Roman" w:hAnsi="Times New Roman"/>
          <w:i/>
          <w:iCs/>
          <w:color w:val="auto"/>
          <w:sz w:val="32"/>
          <w:szCs w:val="32"/>
        </w:rPr>
        <w:t>HTML Responsive Web Design</w:t>
      </w:r>
      <w:r>
        <w:rPr>
          <w:rFonts w:ascii="Times New Roman" w:hAnsi="Times New Roman"/>
          <w:color w:val="auto"/>
          <w:sz w:val="32"/>
          <w:szCs w:val="32"/>
        </w:rPr>
        <w:t>. [online] W3 Schools. Available at: &lt;https://www.w3schools.com/html/html_responsive.asp&gt; [Accessed 6 May 2017].</w:t>
      </w:r>
    </w:p>
    <w:p w14:paraId="779A1842"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Anon, </w:t>
      </w:r>
      <w:proofErr w:type="spellStart"/>
      <w:r>
        <w:rPr>
          <w:rFonts w:ascii="Times New Roman" w:hAnsi="Times New Roman"/>
          <w:color w:val="auto"/>
          <w:sz w:val="32"/>
          <w:szCs w:val="32"/>
        </w:rPr>
        <w:t>n.d.</w:t>
      </w:r>
      <w:proofErr w:type="spellEnd"/>
      <w:r>
        <w:rPr>
          <w:rFonts w:ascii="Times New Roman" w:hAnsi="Times New Roman"/>
          <w:color w:val="auto"/>
          <w:sz w:val="32"/>
          <w:szCs w:val="32"/>
        </w:rPr>
        <w:t xml:space="preserve"> </w:t>
      </w:r>
      <w:r>
        <w:rPr>
          <w:rFonts w:ascii="Times New Roman" w:hAnsi="Times New Roman"/>
          <w:i/>
          <w:iCs/>
          <w:color w:val="auto"/>
          <w:sz w:val="32"/>
          <w:szCs w:val="32"/>
        </w:rPr>
        <w:t>jQuery Form Validator</w:t>
      </w:r>
      <w:r>
        <w:rPr>
          <w:rFonts w:ascii="Times New Roman" w:hAnsi="Times New Roman"/>
          <w:color w:val="auto"/>
          <w:sz w:val="32"/>
          <w:szCs w:val="32"/>
        </w:rPr>
        <w:t>. [online] jQuery Form Validator. Available at: &lt;http://www.formvalidator.net&gt; [Accessed 12 May 2017].</w:t>
      </w:r>
    </w:p>
    <w:p w14:paraId="6DA1A192"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proofErr w:type="spellStart"/>
      <w:r>
        <w:rPr>
          <w:rFonts w:ascii="Times New Roman" w:hAnsi="Times New Roman"/>
          <w:color w:val="auto"/>
          <w:sz w:val="32"/>
          <w:szCs w:val="32"/>
        </w:rPr>
        <w:t>Cardello</w:t>
      </w:r>
      <w:proofErr w:type="spellEnd"/>
      <w:r>
        <w:rPr>
          <w:rFonts w:ascii="Times New Roman" w:hAnsi="Times New Roman"/>
          <w:color w:val="auto"/>
          <w:sz w:val="32"/>
          <w:szCs w:val="32"/>
        </w:rPr>
        <w:t xml:space="preserve">, J., 2014. </w:t>
      </w:r>
      <w:r>
        <w:rPr>
          <w:rFonts w:ascii="Times New Roman" w:hAnsi="Times New Roman"/>
          <w:i/>
          <w:iCs/>
          <w:color w:val="auto"/>
          <w:sz w:val="32"/>
          <w:szCs w:val="32"/>
        </w:rPr>
        <w:t>The Difference Between Information Architecture (IA) and Navigation</w:t>
      </w:r>
      <w:r>
        <w:rPr>
          <w:rFonts w:ascii="Times New Roman" w:hAnsi="Times New Roman"/>
          <w:color w:val="auto"/>
          <w:sz w:val="32"/>
          <w:szCs w:val="32"/>
        </w:rPr>
        <w:t xml:space="preserve">. [online] </w:t>
      </w:r>
      <w:proofErr w:type="spellStart"/>
      <w:r>
        <w:rPr>
          <w:rFonts w:ascii="Times New Roman" w:hAnsi="Times New Roman"/>
          <w:color w:val="auto"/>
          <w:sz w:val="32"/>
          <w:szCs w:val="32"/>
        </w:rPr>
        <w:t>Nngroup</w:t>
      </w:r>
      <w:proofErr w:type="spellEnd"/>
      <w:r>
        <w:rPr>
          <w:rFonts w:ascii="Times New Roman" w:hAnsi="Times New Roman"/>
          <w:color w:val="auto"/>
          <w:sz w:val="32"/>
          <w:szCs w:val="32"/>
        </w:rPr>
        <w:t>. Available at: &lt;https://www.nngroup.com/articles/ia-vs-navigation/&gt; [Accessed 16 May 2017].</w:t>
      </w:r>
    </w:p>
    <w:p w14:paraId="6CC05925"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Semenov, D., 2017. </w:t>
      </w:r>
      <w:proofErr w:type="spellStart"/>
      <w:r>
        <w:rPr>
          <w:rFonts w:ascii="Times New Roman" w:hAnsi="Times New Roman"/>
          <w:i/>
          <w:iCs/>
          <w:color w:val="auto"/>
          <w:sz w:val="32"/>
          <w:szCs w:val="32"/>
        </w:rPr>
        <w:t>PhotoSwipe</w:t>
      </w:r>
      <w:proofErr w:type="spellEnd"/>
      <w:r>
        <w:rPr>
          <w:rFonts w:ascii="Times New Roman" w:hAnsi="Times New Roman"/>
          <w:i/>
          <w:iCs/>
          <w:color w:val="auto"/>
          <w:sz w:val="32"/>
          <w:szCs w:val="32"/>
        </w:rPr>
        <w:t>: Responsive JavaScript Image Gallery</w:t>
      </w:r>
      <w:r>
        <w:rPr>
          <w:rFonts w:ascii="Times New Roman" w:hAnsi="Times New Roman"/>
          <w:color w:val="auto"/>
          <w:sz w:val="32"/>
          <w:szCs w:val="32"/>
        </w:rPr>
        <w:t>. [online] Photoswipe.com. Available at: &lt;http://photoswipe.com&gt; [Accessed 9 May 2017].</w:t>
      </w:r>
    </w:p>
    <w:p w14:paraId="75B5FF8D" w14:textId="7A0310EE" w:rsidR="00371B0E" w:rsidRDefault="005F7363" w:rsidP="0066346D">
      <w:pPr>
        <w:spacing w:after="200"/>
        <w:ind w:left="567" w:hanging="567"/>
      </w:pPr>
      <w:proofErr w:type="spellStart"/>
      <w:r>
        <w:rPr>
          <w:rFonts w:ascii="Times New Roman" w:hAnsi="Times New Roman"/>
          <w:color w:val="auto"/>
          <w:sz w:val="32"/>
          <w:szCs w:val="32"/>
        </w:rPr>
        <w:t>Soegaard</w:t>
      </w:r>
      <w:proofErr w:type="spellEnd"/>
      <w:r>
        <w:rPr>
          <w:rFonts w:ascii="Times New Roman" w:hAnsi="Times New Roman"/>
          <w:color w:val="auto"/>
          <w:sz w:val="32"/>
          <w:szCs w:val="32"/>
        </w:rPr>
        <w:t xml:space="preserve">, M., 2017. </w:t>
      </w:r>
      <w:r>
        <w:rPr>
          <w:rFonts w:ascii="Times New Roman" w:hAnsi="Times New Roman"/>
          <w:i/>
          <w:iCs/>
          <w:color w:val="auto"/>
          <w:sz w:val="32"/>
          <w:szCs w:val="32"/>
        </w:rPr>
        <w:t>Visual Hierarchy: Organizing content to follow natural eye movement patterns</w:t>
      </w:r>
      <w:r>
        <w:rPr>
          <w:rFonts w:ascii="Times New Roman" w:hAnsi="Times New Roman"/>
          <w:color w:val="auto"/>
          <w:sz w:val="32"/>
          <w:szCs w:val="32"/>
        </w:rPr>
        <w:t>. [online] The Interaction Design Foundation. Available at: &lt;https://www.interaction-design.org/literature/article/visual-hierarchy-organizing-content-to-follow-natural-eye-movement-patterns&gt; [Accessed 14 May 2017].</w:t>
      </w:r>
      <w:r>
        <w:t xml:space="preserve"> </w:t>
      </w:r>
      <w:r w:rsidR="00371B0E">
        <w:br w:type="page"/>
      </w:r>
    </w:p>
    <w:p w14:paraId="6219AF25" w14:textId="77777777" w:rsidR="00487423" w:rsidRPr="008F5FC1" w:rsidRDefault="00487423" w:rsidP="00087426">
      <w:pPr>
        <w:pStyle w:val="Heading1"/>
        <w:rPr>
          <w:szCs w:val="28"/>
        </w:rPr>
      </w:pPr>
      <w:bookmarkStart w:id="41" w:name="_Toc357020752"/>
      <w:r>
        <w:lastRenderedPageBreak/>
        <w:t>Appendices</w:t>
      </w:r>
      <w:bookmarkEnd w:id="41"/>
    </w:p>
    <w:p w14:paraId="0E610014" w14:textId="77777777" w:rsidR="008F5FC1" w:rsidRDefault="008F5FC1" w:rsidP="008F5FC1">
      <w:pPr>
        <w:pStyle w:val="ListParagraph"/>
      </w:pPr>
    </w:p>
    <w:p w14:paraId="3A4CA661" w14:textId="77777777" w:rsidR="00487423" w:rsidRPr="008F5FC1" w:rsidRDefault="00487423" w:rsidP="00087426">
      <w:pPr>
        <w:pStyle w:val="Heading2"/>
      </w:pPr>
      <w:bookmarkStart w:id="42" w:name="_Toc357020753"/>
      <w:r w:rsidRPr="008F5FC1">
        <w:t>Milestone 1: Competitor Benchmarking</w:t>
      </w:r>
      <w:bookmarkEnd w:id="42"/>
    </w:p>
    <w:p w14:paraId="2997AA09" w14:textId="477A4E38" w:rsidR="00487423" w:rsidRPr="008F5FC1" w:rsidRDefault="009F5D84" w:rsidP="008A1F6B">
      <w:pPr>
        <w:pStyle w:val="ListBullet"/>
        <w:numPr>
          <w:ilvl w:val="1"/>
          <w:numId w:val="21"/>
        </w:numPr>
      </w:pPr>
      <w:r>
        <w:t>Cyber Challenge</w:t>
      </w:r>
      <w:r w:rsidR="00C311D6">
        <w:t xml:space="preserve">, </w:t>
      </w:r>
      <w:r w:rsidRPr="005D111A">
        <w:t>https://www.cyberchallenge.com.au</w:t>
      </w:r>
      <w:r w:rsidR="00C311D6">
        <w:t xml:space="preserve">, </w:t>
      </w:r>
      <w:r>
        <w:t>Joshua Bauer</w:t>
      </w:r>
    </w:p>
    <w:p w14:paraId="049E54C8" w14:textId="0E3D9603" w:rsidR="00C311D6" w:rsidRPr="008F5FC1" w:rsidRDefault="009F5D84" w:rsidP="00C311D6">
      <w:pPr>
        <w:pStyle w:val="ListBullet"/>
        <w:numPr>
          <w:ilvl w:val="1"/>
          <w:numId w:val="21"/>
        </w:numPr>
      </w:pPr>
      <w:r>
        <w:t>Code Masters</w:t>
      </w:r>
      <w:r w:rsidR="00C311D6">
        <w:t xml:space="preserve">, </w:t>
      </w:r>
      <w:r w:rsidRPr="00CE74FC">
        <w:t>http://www.eng.unimelb.edu.au/engage/schools/codemasters</w:t>
      </w:r>
      <w:r w:rsidR="00C311D6">
        <w:t xml:space="preserve">, </w:t>
      </w:r>
      <w:r>
        <w:t xml:space="preserve">Kris </w:t>
      </w:r>
      <w:proofErr w:type="spellStart"/>
      <w:r>
        <w:t>Bebbington</w:t>
      </w:r>
      <w:proofErr w:type="spellEnd"/>
    </w:p>
    <w:p w14:paraId="7FBB77DA" w14:textId="77777777" w:rsidR="008F5FC1" w:rsidRDefault="008F5FC1" w:rsidP="00087426"/>
    <w:p w14:paraId="4CD31E4F" w14:textId="77777777" w:rsidR="00BA40AA" w:rsidRDefault="00487423" w:rsidP="00087426">
      <w:pPr>
        <w:pStyle w:val="Heading2"/>
      </w:pPr>
      <w:bookmarkStart w:id="43" w:name="_Toc357020754"/>
      <w:r w:rsidRPr="008A1F6B">
        <w:t>Milestone 2: User Analysis</w:t>
      </w:r>
      <w:bookmarkEnd w:id="43"/>
      <w:r w:rsidR="008A1F6B" w:rsidRPr="008A1F6B">
        <w:t xml:space="preserve"> </w:t>
      </w:r>
    </w:p>
    <w:p w14:paraId="55F1DDEE" w14:textId="1404B500" w:rsidR="00487423" w:rsidRPr="008A1F6B" w:rsidRDefault="00B9643A" w:rsidP="00BA40AA">
      <w:r>
        <w:rPr>
          <w:lang w:val="en-AU" w:eastAsia="en-AU"/>
        </w:rPr>
        <w:t>Use t</w:t>
      </w:r>
      <w:r w:rsidR="008A1F6B" w:rsidRPr="008A1F6B">
        <w:rPr>
          <w:lang w:val="en-AU" w:eastAsia="en-AU"/>
        </w:rPr>
        <w:t>he template provi</w:t>
      </w:r>
      <w:r>
        <w:rPr>
          <w:lang w:val="en-AU" w:eastAsia="en-AU"/>
        </w:rPr>
        <w:t xml:space="preserve">ded in </w:t>
      </w:r>
      <w:proofErr w:type="spellStart"/>
      <w:r>
        <w:rPr>
          <w:lang w:val="en-AU" w:eastAsia="en-AU"/>
        </w:rPr>
        <w:t>Learnline</w:t>
      </w:r>
      <w:proofErr w:type="spellEnd"/>
      <w:r>
        <w:rPr>
          <w:lang w:val="en-AU" w:eastAsia="en-AU"/>
        </w:rPr>
        <w:t xml:space="preserve"> (Week 8 Tasks)</w:t>
      </w:r>
      <w:r w:rsidR="00BA40AA">
        <w:rPr>
          <w:lang w:val="en-AU" w:eastAsia="en-AU"/>
        </w:rPr>
        <w:t>.</w:t>
      </w:r>
    </w:p>
    <w:p w14:paraId="3ADBD77E" w14:textId="2B525F3A" w:rsidR="00487423" w:rsidRPr="008A1F6B" w:rsidRDefault="00487423" w:rsidP="00087426">
      <w:pPr>
        <w:pStyle w:val="ListParagraph"/>
        <w:numPr>
          <w:ilvl w:val="0"/>
          <w:numId w:val="22"/>
        </w:numPr>
        <w:rPr>
          <w:rFonts w:asciiTheme="minorHAnsi" w:hAnsiTheme="minorHAnsi"/>
        </w:rPr>
      </w:pPr>
      <w:r w:rsidRPr="008A1F6B">
        <w:rPr>
          <w:rFonts w:asciiTheme="minorHAnsi" w:hAnsiTheme="minorHAnsi"/>
        </w:rPr>
        <w:t xml:space="preserve">Persona &amp; scenario: </w:t>
      </w:r>
      <w:r w:rsidR="009F5D84">
        <w:rPr>
          <w:rFonts w:asciiTheme="minorHAnsi" w:hAnsiTheme="minorHAnsi"/>
        </w:rPr>
        <w:t xml:space="preserve">Chris, </w:t>
      </w:r>
      <w:r w:rsidR="009F5D84">
        <w:rPr>
          <w:rFonts w:asciiTheme="minorHAnsi" w:hAnsiTheme="minorHAnsi"/>
        </w:rPr>
        <w:tab/>
        <w:t>Joshua Bauer</w:t>
      </w:r>
    </w:p>
    <w:p w14:paraId="1EE6C30F" w14:textId="7EFB4667" w:rsidR="008A1F6B" w:rsidRPr="00087426" w:rsidRDefault="00487423" w:rsidP="00087426">
      <w:pPr>
        <w:pStyle w:val="ListParagraph"/>
        <w:numPr>
          <w:ilvl w:val="0"/>
          <w:numId w:val="22"/>
        </w:numPr>
        <w:rPr>
          <w:rFonts w:asciiTheme="minorHAnsi" w:hAnsiTheme="minorHAnsi"/>
        </w:rPr>
      </w:pPr>
      <w:r w:rsidRPr="008A1F6B">
        <w:rPr>
          <w:rFonts w:asciiTheme="minorHAnsi" w:hAnsiTheme="minorHAnsi"/>
        </w:rPr>
        <w:t xml:space="preserve">Persona &amp; scenario: </w:t>
      </w:r>
      <w:r w:rsidR="009F5D84">
        <w:rPr>
          <w:rFonts w:asciiTheme="minorHAnsi" w:hAnsiTheme="minorHAnsi"/>
        </w:rPr>
        <w:t>Phil,</w:t>
      </w:r>
      <w:r w:rsidRPr="008A1F6B">
        <w:rPr>
          <w:rFonts w:asciiTheme="minorHAnsi" w:hAnsiTheme="minorHAnsi"/>
        </w:rPr>
        <w:tab/>
      </w:r>
      <w:r w:rsidR="009F5D84">
        <w:rPr>
          <w:rFonts w:asciiTheme="minorHAnsi" w:hAnsiTheme="minorHAnsi"/>
        </w:rPr>
        <w:t xml:space="preserve">Kris </w:t>
      </w:r>
      <w:proofErr w:type="spellStart"/>
      <w:r w:rsidR="009F5D84">
        <w:rPr>
          <w:rFonts w:asciiTheme="minorHAnsi" w:hAnsiTheme="minorHAnsi"/>
        </w:rPr>
        <w:t>Bebbington</w:t>
      </w:r>
      <w:proofErr w:type="spellEnd"/>
    </w:p>
    <w:p w14:paraId="15D5D877" w14:textId="77777777" w:rsidR="00487423" w:rsidRPr="008A1F6B" w:rsidRDefault="00487423" w:rsidP="00087426">
      <w:pPr>
        <w:pStyle w:val="Heading2"/>
      </w:pPr>
      <w:bookmarkStart w:id="44" w:name="_Toc357020755"/>
      <w:r w:rsidRPr="008A1F6B">
        <w:t xml:space="preserve">Milestone 3: </w:t>
      </w:r>
      <w:r w:rsidR="00ED1F28" w:rsidRPr="008A1F6B">
        <w:t>Design Description Documents</w:t>
      </w:r>
      <w:bookmarkEnd w:id="44"/>
    </w:p>
    <w:p w14:paraId="47DE01AE" w14:textId="1D63A914" w:rsidR="00ED1F28" w:rsidRPr="001B20F6" w:rsidRDefault="001B20F6" w:rsidP="00087426">
      <w:pPr>
        <w:pStyle w:val="ListParagraph"/>
        <w:numPr>
          <w:ilvl w:val="0"/>
          <w:numId w:val="23"/>
        </w:numPr>
        <w:rPr>
          <w:rFonts w:asciiTheme="minorHAnsi" w:hAnsiTheme="minorHAnsi"/>
        </w:rPr>
      </w:pPr>
      <w:r w:rsidRPr="001B20F6">
        <w:rPr>
          <w:rFonts w:asciiTheme="minorHAnsi" w:eastAsia="Times New Roman" w:hAnsiTheme="minorHAnsi"/>
          <w:lang w:val="en-AU" w:eastAsia="en-AU"/>
        </w:rPr>
        <w:t>content inventory</w:t>
      </w:r>
      <w:r>
        <w:rPr>
          <w:rFonts w:asciiTheme="minorHAnsi" w:eastAsia="Times New Roman" w:hAnsiTheme="minorHAnsi"/>
          <w:lang w:val="en-AU" w:eastAsia="en-AU"/>
        </w:rPr>
        <w:t xml:space="preserve"> -  </w:t>
      </w:r>
      <w:r w:rsidR="009F5D84">
        <w:rPr>
          <w:rFonts w:asciiTheme="minorHAnsi" w:hAnsiTheme="minorHAnsi"/>
        </w:rPr>
        <w:t>Josh and Kris</w:t>
      </w:r>
    </w:p>
    <w:p w14:paraId="2AF34FBF" w14:textId="6A8BB6A4" w:rsidR="00ED1F28" w:rsidRPr="001B20F6" w:rsidRDefault="001B20F6" w:rsidP="00087426">
      <w:pPr>
        <w:pStyle w:val="ListParagraph"/>
        <w:numPr>
          <w:ilvl w:val="0"/>
          <w:numId w:val="23"/>
        </w:numPr>
        <w:rPr>
          <w:rFonts w:asciiTheme="minorHAnsi" w:hAnsiTheme="minorHAnsi"/>
        </w:rPr>
      </w:pPr>
      <w:r w:rsidRPr="001B20F6">
        <w:rPr>
          <w:rFonts w:asciiTheme="minorHAnsi" w:eastAsia="Times New Roman" w:hAnsiTheme="minorHAnsi"/>
          <w:lang w:val="en-AU" w:eastAsia="en-AU"/>
        </w:rPr>
        <w:t>concept model</w:t>
      </w:r>
      <w:r>
        <w:rPr>
          <w:rFonts w:asciiTheme="minorHAnsi" w:eastAsia="Times New Roman" w:hAnsiTheme="minorHAnsi"/>
          <w:lang w:val="en-AU" w:eastAsia="en-AU"/>
        </w:rPr>
        <w:t xml:space="preserve"> -  </w:t>
      </w:r>
      <w:r w:rsidR="009F5D84">
        <w:rPr>
          <w:rFonts w:asciiTheme="minorHAnsi" w:hAnsiTheme="minorHAnsi"/>
        </w:rPr>
        <w:t>Kris</w:t>
      </w:r>
    </w:p>
    <w:p w14:paraId="53471C91" w14:textId="6BBD8355" w:rsidR="00ED1F28" w:rsidRPr="001B20F6" w:rsidRDefault="001B20F6" w:rsidP="00087426">
      <w:pPr>
        <w:pStyle w:val="ListParagraph"/>
        <w:numPr>
          <w:ilvl w:val="0"/>
          <w:numId w:val="23"/>
        </w:numPr>
        <w:rPr>
          <w:rFonts w:asciiTheme="minorHAnsi" w:hAnsiTheme="minorHAnsi"/>
        </w:rPr>
      </w:pPr>
      <w:r w:rsidRPr="001B20F6">
        <w:rPr>
          <w:rFonts w:asciiTheme="minorHAnsi" w:eastAsia="Times New Roman" w:hAnsiTheme="minorHAnsi"/>
          <w:lang w:val="en-AU" w:eastAsia="en-AU"/>
        </w:rPr>
        <w:t xml:space="preserve">site </w:t>
      </w:r>
      <w:proofErr w:type="gramStart"/>
      <w:r w:rsidRPr="001B20F6">
        <w:rPr>
          <w:rFonts w:asciiTheme="minorHAnsi" w:eastAsia="Times New Roman" w:hAnsiTheme="minorHAnsi"/>
          <w:lang w:val="en-AU" w:eastAsia="en-AU"/>
        </w:rPr>
        <w:t>map</w:t>
      </w:r>
      <w:r>
        <w:rPr>
          <w:rFonts w:asciiTheme="minorHAnsi" w:eastAsia="Times New Roman" w:hAnsiTheme="minorHAnsi"/>
          <w:lang w:val="en-AU" w:eastAsia="en-AU"/>
        </w:rPr>
        <w:t xml:space="preserve">  -</w:t>
      </w:r>
      <w:proofErr w:type="gramEnd"/>
      <w:r>
        <w:rPr>
          <w:rFonts w:asciiTheme="minorHAnsi" w:eastAsia="Times New Roman" w:hAnsiTheme="minorHAnsi"/>
          <w:lang w:val="en-AU" w:eastAsia="en-AU"/>
        </w:rPr>
        <w:t xml:space="preserve">  </w:t>
      </w:r>
      <w:r w:rsidR="009F5D84">
        <w:rPr>
          <w:rFonts w:asciiTheme="minorHAnsi" w:hAnsiTheme="minorHAnsi"/>
        </w:rPr>
        <w:t>Kris</w:t>
      </w:r>
    </w:p>
    <w:p w14:paraId="6A1FB9C5" w14:textId="6A430D69" w:rsidR="00ED1F28" w:rsidRPr="001B20F6" w:rsidRDefault="001B20F6" w:rsidP="00087426">
      <w:pPr>
        <w:pStyle w:val="ListParagraph"/>
        <w:numPr>
          <w:ilvl w:val="0"/>
          <w:numId w:val="23"/>
        </w:numPr>
        <w:rPr>
          <w:rFonts w:asciiTheme="minorHAnsi" w:hAnsiTheme="minorHAnsi"/>
        </w:rPr>
      </w:pPr>
      <w:r w:rsidRPr="001B20F6">
        <w:rPr>
          <w:rFonts w:asciiTheme="minorHAnsi" w:hAnsiTheme="minorHAnsi"/>
        </w:rPr>
        <w:t>navigation prototypes</w:t>
      </w:r>
      <w:r>
        <w:rPr>
          <w:rFonts w:asciiTheme="minorHAnsi" w:hAnsiTheme="minorHAnsi"/>
        </w:rPr>
        <w:t xml:space="preserve"> </w:t>
      </w:r>
      <w:r>
        <w:rPr>
          <w:rFonts w:asciiTheme="minorHAnsi" w:eastAsia="Times New Roman" w:hAnsiTheme="minorHAnsi"/>
          <w:lang w:val="en-AU" w:eastAsia="en-AU"/>
        </w:rPr>
        <w:t xml:space="preserve">-  </w:t>
      </w:r>
      <w:r w:rsidR="009F5D84">
        <w:rPr>
          <w:rFonts w:asciiTheme="minorHAnsi" w:hAnsiTheme="minorHAnsi"/>
        </w:rPr>
        <w:t>Joshua</w:t>
      </w:r>
      <w:r w:rsidR="0066346D">
        <w:rPr>
          <w:rFonts w:asciiTheme="minorHAnsi" w:hAnsiTheme="minorHAnsi"/>
        </w:rPr>
        <w:t xml:space="preserve"> and Kris</w:t>
      </w:r>
    </w:p>
    <w:p w14:paraId="5E26A543" w14:textId="21B650B6" w:rsidR="001B20F6" w:rsidRPr="00087426" w:rsidRDefault="001B20F6" w:rsidP="00087426">
      <w:pPr>
        <w:pStyle w:val="ListParagraph"/>
        <w:numPr>
          <w:ilvl w:val="0"/>
          <w:numId w:val="23"/>
        </w:numPr>
        <w:rPr>
          <w:rFonts w:asciiTheme="minorHAnsi" w:hAnsiTheme="minorHAnsi"/>
        </w:rPr>
      </w:pPr>
      <w:r w:rsidRPr="001B20F6">
        <w:rPr>
          <w:rFonts w:asciiTheme="minorHAnsi" w:hAnsiTheme="minorHAnsi"/>
        </w:rPr>
        <w:t>page description prototypes</w:t>
      </w:r>
      <w:r>
        <w:rPr>
          <w:rFonts w:asciiTheme="minorHAnsi" w:hAnsiTheme="minorHAnsi"/>
        </w:rPr>
        <w:t xml:space="preserve"> </w:t>
      </w:r>
      <w:r>
        <w:rPr>
          <w:rFonts w:asciiTheme="minorHAnsi" w:eastAsia="Times New Roman" w:hAnsiTheme="minorHAnsi"/>
          <w:lang w:val="en-AU" w:eastAsia="en-AU"/>
        </w:rPr>
        <w:t xml:space="preserve">-  </w:t>
      </w:r>
      <w:r w:rsidR="009F5D84">
        <w:rPr>
          <w:rFonts w:asciiTheme="minorHAnsi" w:hAnsiTheme="minorHAnsi"/>
        </w:rPr>
        <w:t>Josh</w:t>
      </w:r>
      <w:r w:rsidR="0066346D">
        <w:rPr>
          <w:rFonts w:asciiTheme="minorHAnsi" w:hAnsiTheme="minorHAnsi"/>
        </w:rPr>
        <w:t>ua and Kris</w:t>
      </w:r>
    </w:p>
    <w:p w14:paraId="028831E7" w14:textId="77777777" w:rsidR="00A46962" w:rsidRDefault="00487423" w:rsidP="00087426">
      <w:pPr>
        <w:pStyle w:val="Heading2"/>
      </w:pPr>
      <w:bookmarkStart w:id="45" w:name="_Toc357020756"/>
      <w:r w:rsidRPr="008A1F6B">
        <w:t>Miles</w:t>
      </w:r>
      <w:r w:rsidR="00B9643A">
        <w:t>tone 4:</w:t>
      </w:r>
      <w:r w:rsidRPr="008A1F6B">
        <w:t xml:space="preserve"> </w:t>
      </w:r>
      <w:r w:rsidR="00ED1F28" w:rsidRPr="008A1F6B">
        <w:t>Usability Tests</w:t>
      </w:r>
      <w:bookmarkEnd w:id="45"/>
      <w:r w:rsidR="00B9643A">
        <w:t xml:space="preserve"> </w:t>
      </w:r>
    </w:p>
    <w:p w14:paraId="3615059C" w14:textId="4FD8A9A6" w:rsidR="0066346D" w:rsidRPr="008A1F6B" w:rsidRDefault="0066346D" w:rsidP="0066346D">
      <w:pPr>
        <w:pStyle w:val="ListParagraph"/>
        <w:numPr>
          <w:ilvl w:val="0"/>
          <w:numId w:val="48"/>
        </w:numPr>
        <w:rPr>
          <w:rFonts w:asciiTheme="minorHAnsi" w:hAnsiTheme="minorHAnsi"/>
        </w:rPr>
      </w:pPr>
      <w:r>
        <w:rPr>
          <w:rFonts w:asciiTheme="minorHAnsi" w:hAnsiTheme="minorHAnsi"/>
        </w:rPr>
        <w:t>User Test 1</w:t>
      </w:r>
      <w:r w:rsidRPr="008A1F6B">
        <w:rPr>
          <w:rFonts w:asciiTheme="minorHAnsi" w:hAnsiTheme="minorHAnsi"/>
        </w:rPr>
        <w:t xml:space="preserve">: </w:t>
      </w:r>
      <w:r>
        <w:rPr>
          <w:rFonts w:asciiTheme="minorHAnsi" w:hAnsiTheme="minorHAnsi"/>
        </w:rPr>
        <w:t>Joshua Bauer</w:t>
      </w:r>
    </w:p>
    <w:p w14:paraId="5F84F601" w14:textId="51389E1A" w:rsidR="0066346D" w:rsidRPr="00087426" w:rsidRDefault="0066346D" w:rsidP="0066346D">
      <w:pPr>
        <w:pStyle w:val="ListParagraph"/>
        <w:numPr>
          <w:ilvl w:val="0"/>
          <w:numId w:val="48"/>
        </w:numPr>
        <w:rPr>
          <w:rFonts w:asciiTheme="minorHAnsi" w:hAnsiTheme="minorHAnsi"/>
        </w:rPr>
      </w:pPr>
      <w:r>
        <w:rPr>
          <w:rFonts w:asciiTheme="minorHAnsi" w:hAnsiTheme="minorHAnsi"/>
        </w:rPr>
        <w:t xml:space="preserve">User Test 2: Kris </w:t>
      </w:r>
      <w:proofErr w:type="spellStart"/>
      <w:r>
        <w:rPr>
          <w:rFonts w:asciiTheme="minorHAnsi" w:hAnsiTheme="minorHAnsi"/>
        </w:rPr>
        <w:t>Bebbington</w:t>
      </w:r>
      <w:proofErr w:type="spellEnd"/>
    </w:p>
    <w:p w14:paraId="6B2AEBED" w14:textId="77777777" w:rsidR="00371B0E" w:rsidRDefault="00371B0E" w:rsidP="0066346D">
      <w:pPr>
        <w:pStyle w:val="ListParagraph"/>
        <w:numPr>
          <w:ilvl w:val="0"/>
          <w:numId w:val="48"/>
        </w:numPr>
      </w:pPr>
      <w:r w:rsidRPr="008A1F6B">
        <w:rPr>
          <w:rFonts w:asciiTheme="minorHAnsi" w:hAnsiTheme="minorHAnsi"/>
        </w:rPr>
        <w:br w:type="page"/>
      </w:r>
    </w:p>
    <w:p w14:paraId="68A9DF40" w14:textId="77777777" w:rsidR="00542523" w:rsidRDefault="00542523" w:rsidP="001B20F6">
      <w:pPr>
        <w:pStyle w:val="Title"/>
      </w:pPr>
      <w:r>
        <w:lastRenderedPageBreak/>
        <w:t>Appendix 1 Competitor Benchmarking</w:t>
      </w:r>
    </w:p>
    <w:p w14:paraId="4DB15AC6" w14:textId="2080977A" w:rsidR="00275388" w:rsidRDefault="00275388" w:rsidP="00740BFE">
      <w:bookmarkStart w:id="46" w:name="_Toc480841149"/>
      <w:bookmarkStart w:id="47" w:name="_Toc480829783"/>
      <w:r>
        <w:t>Author: Joshua Bauer</w:t>
      </w:r>
      <w:bookmarkEnd w:id="46"/>
    </w:p>
    <w:p w14:paraId="27F42D95" w14:textId="77777777" w:rsidR="00275388" w:rsidRDefault="00275388" w:rsidP="00740BFE">
      <w:bookmarkStart w:id="48" w:name="_Toc480841150"/>
      <w:r w:rsidRPr="001D09E4">
        <w:t>Competitor 1: Cyber Challenge (</w:t>
      </w:r>
      <w:r w:rsidRPr="005D111A">
        <w:t>https://www.cyberchallenge.com.au)</w:t>
      </w:r>
      <w:bookmarkEnd w:id="47"/>
      <w:bookmarkEnd w:id="48"/>
    </w:p>
    <w:p w14:paraId="5D8563D3" w14:textId="77777777" w:rsidR="00275388" w:rsidRDefault="00275388" w:rsidP="00275388"/>
    <w:p w14:paraId="6153866B" w14:textId="77777777" w:rsidR="00275388" w:rsidRPr="005D111A" w:rsidRDefault="00275388" w:rsidP="00275388">
      <w:pPr>
        <w:pStyle w:val="Heading2"/>
      </w:pPr>
      <w:bookmarkStart w:id="49" w:name="_Toc480841151"/>
      <w:bookmarkStart w:id="50" w:name="_Toc357000781"/>
      <w:bookmarkStart w:id="51" w:name="_Toc357020757"/>
      <w:r>
        <w:t>Screenshots</w:t>
      </w:r>
      <w:bookmarkEnd w:id="49"/>
      <w:bookmarkEnd w:id="50"/>
      <w:bookmarkEnd w:id="51"/>
    </w:p>
    <w:p w14:paraId="5C589EDF" w14:textId="77777777" w:rsidR="00275388" w:rsidRPr="001D09E4" w:rsidRDefault="00275388" w:rsidP="00275388">
      <w:pPr>
        <w:rPr>
          <w:b/>
        </w:rPr>
      </w:pPr>
    </w:p>
    <w:p w14:paraId="4ED3AF59" w14:textId="77777777" w:rsidR="00275388" w:rsidRDefault="00275388" w:rsidP="00275388">
      <w:r>
        <w:rPr>
          <w:noProof/>
        </w:rPr>
        <w:drawing>
          <wp:inline distT="0" distB="0" distL="0" distR="0" wp14:anchorId="243EC572" wp14:editId="17295FBD">
            <wp:extent cx="5270500" cy="3644900"/>
            <wp:effectExtent l="25400" t="25400" r="38100" b="38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8.11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644900"/>
                    </a:xfrm>
                    <a:prstGeom prst="rect">
                      <a:avLst/>
                    </a:prstGeom>
                    <a:ln>
                      <a:solidFill>
                        <a:schemeClr val="tx1"/>
                      </a:solidFill>
                    </a:ln>
                  </pic:spPr>
                </pic:pic>
              </a:graphicData>
            </a:graphic>
          </wp:inline>
        </w:drawing>
      </w:r>
    </w:p>
    <w:p w14:paraId="29FAB71C" w14:textId="77777777" w:rsidR="00275388" w:rsidRDefault="00275388" w:rsidP="00275388">
      <w:r>
        <w:t>Cyber Challenge Home Page</w:t>
      </w:r>
    </w:p>
    <w:p w14:paraId="124F757B" w14:textId="77777777" w:rsidR="00275388" w:rsidRDefault="00275388" w:rsidP="00275388"/>
    <w:p w14:paraId="0D5AAE07" w14:textId="77777777" w:rsidR="00275388" w:rsidRDefault="00275388" w:rsidP="00275388">
      <w:r>
        <w:rPr>
          <w:noProof/>
        </w:rPr>
        <w:lastRenderedPageBreak/>
        <w:drawing>
          <wp:inline distT="0" distB="0" distL="0" distR="0" wp14:anchorId="294A876A" wp14:editId="2B39B85D">
            <wp:extent cx="5270500" cy="3587115"/>
            <wp:effectExtent l="25400" t="25400" r="381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8.2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587115"/>
                    </a:xfrm>
                    <a:prstGeom prst="rect">
                      <a:avLst/>
                    </a:prstGeom>
                    <a:ln>
                      <a:solidFill>
                        <a:srgbClr val="000000"/>
                      </a:solidFill>
                    </a:ln>
                  </pic:spPr>
                </pic:pic>
              </a:graphicData>
            </a:graphic>
          </wp:inline>
        </w:drawing>
      </w:r>
    </w:p>
    <w:p w14:paraId="6AD2FAD0" w14:textId="77777777" w:rsidR="00275388" w:rsidRDefault="00275388" w:rsidP="00275388">
      <w:r>
        <w:t>Cyber Challenge Sub Section (Page)</w:t>
      </w:r>
    </w:p>
    <w:p w14:paraId="3AECE736" w14:textId="77777777" w:rsidR="00275388" w:rsidRDefault="00275388" w:rsidP="00275388"/>
    <w:p w14:paraId="2D6EE0F4" w14:textId="77777777" w:rsidR="00275388" w:rsidRDefault="00275388" w:rsidP="00275388">
      <w:r>
        <w:rPr>
          <w:noProof/>
        </w:rPr>
        <w:drawing>
          <wp:inline distT="0" distB="0" distL="0" distR="0" wp14:anchorId="60628CDE" wp14:editId="3FC30C9F">
            <wp:extent cx="2197769" cy="3884429"/>
            <wp:effectExtent l="25400" t="25400" r="3746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9.40 AM.png"/>
                    <pic:cNvPicPr/>
                  </pic:nvPicPr>
                  <pic:blipFill>
                    <a:blip r:embed="rId20">
                      <a:extLst>
                        <a:ext uri="{28A0092B-C50C-407E-A947-70E740481C1C}">
                          <a14:useLocalDpi xmlns:a14="http://schemas.microsoft.com/office/drawing/2010/main" val="0"/>
                        </a:ext>
                      </a:extLst>
                    </a:blip>
                    <a:stretch>
                      <a:fillRect/>
                    </a:stretch>
                  </pic:blipFill>
                  <pic:spPr>
                    <a:xfrm>
                      <a:off x="0" y="0"/>
                      <a:ext cx="2198430" cy="3885597"/>
                    </a:xfrm>
                    <a:prstGeom prst="rect">
                      <a:avLst/>
                    </a:prstGeom>
                    <a:ln>
                      <a:solidFill>
                        <a:srgbClr val="000000"/>
                      </a:solidFill>
                    </a:ln>
                  </pic:spPr>
                </pic:pic>
              </a:graphicData>
            </a:graphic>
          </wp:inline>
        </w:drawing>
      </w:r>
    </w:p>
    <w:p w14:paraId="11B8BE6B" w14:textId="77777777" w:rsidR="00275388" w:rsidRDefault="00275388" w:rsidP="00275388">
      <w:r>
        <w:t>Cyber Challenge Mobile View (iPhone 6s)</w:t>
      </w:r>
    </w:p>
    <w:p w14:paraId="776DD72D" w14:textId="77777777" w:rsidR="00275388" w:rsidRDefault="00275388" w:rsidP="00275388"/>
    <w:p w14:paraId="4BE4BE0D" w14:textId="77777777" w:rsidR="00275388" w:rsidRDefault="00275388" w:rsidP="00275388">
      <w:r>
        <w:rPr>
          <w:noProof/>
        </w:rPr>
        <w:drawing>
          <wp:inline distT="0" distB="0" distL="0" distR="0" wp14:anchorId="38C7FFC9" wp14:editId="6BAC9B8E">
            <wp:extent cx="2215135" cy="3883605"/>
            <wp:effectExtent l="25400" t="25400" r="2032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9.45 AM.png"/>
                    <pic:cNvPicPr/>
                  </pic:nvPicPr>
                  <pic:blipFill>
                    <a:blip r:embed="rId21">
                      <a:extLst>
                        <a:ext uri="{28A0092B-C50C-407E-A947-70E740481C1C}">
                          <a14:useLocalDpi xmlns:a14="http://schemas.microsoft.com/office/drawing/2010/main" val="0"/>
                        </a:ext>
                      </a:extLst>
                    </a:blip>
                    <a:stretch>
                      <a:fillRect/>
                    </a:stretch>
                  </pic:blipFill>
                  <pic:spPr>
                    <a:xfrm>
                      <a:off x="0" y="0"/>
                      <a:ext cx="2216322" cy="3885686"/>
                    </a:xfrm>
                    <a:prstGeom prst="rect">
                      <a:avLst/>
                    </a:prstGeom>
                    <a:ln>
                      <a:solidFill>
                        <a:srgbClr val="000000"/>
                      </a:solidFill>
                    </a:ln>
                  </pic:spPr>
                </pic:pic>
              </a:graphicData>
            </a:graphic>
          </wp:inline>
        </w:drawing>
      </w:r>
    </w:p>
    <w:p w14:paraId="215BD75C" w14:textId="77777777" w:rsidR="00275388" w:rsidRDefault="00275388" w:rsidP="00275388">
      <w:r>
        <w:t>Cyber Challenge Mobile View with menu (iPhone 6s)</w:t>
      </w:r>
    </w:p>
    <w:p w14:paraId="5B61A7B5" w14:textId="77777777" w:rsidR="00275388" w:rsidRDefault="00275388" w:rsidP="00275388"/>
    <w:p w14:paraId="4C6BA8F0" w14:textId="77777777" w:rsidR="00275388" w:rsidRPr="001D09E4" w:rsidRDefault="00275388" w:rsidP="00275388">
      <w:pPr>
        <w:pStyle w:val="Heading2"/>
      </w:pPr>
      <w:bookmarkStart w:id="52" w:name="_Toc480829784"/>
      <w:bookmarkStart w:id="53" w:name="_Toc480841152"/>
      <w:bookmarkStart w:id="54" w:name="_Toc357000782"/>
      <w:bookmarkStart w:id="55" w:name="_Toc357020758"/>
      <w:r w:rsidRPr="001D09E4">
        <w:t>Content/Functionality</w:t>
      </w:r>
      <w:bookmarkEnd w:id="52"/>
      <w:bookmarkEnd w:id="53"/>
      <w:bookmarkEnd w:id="54"/>
      <w:bookmarkEnd w:id="55"/>
    </w:p>
    <w:p w14:paraId="593CE563" w14:textId="77777777" w:rsidR="00275388" w:rsidRDefault="00275388" w:rsidP="00275388">
      <w:r>
        <w:t>Cyber Security Challenge Australia is a single page flyer site for the advertising of a hacking challenge presented by the government. The overall design is simple and appears to have all information available simply.</w:t>
      </w:r>
    </w:p>
    <w:p w14:paraId="1038FDE1" w14:textId="77777777" w:rsidR="00275388" w:rsidRDefault="00275388" w:rsidP="00275388"/>
    <w:p w14:paraId="75705E54" w14:textId="77777777" w:rsidR="00275388" w:rsidRDefault="00275388" w:rsidP="00275388">
      <w:r>
        <w:t>Specific content/function is listed in terms of analysis:</w:t>
      </w:r>
    </w:p>
    <w:p w14:paraId="72DFA231" w14:textId="77777777" w:rsidR="00275388" w:rsidRDefault="00275388" w:rsidP="00275388"/>
    <w:p w14:paraId="085E1E60" w14:textId="77777777" w:rsidR="00275388" w:rsidRDefault="00275388" w:rsidP="00275388">
      <w:pPr>
        <w:pStyle w:val="Heading4"/>
      </w:pPr>
      <w:bookmarkStart w:id="56" w:name="_Toc357000783"/>
      <w:bookmarkStart w:id="57" w:name="_Toc357020759"/>
      <w:r>
        <w:t>Information Offered:</w:t>
      </w:r>
      <w:bookmarkEnd w:id="56"/>
      <w:bookmarkEnd w:id="57"/>
    </w:p>
    <w:p w14:paraId="1DC003FF" w14:textId="77777777" w:rsidR="00275388" w:rsidRDefault="00275388" w:rsidP="00275388">
      <w:pPr>
        <w:pStyle w:val="ListParagraph"/>
        <w:numPr>
          <w:ilvl w:val="0"/>
          <w:numId w:val="30"/>
        </w:numPr>
        <w:spacing w:after="0" w:line="240" w:lineRule="auto"/>
      </w:pPr>
      <w:r>
        <w:t>“Poster” home page</w:t>
      </w:r>
    </w:p>
    <w:p w14:paraId="6A660D2C" w14:textId="77777777" w:rsidR="00275388" w:rsidRDefault="00275388" w:rsidP="00275388">
      <w:pPr>
        <w:pStyle w:val="ListParagraph"/>
        <w:numPr>
          <w:ilvl w:val="0"/>
          <w:numId w:val="30"/>
        </w:numPr>
        <w:spacing w:after="0" w:line="240" w:lineRule="auto"/>
      </w:pPr>
      <w:r>
        <w:t>Announcement – overall details and where to get extra information</w:t>
      </w:r>
    </w:p>
    <w:p w14:paraId="68145262" w14:textId="77777777" w:rsidR="00275388" w:rsidRDefault="00275388" w:rsidP="00275388">
      <w:pPr>
        <w:pStyle w:val="ListParagraph"/>
        <w:numPr>
          <w:ilvl w:val="1"/>
          <w:numId w:val="30"/>
        </w:numPr>
        <w:spacing w:after="0" w:line="240" w:lineRule="auto"/>
      </w:pPr>
      <w:r>
        <w:t>Video</w:t>
      </w:r>
    </w:p>
    <w:p w14:paraId="6EA96E0A" w14:textId="77777777" w:rsidR="00275388" w:rsidRDefault="00275388" w:rsidP="00275388">
      <w:pPr>
        <w:pStyle w:val="ListParagraph"/>
        <w:numPr>
          <w:ilvl w:val="1"/>
          <w:numId w:val="30"/>
        </w:numPr>
        <w:spacing w:after="0" w:line="240" w:lineRule="auto"/>
      </w:pPr>
      <w:r>
        <w:t>Registration form</w:t>
      </w:r>
    </w:p>
    <w:p w14:paraId="74EF59CF" w14:textId="77777777" w:rsidR="00275388" w:rsidRDefault="00275388" w:rsidP="00275388">
      <w:pPr>
        <w:pStyle w:val="ListParagraph"/>
        <w:numPr>
          <w:ilvl w:val="0"/>
          <w:numId w:val="30"/>
        </w:numPr>
        <w:spacing w:after="0" w:line="240" w:lineRule="auto"/>
      </w:pPr>
      <w:r>
        <w:t>The Challenge – What the challenge entails and how it came about</w:t>
      </w:r>
    </w:p>
    <w:p w14:paraId="1D5554DC" w14:textId="77777777" w:rsidR="00275388" w:rsidRDefault="00275388" w:rsidP="00275388">
      <w:pPr>
        <w:pStyle w:val="ListParagraph"/>
        <w:numPr>
          <w:ilvl w:val="0"/>
          <w:numId w:val="30"/>
        </w:numPr>
        <w:spacing w:after="0" w:line="240" w:lineRule="auto"/>
      </w:pPr>
      <w:r>
        <w:t>Rules and eligibility</w:t>
      </w:r>
    </w:p>
    <w:p w14:paraId="6DA53CBB" w14:textId="77777777" w:rsidR="00275388" w:rsidRDefault="00275388" w:rsidP="00275388">
      <w:pPr>
        <w:pStyle w:val="ListParagraph"/>
        <w:numPr>
          <w:ilvl w:val="0"/>
          <w:numId w:val="30"/>
        </w:numPr>
        <w:spacing w:after="0" w:line="240" w:lineRule="auto"/>
      </w:pPr>
      <w:r>
        <w:t>Terms and Conditions</w:t>
      </w:r>
    </w:p>
    <w:p w14:paraId="7717D6B4" w14:textId="77777777" w:rsidR="00275388" w:rsidRDefault="00275388" w:rsidP="00275388">
      <w:pPr>
        <w:pStyle w:val="ListParagraph"/>
        <w:numPr>
          <w:ilvl w:val="0"/>
          <w:numId w:val="30"/>
        </w:numPr>
        <w:spacing w:after="0" w:line="240" w:lineRule="auto"/>
      </w:pPr>
      <w:r>
        <w:t>Privacy Statement</w:t>
      </w:r>
    </w:p>
    <w:p w14:paraId="6894B27F" w14:textId="77777777" w:rsidR="00275388" w:rsidRDefault="00275388" w:rsidP="00275388">
      <w:pPr>
        <w:pStyle w:val="ListParagraph"/>
        <w:numPr>
          <w:ilvl w:val="0"/>
          <w:numId w:val="30"/>
        </w:numPr>
        <w:spacing w:after="0" w:line="240" w:lineRule="auto"/>
      </w:pPr>
      <w:r>
        <w:t>Resources</w:t>
      </w:r>
    </w:p>
    <w:p w14:paraId="2B909CC3" w14:textId="77777777" w:rsidR="00275388" w:rsidRDefault="00275388" w:rsidP="00275388">
      <w:pPr>
        <w:pStyle w:val="ListParagraph"/>
        <w:numPr>
          <w:ilvl w:val="1"/>
          <w:numId w:val="30"/>
        </w:numPr>
        <w:spacing w:after="0" w:line="240" w:lineRule="auto"/>
      </w:pPr>
      <w:r>
        <w:lastRenderedPageBreak/>
        <w:t>Past results</w:t>
      </w:r>
    </w:p>
    <w:p w14:paraId="65DAAA85" w14:textId="77777777" w:rsidR="00275388" w:rsidRDefault="00275388" w:rsidP="00275388">
      <w:pPr>
        <w:pStyle w:val="ListParagraph"/>
        <w:numPr>
          <w:ilvl w:val="1"/>
          <w:numId w:val="30"/>
        </w:numPr>
        <w:spacing w:after="0" w:line="240" w:lineRule="auto"/>
      </w:pPr>
      <w:r>
        <w:t>Solutions</w:t>
      </w:r>
    </w:p>
    <w:p w14:paraId="10CCADAD" w14:textId="77777777" w:rsidR="00275388" w:rsidRDefault="00275388" w:rsidP="00275388">
      <w:pPr>
        <w:pStyle w:val="ListParagraph"/>
        <w:numPr>
          <w:ilvl w:val="1"/>
          <w:numId w:val="30"/>
        </w:numPr>
        <w:spacing w:after="0" w:line="240" w:lineRule="auto"/>
      </w:pPr>
      <w:r>
        <w:t>Prizes</w:t>
      </w:r>
    </w:p>
    <w:p w14:paraId="172F74E8" w14:textId="77777777" w:rsidR="00275388" w:rsidRDefault="00275388" w:rsidP="00275388">
      <w:pPr>
        <w:pStyle w:val="ListParagraph"/>
        <w:numPr>
          <w:ilvl w:val="0"/>
          <w:numId w:val="30"/>
        </w:numPr>
        <w:spacing w:after="0" w:line="240" w:lineRule="auto"/>
      </w:pPr>
      <w:r>
        <w:t>Sponsors</w:t>
      </w:r>
    </w:p>
    <w:p w14:paraId="12A49E75" w14:textId="77777777" w:rsidR="00275388" w:rsidRDefault="00275388" w:rsidP="00275388">
      <w:pPr>
        <w:pStyle w:val="ListParagraph"/>
        <w:numPr>
          <w:ilvl w:val="1"/>
          <w:numId w:val="30"/>
        </w:numPr>
        <w:spacing w:after="0" w:line="240" w:lineRule="auto"/>
      </w:pPr>
      <w:r>
        <w:t>Links to sponsors</w:t>
      </w:r>
    </w:p>
    <w:p w14:paraId="505FAE7E" w14:textId="77777777" w:rsidR="00275388" w:rsidRDefault="00275388" w:rsidP="00275388"/>
    <w:p w14:paraId="01B5F643" w14:textId="77777777" w:rsidR="00275388" w:rsidRDefault="00275388" w:rsidP="00275388">
      <w:pPr>
        <w:pStyle w:val="Heading4"/>
      </w:pPr>
      <w:bookmarkStart w:id="58" w:name="_Toc357000784"/>
      <w:bookmarkStart w:id="59" w:name="_Toc357020760"/>
      <w:r>
        <w:t>Technology Used:</w:t>
      </w:r>
      <w:bookmarkEnd w:id="58"/>
      <w:bookmarkEnd w:id="59"/>
    </w:p>
    <w:p w14:paraId="3CB51DB0" w14:textId="77777777" w:rsidR="00275388" w:rsidRDefault="00275388" w:rsidP="00275388">
      <w:pPr>
        <w:pStyle w:val="ListParagraph"/>
        <w:numPr>
          <w:ilvl w:val="0"/>
          <w:numId w:val="29"/>
        </w:numPr>
        <w:spacing w:after="0" w:line="240" w:lineRule="auto"/>
      </w:pPr>
      <w:r>
        <w:t>HTML5 and CSS3</w:t>
      </w:r>
    </w:p>
    <w:p w14:paraId="0B40CF5F" w14:textId="77777777" w:rsidR="00275388" w:rsidRDefault="00275388" w:rsidP="00275388">
      <w:pPr>
        <w:pStyle w:val="ListParagraph"/>
        <w:numPr>
          <w:ilvl w:val="0"/>
          <w:numId w:val="29"/>
        </w:numPr>
        <w:spacing w:after="0" w:line="240" w:lineRule="auto"/>
      </w:pPr>
      <w:r>
        <w:t>Bootstrap</w:t>
      </w:r>
    </w:p>
    <w:p w14:paraId="50601F3E" w14:textId="77777777" w:rsidR="00275388" w:rsidRDefault="00275388" w:rsidP="00275388">
      <w:pPr>
        <w:pStyle w:val="ListParagraph"/>
        <w:numPr>
          <w:ilvl w:val="0"/>
          <w:numId w:val="29"/>
        </w:numPr>
        <w:spacing w:after="0" w:line="240" w:lineRule="auto"/>
      </w:pPr>
      <w:r>
        <w:t>JQuery for animation and DOM manipulation</w:t>
      </w:r>
    </w:p>
    <w:p w14:paraId="129B5C0D" w14:textId="77777777" w:rsidR="00275388" w:rsidRDefault="00275388" w:rsidP="00275388">
      <w:pPr>
        <w:pStyle w:val="ListParagraph"/>
        <w:numPr>
          <w:ilvl w:val="0"/>
          <w:numId w:val="29"/>
        </w:numPr>
        <w:spacing w:after="0" w:line="240" w:lineRule="auto"/>
      </w:pPr>
      <w:r>
        <w:t>Google Fonts</w:t>
      </w:r>
    </w:p>
    <w:p w14:paraId="6D271FFC" w14:textId="77777777" w:rsidR="00275388" w:rsidRDefault="00275388" w:rsidP="00275388">
      <w:pPr>
        <w:pStyle w:val="ListParagraph"/>
        <w:numPr>
          <w:ilvl w:val="0"/>
          <w:numId w:val="29"/>
        </w:numPr>
        <w:spacing w:after="0" w:line="240" w:lineRule="auto"/>
      </w:pPr>
      <w:r>
        <w:t>Cookies for tracking (used with analytics)</w:t>
      </w:r>
    </w:p>
    <w:p w14:paraId="1102E868" w14:textId="77777777" w:rsidR="00275388" w:rsidRDefault="00275388" w:rsidP="00275388">
      <w:pPr>
        <w:pStyle w:val="ListParagraph"/>
        <w:numPr>
          <w:ilvl w:val="0"/>
          <w:numId w:val="29"/>
        </w:numPr>
        <w:spacing w:after="0" w:line="240" w:lineRule="auto"/>
      </w:pPr>
      <w:r>
        <w:t>Google Analytics</w:t>
      </w:r>
    </w:p>
    <w:p w14:paraId="379A99F3" w14:textId="77777777" w:rsidR="00275388" w:rsidRDefault="00275388" w:rsidP="00275388">
      <w:pPr>
        <w:pStyle w:val="ListParagraph"/>
        <w:numPr>
          <w:ilvl w:val="0"/>
          <w:numId w:val="29"/>
        </w:numPr>
        <w:spacing w:after="0" w:line="240" w:lineRule="auto"/>
      </w:pPr>
      <w:r>
        <w:t>YouTube video</w:t>
      </w:r>
    </w:p>
    <w:p w14:paraId="4110D3A6" w14:textId="77777777" w:rsidR="00275388" w:rsidRDefault="00275388" w:rsidP="00275388">
      <w:pPr>
        <w:pStyle w:val="ListParagraph"/>
        <w:numPr>
          <w:ilvl w:val="0"/>
          <w:numId w:val="29"/>
        </w:numPr>
        <w:spacing w:after="0" w:line="240" w:lineRule="auto"/>
      </w:pPr>
      <w:r>
        <w:t>Local storage and session storage for YouTube embedded video</w:t>
      </w:r>
    </w:p>
    <w:p w14:paraId="3D944F03" w14:textId="77777777" w:rsidR="00275388" w:rsidRDefault="00275388" w:rsidP="00275388">
      <w:pPr>
        <w:pStyle w:val="ListParagraph"/>
        <w:numPr>
          <w:ilvl w:val="0"/>
          <w:numId w:val="29"/>
        </w:numPr>
        <w:spacing w:after="0" w:line="240" w:lineRule="auto"/>
      </w:pPr>
      <w:r>
        <w:t>Word and PDF forms</w:t>
      </w:r>
    </w:p>
    <w:p w14:paraId="7DA7F968" w14:textId="77777777" w:rsidR="00275388" w:rsidRDefault="00275388" w:rsidP="00275388">
      <w:pPr>
        <w:pStyle w:val="ListParagraph"/>
        <w:numPr>
          <w:ilvl w:val="0"/>
          <w:numId w:val="29"/>
        </w:numPr>
        <w:spacing w:after="0" w:line="240" w:lineRule="auto"/>
      </w:pPr>
      <w:r>
        <w:t>Email addresses in page</w:t>
      </w:r>
    </w:p>
    <w:p w14:paraId="30180A63" w14:textId="77777777" w:rsidR="00275388" w:rsidRDefault="00275388" w:rsidP="00275388"/>
    <w:p w14:paraId="25533855" w14:textId="77777777" w:rsidR="00275388" w:rsidRDefault="00275388" w:rsidP="00275388">
      <w:pPr>
        <w:pStyle w:val="Heading4"/>
      </w:pPr>
      <w:bookmarkStart w:id="60" w:name="_Toc357000785"/>
      <w:bookmarkStart w:id="61" w:name="_Toc357020761"/>
      <w:r>
        <w:t>Search Functionality:</w:t>
      </w:r>
      <w:bookmarkEnd w:id="60"/>
      <w:bookmarkEnd w:id="61"/>
    </w:p>
    <w:p w14:paraId="04A4C97C" w14:textId="77777777" w:rsidR="00275388" w:rsidRDefault="00275388" w:rsidP="00275388">
      <w:pPr>
        <w:pStyle w:val="ListParagraph"/>
        <w:numPr>
          <w:ilvl w:val="0"/>
          <w:numId w:val="31"/>
        </w:numPr>
        <w:spacing w:after="0" w:line="240" w:lineRule="auto"/>
      </w:pPr>
      <w:r>
        <w:t>None</w:t>
      </w:r>
    </w:p>
    <w:p w14:paraId="40D23ACA" w14:textId="77777777" w:rsidR="00275388" w:rsidRDefault="00275388" w:rsidP="00275388"/>
    <w:p w14:paraId="5C263FAE" w14:textId="77777777" w:rsidR="00275388" w:rsidRDefault="00275388" w:rsidP="00275388"/>
    <w:p w14:paraId="4265F06B" w14:textId="77777777" w:rsidR="00275388" w:rsidRDefault="00275388" w:rsidP="00275388"/>
    <w:p w14:paraId="5BC51C86" w14:textId="77777777" w:rsidR="00275388" w:rsidRDefault="00275388" w:rsidP="00275388"/>
    <w:p w14:paraId="33E430D9" w14:textId="77777777" w:rsidR="00275388" w:rsidRDefault="00275388" w:rsidP="00275388"/>
    <w:p w14:paraId="5432CB73" w14:textId="77777777" w:rsidR="00275388" w:rsidRDefault="00275388" w:rsidP="00275388"/>
    <w:p w14:paraId="3BB3D3B8" w14:textId="77777777" w:rsidR="00275388" w:rsidRDefault="00275388" w:rsidP="00275388">
      <w:pPr>
        <w:pStyle w:val="Heading2"/>
      </w:pPr>
      <w:bookmarkStart w:id="62" w:name="_Toc480829785"/>
      <w:bookmarkStart w:id="63" w:name="_Toc480841153"/>
      <w:bookmarkStart w:id="64" w:name="_Toc357000786"/>
      <w:bookmarkStart w:id="65" w:name="_Toc357020762"/>
      <w:r>
        <w:t>Strengths</w:t>
      </w:r>
      <w:bookmarkEnd w:id="62"/>
      <w:bookmarkEnd w:id="63"/>
      <w:bookmarkEnd w:id="64"/>
      <w:bookmarkEnd w:id="65"/>
    </w:p>
    <w:p w14:paraId="7CCE049E" w14:textId="77777777" w:rsidR="00275388" w:rsidRDefault="00275388" w:rsidP="00275388">
      <w:r>
        <w:t xml:space="preserve">The greatest strength of this site is the well laid out information, easily findable and hard to get lost. </w:t>
      </w:r>
    </w:p>
    <w:p w14:paraId="06942C3F" w14:textId="77777777" w:rsidR="00275388" w:rsidRDefault="00275388" w:rsidP="00275388"/>
    <w:p w14:paraId="7D721053" w14:textId="77777777" w:rsidR="00275388" w:rsidRDefault="00275388" w:rsidP="00275388">
      <w:pPr>
        <w:pStyle w:val="Heading4"/>
      </w:pPr>
      <w:bookmarkStart w:id="66" w:name="_Toc357000787"/>
      <w:bookmarkStart w:id="67" w:name="_Toc357020763"/>
      <w:r>
        <w:t>Specific strengths include:</w:t>
      </w:r>
      <w:bookmarkEnd w:id="66"/>
      <w:bookmarkEnd w:id="67"/>
    </w:p>
    <w:p w14:paraId="1BE93D23" w14:textId="77777777" w:rsidR="00275388" w:rsidRDefault="00275388" w:rsidP="00275388">
      <w:pPr>
        <w:pStyle w:val="ListParagraph"/>
        <w:numPr>
          <w:ilvl w:val="0"/>
          <w:numId w:val="31"/>
        </w:numPr>
        <w:spacing w:after="0" w:line="240" w:lineRule="auto"/>
      </w:pPr>
      <w:r>
        <w:t>Responsive, mobile first design</w:t>
      </w:r>
    </w:p>
    <w:p w14:paraId="5DDB1A4A" w14:textId="77777777" w:rsidR="00275388" w:rsidRDefault="00275388" w:rsidP="00275388">
      <w:pPr>
        <w:pStyle w:val="ListParagraph"/>
        <w:numPr>
          <w:ilvl w:val="0"/>
          <w:numId w:val="31"/>
        </w:numPr>
        <w:spacing w:after="0" w:line="240" w:lineRule="auto"/>
      </w:pPr>
      <w:r>
        <w:t>Main content and links work without JavaScript</w:t>
      </w:r>
    </w:p>
    <w:p w14:paraId="398C7A06" w14:textId="77777777" w:rsidR="00275388" w:rsidRDefault="00275388" w:rsidP="00275388">
      <w:pPr>
        <w:pStyle w:val="ListParagraph"/>
        <w:numPr>
          <w:ilvl w:val="0"/>
          <w:numId w:val="31"/>
        </w:numPr>
        <w:spacing w:after="0" w:line="240" w:lineRule="auto"/>
      </w:pPr>
      <w:r>
        <w:t>Minimal, useful images/graphics</w:t>
      </w:r>
    </w:p>
    <w:p w14:paraId="5D321CA8" w14:textId="77777777" w:rsidR="00275388" w:rsidRDefault="00275388" w:rsidP="00275388">
      <w:pPr>
        <w:pStyle w:val="ListParagraph"/>
        <w:numPr>
          <w:ilvl w:val="0"/>
          <w:numId w:val="31"/>
        </w:numPr>
        <w:spacing w:after="0" w:line="240" w:lineRule="auto"/>
      </w:pPr>
      <w:r>
        <w:t>Page loads very quickly</w:t>
      </w:r>
    </w:p>
    <w:p w14:paraId="6682491F" w14:textId="77777777" w:rsidR="00275388" w:rsidRDefault="00275388" w:rsidP="00275388">
      <w:pPr>
        <w:pStyle w:val="ListParagraph"/>
        <w:numPr>
          <w:ilvl w:val="0"/>
          <w:numId w:val="31"/>
        </w:numPr>
        <w:spacing w:after="0" w:line="240" w:lineRule="auto"/>
      </w:pPr>
      <w:r>
        <w:t>Links descriptive</w:t>
      </w:r>
    </w:p>
    <w:p w14:paraId="2F3C2046" w14:textId="77777777" w:rsidR="00275388" w:rsidRDefault="00275388" w:rsidP="00275388">
      <w:pPr>
        <w:pStyle w:val="ListParagraph"/>
        <w:numPr>
          <w:ilvl w:val="0"/>
          <w:numId w:val="31"/>
        </w:numPr>
        <w:spacing w:after="0" w:line="240" w:lineRule="auto"/>
      </w:pPr>
      <w:r>
        <w:t>Each section or “page” is well defined</w:t>
      </w:r>
    </w:p>
    <w:p w14:paraId="30AEFA7E" w14:textId="77777777" w:rsidR="00275388" w:rsidRDefault="00275388" w:rsidP="00275388">
      <w:pPr>
        <w:pStyle w:val="ListParagraph"/>
        <w:numPr>
          <w:ilvl w:val="0"/>
          <w:numId w:val="31"/>
        </w:numPr>
        <w:spacing w:after="0" w:line="240" w:lineRule="auto"/>
      </w:pPr>
      <w:r>
        <w:t>Resources and solutions available from previous events</w:t>
      </w:r>
    </w:p>
    <w:p w14:paraId="43CC7E2D" w14:textId="77777777" w:rsidR="00275388" w:rsidRDefault="00275388" w:rsidP="00275388">
      <w:pPr>
        <w:pStyle w:val="ListParagraph"/>
        <w:numPr>
          <w:ilvl w:val="0"/>
          <w:numId w:val="31"/>
        </w:numPr>
        <w:spacing w:after="0" w:line="240" w:lineRule="auto"/>
      </w:pPr>
      <w:r>
        <w:t>Uses SSL for encrypted data</w:t>
      </w:r>
    </w:p>
    <w:p w14:paraId="17116C5A" w14:textId="77777777" w:rsidR="00275388" w:rsidRDefault="00275388" w:rsidP="00275388">
      <w:pPr>
        <w:pStyle w:val="ListParagraph"/>
        <w:numPr>
          <w:ilvl w:val="0"/>
          <w:numId w:val="31"/>
        </w:numPr>
        <w:spacing w:after="0" w:line="240" w:lineRule="auto"/>
      </w:pPr>
      <w:r>
        <w:t>Semantic correct code</w:t>
      </w:r>
    </w:p>
    <w:p w14:paraId="127670AB" w14:textId="77777777" w:rsidR="00275388" w:rsidRDefault="00275388" w:rsidP="00275388">
      <w:pPr>
        <w:pStyle w:val="ListParagraph"/>
        <w:numPr>
          <w:ilvl w:val="0"/>
          <w:numId w:val="31"/>
        </w:numPr>
        <w:spacing w:after="0" w:line="240" w:lineRule="auto"/>
      </w:pPr>
      <w:r>
        <w:lastRenderedPageBreak/>
        <w:t>When styles disabled page displays information in order and easily readable</w:t>
      </w:r>
    </w:p>
    <w:p w14:paraId="64CD1DE5" w14:textId="77777777" w:rsidR="00275388" w:rsidRDefault="00275388" w:rsidP="00275388"/>
    <w:p w14:paraId="2C00C8DD" w14:textId="77777777" w:rsidR="00275388" w:rsidRDefault="00275388" w:rsidP="00275388"/>
    <w:p w14:paraId="352684A0" w14:textId="77777777" w:rsidR="00275388" w:rsidRDefault="00275388" w:rsidP="00275388">
      <w:pPr>
        <w:pStyle w:val="Heading2"/>
      </w:pPr>
      <w:bookmarkStart w:id="68" w:name="_Toc480829786"/>
      <w:bookmarkStart w:id="69" w:name="_Toc480841154"/>
      <w:bookmarkStart w:id="70" w:name="_Toc357000788"/>
      <w:bookmarkStart w:id="71" w:name="_Toc357020764"/>
      <w:r>
        <w:t>Areas for Improvement:</w:t>
      </w:r>
      <w:bookmarkEnd w:id="68"/>
      <w:bookmarkEnd w:id="69"/>
      <w:bookmarkEnd w:id="70"/>
      <w:bookmarkEnd w:id="71"/>
    </w:p>
    <w:p w14:paraId="21BACCC3" w14:textId="77777777" w:rsidR="00275388" w:rsidRDefault="00275388" w:rsidP="00275388">
      <w:r>
        <w:t>The main issue found with the site was that there is no easy movement between “pages” or parts of the page, missing some sort of back button or top button or having a hovering navigation.</w:t>
      </w:r>
    </w:p>
    <w:p w14:paraId="164E1821" w14:textId="77777777" w:rsidR="00275388" w:rsidRDefault="00275388" w:rsidP="00275388"/>
    <w:p w14:paraId="4D0061CF" w14:textId="77777777" w:rsidR="00275388" w:rsidRDefault="00275388" w:rsidP="00275388">
      <w:pPr>
        <w:pStyle w:val="Heading4"/>
      </w:pPr>
      <w:bookmarkStart w:id="72" w:name="_Toc357000789"/>
      <w:bookmarkStart w:id="73" w:name="_Toc357020765"/>
      <w:r>
        <w:t>Specific areas for improvement:</w:t>
      </w:r>
      <w:bookmarkEnd w:id="72"/>
      <w:bookmarkEnd w:id="73"/>
    </w:p>
    <w:p w14:paraId="22B52867" w14:textId="77777777" w:rsidR="00275388" w:rsidRDefault="00275388" w:rsidP="00275388">
      <w:pPr>
        <w:pStyle w:val="ListParagraph"/>
        <w:numPr>
          <w:ilvl w:val="0"/>
          <w:numId w:val="31"/>
        </w:numPr>
        <w:spacing w:after="0" w:line="240" w:lineRule="auto"/>
      </w:pPr>
      <w:r>
        <w:t>Floating navigation or top of page links from each section</w:t>
      </w:r>
    </w:p>
    <w:p w14:paraId="1ADBC7F8" w14:textId="77777777" w:rsidR="00275388" w:rsidRDefault="00275388" w:rsidP="00275388">
      <w:pPr>
        <w:pStyle w:val="ListParagraph"/>
        <w:numPr>
          <w:ilvl w:val="0"/>
          <w:numId w:val="31"/>
        </w:numPr>
        <w:spacing w:after="0" w:line="240" w:lineRule="auto"/>
      </w:pPr>
      <w:r>
        <w:t>2 policy links and past events are JavaScript only and break when disabled</w:t>
      </w:r>
    </w:p>
    <w:p w14:paraId="7C9332AE" w14:textId="77777777" w:rsidR="00275388" w:rsidRDefault="00275388" w:rsidP="00275388">
      <w:pPr>
        <w:pStyle w:val="ListParagraph"/>
        <w:numPr>
          <w:ilvl w:val="0"/>
          <w:numId w:val="31"/>
        </w:numPr>
        <w:spacing w:after="0" w:line="240" w:lineRule="auto"/>
      </w:pPr>
      <w:r>
        <w:t>When styles disabled logos for sponsors are far too large and break page flow</w:t>
      </w:r>
    </w:p>
    <w:p w14:paraId="360C4941" w14:textId="77777777" w:rsidR="00275388" w:rsidRDefault="00275388" w:rsidP="00275388">
      <w:pPr>
        <w:pStyle w:val="ListParagraph"/>
        <w:numPr>
          <w:ilvl w:val="0"/>
          <w:numId w:val="31"/>
        </w:numPr>
        <w:spacing w:after="0" w:line="240" w:lineRule="auto"/>
      </w:pPr>
      <w:r>
        <w:t xml:space="preserve">Contrast ratio of </w:t>
      </w:r>
      <w:r w:rsidRPr="006615AD">
        <w:t>3.34:1</w:t>
      </w:r>
      <w:r>
        <w:t xml:space="preserve"> on most text, fails AA and AAA test for normal text</w:t>
      </w:r>
    </w:p>
    <w:p w14:paraId="106308D3" w14:textId="77777777" w:rsidR="00275388" w:rsidRDefault="00275388" w:rsidP="00275388">
      <w:pPr>
        <w:pStyle w:val="ListParagraph"/>
        <w:numPr>
          <w:ilvl w:val="0"/>
          <w:numId w:val="31"/>
        </w:numPr>
        <w:spacing w:after="0" w:line="240" w:lineRule="auto"/>
      </w:pPr>
      <w:r>
        <w:t>Missing first level heading (h1)</w:t>
      </w:r>
    </w:p>
    <w:p w14:paraId="425641B2" w14:textId="77777777" w:rsidR="00275388" w:rsidRDefault="00275388" w:rsidP="00275388">
      <w:pPr>
        <w:pStyle w:val="ListParagraph"/>
        <w:numPr>
          <w:ilvl w:val="0"/>
          <w:numId w:val="31"/>
        </w:numPr>
        <w:spacing w:after="0" w:line="240" w:lineRule="auto"/>
      </w:pPr>
      <w:r>
        <w:t>Email addresses used instead of forms</w:t>
      </w:r>
    </w:p>
    <w:p w14:paraId="0223289A" w14:textId="77777777" w:rsidR="00275388" w:rsidRDefault="00275388" w:rsidP="00275388">
      <w:pPr>
        <w:pStyle w:val="ListParagraph"/>
        <w:numPr>
          <w:ilvl w:val="0"/>
          <w:numId w:val="31"/>
        </w:numPr>
        <w:spacing w:after="0" w:line="240" w:lineRule="auto"/>
      </w:pPr>
      <w:r>
        <w:t>Links to documents are extraneous “click here”, “here”</w:t>
      </w:r>
    </w:p>
    <w:p w14:paraId="19D954BE" w14:textId="77777777" w:rsidR="00275388" w:rsidRDefault="00275388" w:rsidP="00275388">
      <w:pPr>
        <w:pStyle w:val="ListParagraph"/>
        <w:numPr>
          <w:ilvl w:val="0"/>
          <w:numId w:val="31"/>
        </w:numPr>
        <w:spacing w:after="0" w:line="240" w:lineRule="auto"/>
      </w:pPr>
      <w:r>
        <w:t>A few links and images missing Alt text</w:t>
      </w:r>
    </w:p>
    <w:p w14:paraId="4194CABA" w14:textId="77777777" w:rsidR="00275388" w:rsidRDefault="00275388" w:rsidP="00275388">
      <w:pPr>
        <w:pStyle w:val="ListParagraph"/>
        <w:numPr>
          <w:ilvl w:val="0"/>
          <w:numId w:val="31"/>
        </w:numPr>
        <w:spacing w:after="0" w:line="240" w:lineRule="auto"/>
      </w:pPr>
      <w:r>
        <w:t>Use of justified text, makes hard for reading flowing text</w:t>
      </w:r>
    </w:p>
    <w:p w14:paraId="043219EA" w14:textId="77777777" w:rsidR="00275388" w:rsidRDefault="00275388" w:rsidP="00275388">
      <w:pPr>
        <w:pStyle w:val="ListParagraph"/>
        <w:numPr>
          <w:ilvl w:val="0"/>
          <w:numId w:val="31"/>
        </w:numPr>
        <w:spacing w:after="0" w:line="240" w:lineRule="auto"/>
      </w:pPr>
      <w:r>
        <w:t xml:space="preserve">Word documents are used; </w:t>
      </w:r>
      <w:r w:rsidRPr="0022771B">
        <w:t>documents have limitations in accessibility</w:t>
      </w:r>
    </w:p>
    <w:p w14:paraId="1118DF68" w14:textId="77777777" w:rsidR="00275388" w:rsidRDefault="00275388" w:rsidP="00275388">
      <w:pPr>
        <w:pStyle w:val="ListParagraph"/>
        <w:numPr>
          <w:ilvl w:val="0"/>
          <w:numId w:val="31"/>
        </w:numPr>
        <w:spacing w:after="0" w:line="240" w:lineRule="auto"/>
      </w:pPr>
      <w:r>
        <w:t xml:space="preserve">PDF documents are used, often have issues with </w:t>
      </w:r>
      <w:r w:rsidRPr="0022771B">
        <w:t>accessibility</w:t>
      </w:r>
      <w:r>
        <w:t xml:space="preserve"> and need third party application</w:t>
      </w:r>
    </w:p>
    <w:p w14:paraId="023F5182" w14:textId="77777777" w:rsidR="00275388" w:rsidRDefault="00275388" w:rsidP="00275388">
      <w:pPr>
        <w:pStyle w:val="ListParagraph"/>
        <w:numPr>
          <w:ilvl w:val="0"/>
          <w:numId w:val="31"/>
        </w:numPr>
        <w:spacing w:after="0" w:line="240" w:lineRule="auto"/>
      </w:pPr>
      <w:r>
        <w:t>Cannot tab through links (keyboard use)</w:t>
      </w:r>
    </w:p>
    <w:p w14:paraId="52268898" w14:textId="77777777" w:rsidR="00275388" w:rsidRDefault="00275388" w:rsidP="00275388">
      <w:r>
        <w:br w:type="page"/>
      </w:r>
    </w:p>
    <w:p w14:paraId="2B531B0B" w14:textId="003FEB68" w:rsidR="00275388" w:rsidRDefault="00275388" w:rsidP="00740BFE">
      <w:bookmarkStart w:id="74" w:name="_Toc480841155"/>
      <w:bookmarkStart w:id="75" w:name="_Toc480829787"/>
      <w:r>
        <w:lastRenderedPageBreak/>
        <w:t xml:space="preserve">Author: Kris </w:t>
      </w:r>
      <w:proofErr w:type="spellStart"/>
      <w:r>
        <w:t>Bebbington</w:t>
      </w:r>
      <w:bookmarkEnd w:id="74"/>
      <w:proofErr w:type="spellEnd"/>
    </w:p>
    <w:p w14:paraId="2E414E16" w14:textId="77777777" w:rsidR="00275388" w:rsidRDefault="00275388" w:rsidP="00740BFE">
      <w:bookmarkStart w:id="76" w:name="_Toc480841156"/>
      <w:r>
        <w:t>Competitor 2</w:t>
      </w:r>
      <w:r w:rsidRPr="001D09E4">
        <w:t xml:space="preserve">: </w:t>
      </w:r>
      <w:r>
        <w:t>Code Masters</w:t>
      </w:r>
      <w:bookmarkStart w:id="77" w:name="_Toc480829788"/>
      <w:bookmarkEnd w:id="75"/>
      <w:r>
        <w:t xml:space="preserve"> </w:t>
      </w:r>
      <w:r w:rsidRPr="00CE74FC">
        <w:t>http://www.eng.unimelb.edu.au/engage/schools/codemasters</w:t>
      </w:r>
      <w:bookmarkEnd w:id="76"/>
      <w:bookmarkEnd w:id="77"/>
    </w:p>
    <w:p w14:paraId="1A5D7AB6" w14:textId="77777777" w:rsidR="00275388" w:rsidRPr="008C0819" w:rsidRDefault="00275388" w:rsidP="00275388"/>
    <w:p w14:paraId="0F394DFE" w14:textId="77777777" w:rsidR="00275388" w:rsidRPr="008C0819" w:rsidRDefault="00275388" w:rsidP="00275388">
      <w:pPr>
        <w:pStyle w:val="Heading2"/>
      </w:pPr>
      <w:bookmarkStart w:id="78" w:name="_Toc480841157"/>
      <w:bookmarkStart w:id="79" w:name="_Toc357000790"/>
      <w:bookmarkStart w:id="80" w:name="_Toc357020766"/>
      <w:r w:rsidRPr="008C0819">
        <w:t>Screenshots</w:t>
      </w:r>
      <w:bookmarkEnd w:id="78"/>
      <w:bookmarkEnd w:id="79"/>
      <w:bookmarkEnd w:id="80"/>
    </w:p>
    <w:p w14:paraId="2471D3C1" w14:textId="77777777" w:rsidR="00275388" w:rsidRDefault="00275388" w:rsidP="00275388"/>
    <w:p w14:paraId="3DD55BB8" w14:textId="77777777" w:rsidR="00275388" w:rsidRPr="005611FE" w:rsidRDefault="00275388" w:rsidP="00275388"/>
    <w:p w14:paraId="3D2C7C0F" w14:textId="77777777" w:rsidR="00275388" w:rsidRDefault="00275388" w:rsidP="00275388">
      <w:bookmarkStart w:id="81" w:name="_Toc480829789"/>
      <w:r>
        <w:rPr>
          <w:noProof/>
        </w:rPr>
        <w:drawing>
          <wp:inline distT="0" distB="0" distL="0" distR="0" wp14:anchorId="57D8991C" wp14:editId="2B76B132">
            <wp:extent cx="5727700" cy="2030730"/>
            <wp:effectExtent l="0" t="0" r="1270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ww.eng.unimelb.edu.au-engage-schools-codemaster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030730"/>
                    </a:xfrm>
                    <a:prstGeom prst="rect">
                      <a:avLst/>
                    </a:prstGeom>
                  </pic:spPr>
                </pic:pic>
              </a:graphicData>
            </a:graphic>
          </wp:inline>
        </w:drawing>
      </w:r>
      <w:bookmarkEnd w:id="81"/>
    </w:p>
    <w:p w14:paraId="6EA01999" w14:textId="77777777" w:rsidR="00275388" w:rsidRDefault="00275388" w:rsidP="00275388"/>
    <w:p w14:paraId="0F02EDBC" w14:textId="77777777" w:rsidR="00275388" w:rsidRPr="002538CA" w:rsidRDefault="00275388" w:rsidP="00275388">
      <w:pPr>
        <w:rPr>
          <w:rStyle w:val="Emphasis"/>
        </w:rPr>
      </w:pPr>
      <w:r w:rsidRPr="002538CA">
        <w:rPr>
          <w:rStyle w:val="Emphasis"/>
        </w:rPr>
        <w:t>Screenshot Home Page</w:t>
      </w:r>
    </w:p>
    <w:p w14:paraId="7E66EF2E" w14:textId="77777777" w:rsidR="00275388" w:rsidRDefault="00275388" w:rsidP="00275388"/>
    <w:p w14:paraId="4DF2A628" w14:textId="77777777" w:rsidR="00275388" w:rsidRDefault="00275388" w:rsidP="00275388"/>
    <w:p w14:paraId="70DD1C7A" w14:textId="77777777" w:rsidR="00275388" w:rsidRDefault="00275388" w:rsidP="00275388">
      <w:r>
        <w:rPr>
          <w:noProof/>
        </w:rPr>
        <w:drawing>
          <wp:inline distT="0" distB="0" distL="0" distR="0" wp14:anchorId="0378A5D5" wp14:editId="467E879D">
            <wp:extent cx="5727700" cy="2030730"/>
            <wp:effectExtent l="0" t="0" r="1270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ww.eng.unimelb.edu.au-engage-schools-codemasters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30730"/>
                    </a:xfrm>
                    <a:prstGeom prst="rect">
                      <a:avLst/>
                    </a:prstGeom>
                  </pic:spPr>
                </pic:pic>
              </a:graphicData>
            </a:graphic>
          </wp:inline>
        </w:drawing>
      </w:r>
    </w:p>
    <w:p w14:paraId="6D9A6D41" w14:textId="77777777" w:rsidR="00275388" w:rsidRDefault="00275388" w:rsidP="00275388"/>
    <w:p w14:paraId="585E370B" w14:textId="77777777" w:rsidR="00275388" w:rsidRDefault="00275388" w:rsidP="00275388"/>
    <w:p w14:paraId="31729882" w14:textId="77777777" w:rsidR="00275388" w:rsidRPr="002538CA" w:rsidRDefault="00275388" w:rsidP="00275388">
      <w:pPr>
        <w:rPr>
          <w:rStyle w:val="Emphasis"/>
        </w:rPr>
      </w:pPr>
      <w:r w:rsidRPr="002538CA">
        <w:rPr>
          <w:rStyle w:val="Emphasis"/>
        </w:rPr>
        <w:t>Screenshot Home Page</w:t>
      </w:r>
    </w:p>
    <w:p w14:paraId="14518234" w14:textId="77777777" w:rsidR="00275388" w:rsidRDefault="00275388" w:rsidP="00275388">
      <w:r>
        <w:rPr>
          <w:noProof/>
        </w:rPr>
        <w:lastRenderedPageBreak/>
        <w:drawing>
          <wp:inline distT="0" distB="0" distL="0" distR="0" wp14:anchorId="7F256474" wp14:editId="588BAED9">
            <wp:extent cx="2890777" cy="5146040"/>
            <wp:effectExtent l="0" t="0" r="508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w.eng.unimelb.edu.au-engage-schools-codemasters(iPhone 6) (1).png"/>
                    <pic:cNvPicPr/>
                  </pic:nvPicPr>
                  <pic:blipFill>
                    <a:blip r:embed="rId24">
                      <a:extLst>
                        <a:ext uri="{28A0092B-C50C-407E-A947-70E740481C1C}">
                          <a14:useLocalDpi xmlns:a14="http://schemas.microsoft.com/office/drawing/2010/main" val="0"/>
                        </a:ext>
                      </a:extLst>
                    </a:blip>
                    <a:stretch>
                      <a:fillRect/>
                    </a:stretch>
                  </pic:blipFill>
                  <pic:spPr>
                    <a:xfrm>
                      <a:off x="0" y="0"/>
                      <a:ext cx="2905044" cy="5171438"/>
                    </a:xfrm>
                    <a:prstGeom prst="rect">
                      <a:avLst/>
                    </a:prstGeom>
                  </pic:spPr>
                </pic:pic>
              </a:graphicData>
            </a:graphic>
          </wp:inline>
        </w:drawing>
      </w:r>
    </w:p>
    <w:p w14:paraId="15FCC99A" w14:textId="77777777" w:rsidR="00275388" w:rsidRDefault="00275388" w:rsidP="00275388"/>
    <w:p w14:paraId="1DCEE214" w14:textId="77777777" w:rsidR="00275388" w:rsidRDefault="00275388" w:rsidP="00275388">
      <w:pPr>
        <w:rPr>
          <w:rStyle w:val="Emphasis"/>
        </w:rPr>
      </w:pPr>
      <w:r w:rsidRPr="002538CA">
        <w:rPr>
          <w:rStyle w:val="Emphasis"/>
        </w:rPr>
        <w:t>Screenshot IPhone 6 Portrait</w:t>
      </w:r>
    </w:p>
    <w:p w14:paraId="24C3D788" w14:textId="77777777" w:rsidR="00275388" w:rsidRPr="002538CA" w:rsidRDefault="00275388" w:rsidP="00275388"/>
    <w:p w14:paraId="08305413" w14:textId="77777777" w:rsidR="00275388" w:rsidRPr="00F14679" w:rsidRDefault="00275388" w:rsidP="00275388">
      <w:r>
        <w:rPr>
          <w:noProof/>
        </w:rPr>
        <w:lastRenderedPageBreak/>
        <w:drawing>
          <wp:inline distT="0" distB="0" distL="0" distR="0" wp14:anchorId="01BFACA7" wp14:editId="314F32C6">
            <wp:extent cx="5727700" cy="3220085"/>
            <wp:effectExtent l="0" t="0" r="1270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ww.eng.unimelb.edu.au-engage-schools-codemasters(iPhone 6).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4116244F" w14:textId="77777777" w:rsidR="00275388" w:rsidRPr="002538CA" w:rsidRDefault="00275388" w:rsidP="00275388">
      <w:pPr>
        <w:rPr>
          <w:rStyle w:val="Emphasis"/>
        </w:rPr>
      </w:pPr>
      <w:r w:rsidRPr="002538CA">
        <w:rPr>
          <w:rStyle w:val="Emphasis"/>
        </w:rPr>
        <w:t>Screenshot IPhone 6 Landscape</w:t>
      </w:r>
    </w:p>
    <w:p w14:paraId="097BC883" w14:textId="77777777" w:rsidR="00275388" w:rsidRDefault="00275388" w:rsidP="00275388">
      <w:pPr>
        <w:pStyle w:val="Heading2"/>
      </w:pPr>
    </w:p>
    <w:p w14:paraId="6CC80CF3" w14:textId="77777777" w:rsidR="00275388" w:rsidRPr="001D09E4" w:rsidRDefault="00275388" w:rsidP="00275388">
      <w:pPr>
        <w:pStyle w:val="Heading2"/>
      </w:pPr>
      <w:bookmarkStart w:id="82" w:name="_Toc480829790"/>
      <w:bookmarkStart w:id="83" w:name="_Toc480841158"/>
      <w:bookmarkStart w:id="84" w:name="_Toc357000791"/>
      <w:bookmarkStart w:id="85" w:name="_Toc357020767"/>
      <w:r w:rsidRPr="001D09E4">
        <w:t>Content/Functionality</w:t>
      </w:r>
      <w:bookmarkEnd w:id="82"/>
      <w:bookmarkEnd w:id="83"/>
      <w:bookmarkEnd w:id="84"/>
      <w:bookmarkEnd w:id="85"/>
    </w:p>
    <w:p w14:paraId="51A5AB6E" w14:textId="77777777" w:rsidR="00275388" w:rsidRDefault="00275388" w:rsidP="00275388"/>
    <w:p w14:paraId="5BAE7D31" w14:textId="77777777" w:rsidR="00275388" w:rsidRDefault="00275388" w:rsidP="00275388">
      <w:r>
        <w:t>The Code Masters website promotes the annual programming competition run by the School of Engineering at the University of Melbourne. It features all information for the competition on a single page, and has an easy to use in-site navigation menu, and search facilities.</w:t>
      </w:r>
    </w:p>
    <w:p w14:paraId="50059FA9" w14:textId="77777777" w:rsidR="00275388" w:rsidRDefault="00275388" w:rsidP="00275388"/>
    <w:p w14:paraId="02CAEE97" w14:textId="77777777" w:rsidR="00275388" w:rsidRDefault="00275388" w:rsidP="00275388"/>
    <w:p w14:paraId="3E2FC250" w14:textId="77777777" w:rsidR="00275388" w:rsidRDefault="00275388" w:rsidP="00275388">
      <w:r>
        <w:t>Content and functionality specifics:</w:t>
      </w:r>
    </w:p>
    <w:p w14:paraId="493E5E64" w14:textId="77777777" w:rsidR="00275388" w:rsidRDefault="00275388" w:rsidP="00275388">
      <w:pPr>
        <w:pStyle w:val="Heading4"/>
      </w:pPr>
      <w:bookmarkStart w:id="86" w:name="_Toc357000792"/>
      <w:bookmarkStart w:id="87" w:name="_Toc357020768"/>
      <w:r>
        <w:t>Information Offered:</w:t>
      </w:r>
      <w:bookmarkEnd w:id="86"/>
      <w:bookmarkEnd w:id="87"/>
    </w:p>
    <w:p w14:paraId="78B7FF50" w14:textId="77777777" w:rsidR="00275388" w:rsidRPr="002E1139" w:rsidRDefault="00275388" w:rsidP="00275388">
      <w:pPr>
        <w:pStyle w:val="ListParagraph"/>
        <w:numPr>
          <w:ilvl w:val="0"/>
          <w:numId w:val="30"/>
        </w:numPr>
        <w:spacing w:after="0" w:line="240" w:lineRule="auto"/>
      </w:pPr>
      <w:r w:rsidRPr="002E1139">
        <w:t>What is it about?</w:t>
      </w:r>
    </w:p>
    <w:p w14:paraId="45CA89DC" w14:textId="77777777" w:rsidR="00275388" w:rsidRPr="002E1139" w:rsidRDefault="00275388" w:rsidP="00275388">
      <w:pPr>
        <w:pStyle w:val="ListParagraph"/>
        <w:numPr>
          <w:ilvl w:val="0"/>
          <w:numId w:val="30"/>
        </w:numPr>
        <w:spacing w:after="0" w:line="240" w:lineRule="auto"/>
      </w:pPr>
      <w:r w:rsidRPr="002E1139">
        <w:t>Who can participate?</w:t>
      </w:r>
    </w:p>
    <w:p w14:paraId="0617A90C" w14:textId="77777777" w:rsidR="00275388" w:rsidRDefault="00275388" w:rsidP="00275388">
      <w:pPr>
        <w:pStyle w:val="ListParagraph"/>
        <w:numPr>
          <w:ilvl w:val="0"/>
          <w:numId w:val="30"/>
        </w:numPr>
        <w:spacing w:after="0" w:line="240" w:lineRule="auto"/>
      </w:pPr>
      <w:r>
        <w:t>2017 Results</w:t>
      </w:r>
    </w:p>
    <w:p w14:paraId="54BCE8F5" w14:textId="77777777" w:rsidR="00275388" w:rsidRDefault="00275388" w:rsidP="00275388">
      <w:pPr>
        <w:pStyle w:val="ListParagraph"/>
        <w:numPr>
          <w:ilvl w:val="0"/>
          <w:numId w:val="30"/>
        </w:numPr>
        <w:spacing w:after="0" w:line="240" w:lineRule="auto"/>
      </w:pPr>
      <w:r>
        <w:t>2017 Participating Schools</w:t>
      </w:r>
    </w:p>
    <w:p w14:paraId="6E41D04C" w14:textId="77777777" w:rsidR="00275388" w:rsidRDefault="00275388" w:rsidP="00275388">
      <w:pPr>
        <w:pStyle w:val="ListParagraph"/>
        <w:numPr>
          <w:ilvl w:val="0"/>
          <w:numId w:val="30"/>
        </w:numPr>
        <w:spacing w:after="0" w:line="240" w:lineRule="auto"/>
      </w:pPr>
      <w:r>
        <w:t>Problems and solutions</w:t>
      </w:r>
    </w:p>
    <w:p w14:paraId="6DE0F6E2" w14:textId="77777777" w:rsidR="00275388" w:rsidRDefault="00275388" w:rsidP="00275388">
      <w:pPr>
        <w:pStyle w:val="ListParagraph"/>
        <w:numPr>
          <w:ilvl w:val="1"/>
          <w:numId w:val="30"/>
        </w:numPr>
        <w:spacing w:after="0" w:line="240" w:lineRule="auto"/>
      </w:pPr>
      <w:r>
        <w:t>Code Masters website – previous winners, leadership boards (lengthy) and problems / solutions. Registration. User management.</w:t>
      </w:r>
    </w:p>
    <w:p w14:paraId="6A6C1EEE" w14:textId="77777777" w:rsidR="00275388" w:rsidRDefault="00275388" w:rsidP="00275388">
      <w:pPr>
        <w:pStyle w:val="ListParagraph"/>
      </w:pPr>
    </w:p>
    <w:p w14:paraId="50EB80C7" w14:textId="77777777" w:rsidR="00275388" w:rsidRDefault="00275388" w:rsidP="00275388">
      <w:pPr>
        <w:pStyle w:val="ListParagraph"/>
        <w:numPr>
          <w:ilvl w:val="0"/>
          <w:numId w:val="30"/>
        </w:numPr>
        <w:spacing w:after="0" w:line="240" w:lineRule="auto"/>
      </w:pPr>
      <w:r>
        <w:t>Code Masters Bits</w:t>
      </w:r>
    </w:p>
    <w:p w14:paraId="75B836D8" w14:textId="77777777" w:rsidR="00275388" w:rsidRDefault="00275388" w:rsidP="00275388">
      <w:pPr>
        <w:pStyle w:val="ListParagraph"/>
        <w:numPr>
          <w:ilvl w:val="1"/>
          <w:numId w:val="30"/>
        </w:numPr>
        <w:spacing w:after="0" w:line="240" w:lineRule="auto"/>
      </w:pPr>
      <w:r>
        <w:lastRenderedPageBreak/>
        <w:t>Code Masters Bits website - Currently run, all-year round competition with questions and leaderboard, rules. Team Registration.</w:t>
      </w:r>
    </w:p>
    <w:p w14:paraId="371CF388" w14:textId="77777777" w:rsidR="00275388" w:rsidRDefault="00275388" w:rsidP="00275388">
      <w:pPr>
        <w:pStyle w:val="ListParagraph"/>
        <w:numPr>
          <w:ilvl w:val="0"/>
          <w:numId w:val="30"/>
        </w:numPr>
        <w:spacing w:after="0" w:line="240" w:lineRule="auto"/>
      </w:pPr>
      <w:r>
        <w:t>Event format</w:t>
      </w:r>
    </w:p>
    <w:p w14:paraId="6CB77402" w14:textId="77777777" w:rsidR="00275388" w:rsidRDefault="00275388" w:rsidP="00275388">
      <w:pPr>
        <w:pStyle w:val="ListParagraph"/>
        <w:numPr>
          <w:ilvl w:val="0"/>
          <w:numId w:val="30"/>
        </w:numPr>
        <w:spacing w:after="0" w:line="240" w:lineRule="auto"/>
      </w:pPr>
      <w:r>
        <w:t>Rules of the 2017 Competition</w:t>
      </w:r>
    </w:p>
    <w:p w14:paraId="54EA5521" w14:textId="77777777" w:rsidR="00275388" w:rsidRDefault="00275388" w:rsidP="00275388">
      <w:pPr>
        <w:pStyle w:val="ListParagraph"/>
        <w:numPr>
          <w:ilvl w:val="0"/>
          <w:numId w:val="30"/>
        </w:numPr>
        <w:spacing w:after="0" w:line="240" w:lineRule="auto"/>
      </w:pPr>
      <w:r>
        <w:t>Contact us</w:t>
      </w:r>
    </w:p>
    <w:p w14:paraId="3CD0BC1D" w14:textId="77777777" w:rsidR="00275388" w:rsidRDefault="00275388" w:rsidP="00275388"/>
    <w:p w14:paraId="2ECD784E" w14:textId="77777777" w:rsidR="00275388" w:rsidRDefault="00275388" w:rsidP="00275388"/>
    <w:p w14:paraId="1B8D2506" w14:textId="77777777" w:rsidR="00275388" w:rsidRDefault="00275388" w:rsidP="00275388">
      <w:pPr>
        <w:pStyle w:val="Heading4"/>
      </w:pPr>
      <w:bookmarkStart w:id="88" w:name="_Toc357000793"/>
      <w:bookmarkStart w:id="89" w:name="_Toc357020769"/>
      <w:r>
        <w:t>Technology Used:</w:t>
      </w:r>
      <w:bookmarkEnd w:id="88"/>
      <w:bookmarkEnd w:id="89"/>
    </w:p>
    <w:p w14:paraId="10D2251C" w14:textId="77777777" w:rsidR="00275388" w:rsidRDefault="00275388" w:rsidP="00275388">
      <w:pPr>
        <w:pStyle w:val="ListParagraph"/>
      </w:pPr>
    </w:p>
    <w:p w14:paraId="68E6530D" w14:textId="77777777" w:rsidR="00275388" w:rsidRDefault="00275388" w:rsidP="00275388">
      <w:pPr>
        <w:pStyle w:val="ListParagraph"/>
        <w:numPr>
          <w:ilvl w:val="0"/>
          <w:numId w:val="29"/>
        </w:numPr>
        <w:spacing w:after="0" w:line="240" w:lineRule="auto"/>
      </w:pPr>
      <w:r>
        <w:t>HTML5 and CSS3.</w:t>
      </w:r>
    </w:p>
    <w:p w14:paraId="670CF62F" w14:textId="77777777" w:rsidR="00275388" w:rsidRDefault="00275388" w:rsidP="00275388">
      <w:pPr>
        <w:pStyle w:val="ListParagraph"/>
        <w:numPr>
          <w:ilvl w:val="0"/>
          <w:numId w:val="29"/>
        </w:numPr>
        <w:spacing w:after="0" w:line="240" w:lineRule="auto"/>
      </w:pPr>
      <w:r>
        <w:t>Google Fonts.</w:t>
      </w:r>
    </w:p>
    <w:p w14:paraId="774D4874" w14:textId="77777777" w:rsidR="00275388" w:rsidRDefault="00275388" w:rsidP="00275388">
      <w:pPr>
        <w:pStyle w:val="ListParagraph"/>
        <w:numPr>
          <w:ilvl w:val="0"/>
          <w:numId w:val="29"/>
        </w:numPr>
        <w:spacing w:after="0" w:line="240" w:lineRule="auto"/>
      </w:pPr>
      <w:r>
        <w:t>University of Melbourne styling (shared stylesheets).</w:t>
      </w:r>
    </w:p>
    <w:p w14:paraId="6AE1931B" w14:textId="77777777" w:rsidR="00275388" w:rsidRDefault="00275388" w:rsidP="00275388">
      <w:pPr>
        <w:pStyle w:val="ListParagraph"/>
        <w:numPr>
          <w:ilvl w:val="0"/>
          <w:numId w:val="29"/>
        </w:numPr>
        <w:spacing w:after="0" w:line="240" w:lineRule="auto"/>
      </w:pPr>
      <w:r>
        <w:t>University of Melbourne shared JavaScript (common user functionality).</w:t>
      </w:r>
    </w:p>
    <w:p w14:paraId="6AD57482" w14:textId="77777777" w:rsidR="00275388" w:rsidRDefault="00275388" w:rsidP="00275388">
      <w:pPr>
        <w:pStyle w:val="ListParagraph"/>
        <w:numPr>
          <w:ilvl w:val="0"/>
          <w:numId w:val="29"/>
        </w:numPr>
        <w:spacing w:after="0" w:line="240" w:lineRule="auto"/>
      </w:pPr>
      <w:r>
        <w:t>Google Analytics.</w:t>
      </w:r>
    </w:p>
    <w:p w14:paraId="19E38941" w14:textId="77777777" w:rsidR="00275388" w:rsidRDefault="00275388" w:rsidP="00275388">
      <w:pPr>
        <w:pStyle w:val="ListParagraph"/>
        <w:numPr>
          <w:ilvl w:val="0"/>
          <w:numId w:val="29"/>
        </w:numPr>
        <w:spacing w:after="0" w:line="240" w:lineRule="auto"/>
      </w:pPr>
      <w:r>
        <w:t>Isotope JavaScript layout.</w:t>
      </w:r>
    </w:p>
    <w:p w14:paraId="491536FD" w14:textId="77777777" w:rsidR="00275388" w:rsidRDefault="00275388" w:rsidP="00275388">
      <w:pPr>
        <w:pStyle w:val="ListParagraph"/>
      </w:pPr>
    </w:p>
    <w:p w14:paraId="4DEB607A" w14:textId="77777777" w:rsidR="00275388" w:rsidRDefault="00275388" w:rsidP="00275388">
      <w:pPr>
        <w:pStyle w:val="Heading4"/>
      </w:pPr>
      <w:bookmarkStart w:id="90" w:name="_Toc357000794"/>
      <w:bookmarkStart w:id="91" w:name="_Toc357020770"/>
      <w:r>
        <w:t>Search Functionality:</w:t>
      </w:r>
      <w:bookmarkEnd w:id="90"/>
      <w:bookmarkEnd w:id="91"/>
    </w:p>
    <w:p w14:paraId="59E0F69E" w14:textId="77777777" w:rsidR="00275388" w:rsidRDefault="00275388" w:rsidP="00275388">
      <w:pPr>
        <w:pStyle w:val="ListParagraph"/>
        <w:numPr>
          <w:ilvl w:val="0"/>
          <w:numId w:val="31"/>
        </w:numPr>
        <w:spacing w:after="0" w:line="240" w:lineRule="auto"/>
      </w:pPr>
      <w:r>
        <w:t>Easily seen. Prominently displayed upper right hand side of page.</w:t>
      </w:r>
    </w:p>
    <w:p w14:paraId="2662047C" w14:textId="77777777" w:rsidR="00275388" w:rsidRDefault="00275388" w:rsidP="00275388">
      <w:pPr>
        <w:pStyle w:val="ListParagraph"/>
        <w:numPr>
          <w:ilvl w:val="0"/>
          <w:numId w:val="31"/>
        </w:numPr>
        <w:spacing w:after="0" w:line="240" w:lineRule="auto"/>
      </w:pPr>
      <w:r>
        <w:t>Available with JavaScript Enabled only.</w:t>
      </w:r>
    </w:p>
    <w:p w14:paraId="1952D0E8" w14:textId="77777777" w:rsidR="00275388" w:rsidRDefault="00275388" w:rsidP="00275388"/>
    <w:p w14:paraId="19250F2D" w14:textId="77777777" w:rsidR="00275388" w:rsidRDefault="00275388" w:rsidP="00275388"/>
    <w:p w14:paraId="3DC40258" w14:textId="77777777" w:rsidR="00275388" w:rsidRDefault="00275388" w:rsidP="00275388"/>
    <w:p w14:paraId="239AD15F" w14:textId="77777777" w:rsidR="00275388" w:rsidRDefault="00275388" w:rsidP="00275388"/>
    <w:p w14:paraId="055EF678" w14:textId="77777777" w:rsidR="00275388" w:rsidRDefault="00275388" w:rsidP="00275388">
      <w:pPr>
        <w:pStyle w:val="Heading2"/>
      </w:pPr>
      <w:bookmarkStart w:id="92" w:name="_Toc480829791"/>
      <w:bookmarkStart w:id="93" w:name="_Toc480841159"/>
      <w:bookmarkStart w:id="94" w:name="_Toc357000795"/>
      <w:bookmarkStart w:id="95" w:name="_Toc357020771"/>
      <w:r>
        <w:t>Strengths and Weaknesses</w:t>
      </w:r>
      <w:bookmarkEnd w:id="92"/>
      <w:bookmarkEnd w:id="93"/>
      <w:bookmarkEnd w:id="94"/>
      <w:bookmarkEnd w:id="95"/>
    </w:p>
    <w:p w14:paraId="2721FB9D" w14:textId="77777777" w:rsidR="00275388" w:rsidRDefault="00275388" w:rsidP="00275388"/>
    <w:p w14:paraId="5DBE7B58" w14:textId="77777777" w:rsidR="00275388" w:rsidRDefault="00275388" w:rsidP="00275388">
      <w:pPr>
        <w:pStyle w:val="ListParagraph"/>
        <w:numPr>
          <w:ilvl w:val="0"/>
          <w:numId w:val="31"/>
        </w:numPr>
        <w:spacing w:after="0" w:line="240" w:lineRule="auto"/>
      </w:pPr>
      <w:r>
        <w:t>Markup (HTML5)</w:t>
      </w:r>
    </w:p>
    <w:p w14:paraId="6F8EB97B" w14:textId="77777777" w:rsidR="00275388" w:rsidRDefault="00275388" w:rsidP="00275388">
      <w:pPr>
        <w:pStyle w:val="ListParagraph"/>
        <w:numPr>
          <w:ilvl w:val="1"/>
          <w:numId w:val="31"/>
        </w:numPr>
        <w:spacing w:after="0" w:line="240" w:lineRule="auto"/>
      </w:pPr>
      <w:r>
        <w:t>Well written and easily understandable HTML5 markup.</w:t>
      </w:r>
    </w:p>
    <w:p w14:paraId="516E8DB5" w14:textId="77777777" w:rsidR="00275388" w:rsidRDefault="00275388" w:rsidP="00275388">
      <w:pPr>
        <w:pStyle w:val="ListParagraph"/>
        <w:numPr>
          <w:ilvl w:val="1"/>
          <w:numId w:val="31"/>
        </w:numPr>
        <w:spacing w:after="0" w:line="240" w:lineRule="auto"/>
      </w:pPr>
      <w:r>
        <w:t>Validation – passed.</w:t>
      </w:r>
    </w:p>
    <w:p w14:paraId="193F337F" w14:textId="77777777" w:rsidR="00275388" w:rsidRDefault="00275388" w:rsidP="00275388">
      <w:pPr>
        <w:pStyle w:val="ListParagraph"/>
        <w:ind w:left="1440"/>
      </w:pPr>
    </w:p>
    <w:p w14:paraId="28A74157" w14:textId="77777777" w:rsidR="00275388" w:rsidRDefault="00275388" w:rsidP="00275388">
      <w:pPr>
        <w:pStyle w:val="ListParagraph"/>
        <w:numPr>
          <w:ilvl w:val="0"/>
          <w:numId w:val="31"/>
        </w:numPr>
        <w:spacing w:after="0" w:line="240" w:lineRule="auto"/>
      </w:pPr>
      <w:r>
        <w:t>JavaScript / CSS</w:t>
      </w:r>
    </w:p>
    <w:p w14:paraId="338274E8" w14:textId="77777777" w:rsidR="00275388" w:rsidRDefault="00275388" w:rsidP="00275388">
      <w:pPr>
        <w:pStyle w:val="ListParagraph"/>
        <w:numPr>
          <w:ilvl w:val="1"/>
          <w:numId w:val="31"/>
        </w:numPr>
        <w:spacing w:after="0" w:line="240" w:lineRule="auto"/>
      </w:pPr>
      <w:r>
        <w:t>“No-JavaScript” fallback – designed for use without JavaScript functionality.</w:t>
      </w:r>
    </w:p>
    <w:p w14:paraId="2ECBBB01" w14:textId="77777777" w:rsidR="00275388" w:rsidRDefault="00275388" w:rsidP="00275388">
      <w:pPr>
        <w:pStyle w:val="ListParagraph"/>
        <w:numPr>
          <w:ilvl w:val="1"/>
          <w:numId w:val="31"/>
        </w:numPr>
        <w:spacing w:after="0" w:line="240" w:lineRule="auto"/>
      </w:pPr>
      <w:proofErr w:type="spellStart"/>
      <w:r>
        <w:t>Polyfills</w:t>
      </w:r>
      <w:proofErr w:type="spellEnd"/>
      <w:r>
        <w:t xml:space="preserve"> – IE &lt; v9.</w:t>
      </w:r>
    </w:p>
    <w:p w14:paraId="58D1DD38" w14:textId="77777777" w:rsidR="00275388" w:rsidRDefault="00275388" w:rsidP="00275388">
      <w:pPr>
        <w:pStyle w:val="ListParagraph"/>
        <w:numPr>
          <w:ilvl w:val="1"/>
          <w:numId w:val="31"/>
        </w:numPr>
        <w:spacing w:after="0" w:line="240" w:lineRule="auto"/>
      </w:pPr>
      <w:r>
        <w:t>With JavaScript off</w:t>
      </w:r>
    </w:p>
    <w:p w14:paraId="06208E9B" w14:textId="77777777" w:rsidR="00275388" w:rsidRDefault="00275388" w:rsidP="00275388">
      <w:pPr>
        <w:pStyle w:val="ListParagraph"/>
        <w:numPr>
          <w:ilvl w:val="2"/>
          <w:numId w:val="31"/>
        </w:numPr>
        <w:spacing w:after="0" w:line="240" w:lineRule="auto"/>
      </w:pPr>
      <w:r>
        <w:t>Menu functionality moved (top right).</w:t>
      </w:r>
    </w:p>
    <w:p w14:paraId="2A0B7AF2" w14:textId="77777777" w:rsidR="00275388" w:rsidRDefault="00275388" w:rsidP="00275388">
      <w:pPr>
        <w:pStyle w:val="ListParagraph"/>
        <w:numPr>
          <w:ilvl w:val="2"/>
          <w:numId w:val="31"/>
        </w:numPr>
        <w:spacing w:after="0" w:line="240" w:lineRule="auto"/>
      </w:pPr>
      <w:r>
        <w:t>Layout at bottom of page stacked – not impressive visually.</w:t>
      </w:r>
    </w:p>
    <w:p w14:paraId="157856F4" w14:textId="77777777" w:rsidR="00275388" w:rsidRDefault="00275388" w:rsidP="00275388">
      <w:pPr>
        <w:pStyle w:val="ListParagraph"/>
        <w:numPr>
          <w:ilvl w:val="2"/>
          <w:numId w:val="31"/>
        </w:numPr>
        <w:spacing w:after="0" w:line="240" w:lineRule="auto"/>
      </w:pPr>
      <w:r>
        <w:t>Simplified Navigation Bar – List contains no styling and looks primitive.</w:t>
      </w:r>
    </w:p>
    <w:p w14:paraId="44AC9B98" w14:textId="77777777" w:rsidR="00275388" w:rsidRDefault="00275388" w:rsidP="00275388">
      <w:pPr>
        <w:pStyle w:val="ListParagraph"/>
        <w:numPr>
          <w:ilvl w:val="2"/>
          <w:numId w:val="31"/>
        </w:numPr>
        <w:spacing w:after="0" w:line="240" w:lineRule="auto"/>
      </w:pPr>
      <w:r>
        <w:t>Main content remains accessible.</w:t>
      </w:r>
    </w:p>
    <w:p w14:paraId="2CD9DE9A" w14:textId="77777777" w:rsidR="00275388" w:rsidRDefault="00275388" w:rsidP="00275388">
      <w:pPr>
        <w:pStyle w:val="ListParagraph"/>
        <w:numPr>
          <w:ilvl w:val="2"/>
          <w:numId w:val="31"/>
        </w:numPr>
        <w:spacing w:after="0" w:line="240" w:lineRule="auto"/>
      </w:pPr>
      <w:r>
        <w:t>Search functionality removed.</w:t>
      </w:r>
    </w:p>
    <w:p w14:paraId="3D3D7F41" w14:textId="77777777" w:rsidR="00275388" w:rsidRDefault="00275388" w:rsidP="00275388">
      <w:pPr>
        <w:pStyle w:val="ListParagraph"/>
        <w:numPr>
          <w:ilvl w:val="1"/>
          <w:numId w:val="31"/>
        </w:numPr>
        <w:spacing w:after="0" w:line="240" w:lineRule="auto"/>
      </w:pPr>
      <w:r>
        <w:t>Uses University of Melbourne JavaScript files and stylesheets.</w:t>
      </w:r>
    </w:p>
    <w:p w14:paraId="7B47BB20" w14:textId="77777777" w:rsidR="00275388" w:rsidRDefault="00275388" w:rsidP="00275388">
      <w:pPr>
        <w:pStyle w:val="ListParagraph"/>
        <w:numPr>
          <w:ilvl w:val="2"/>
          <w:numId w:val="31"/>
        </w:numPr>
        <w:spacing w:after="0" w:line="240" w:lineRule="auto"/>
      </w:pPr>
      <w:r>
        <w:lastRenderedPageBreak/>
        <w:t xml:space="preserve">Minimized CSS– difficult to </w:t>
      </w:r>
      <w:proofErr w:type="spellStart"/>
      <w:r>
        <w:t>analyse</w:t>
      </w:r>
      <w:proofErr w:type="spellEnd"/>
      <w:r>
        <w:t>.</w:t>
      </w:r>
    </w:p>
    <w:p w14:paraId="09E2A4A7" w14:textId="77777777" w:rsidR="00275388" w:rsidRDefault="00275388" w:rsidP="00275388">
      <w:pPr>
        <w:pStyle w:val="ListParagraph"/>
        <w:ind w:left="2160"/>
      </w:pPr>
    </w:p>
    <w:p w14:paraId="56D34F0B" w14:textId="77777777" w:rsidR="00275388" w:rsidRDefault="00275388" w:rsidP="00275388">
      <w:pPr>
        <w:pStyle w:val="ListParagraph"/>
        <w:numPr>
          <w:ilvl w:val="0"/>
          <w:numId w:val="31"/>
        </w:numPr>
        <w:spacing w:after="0" w:line="240" w:lineRule="auto"/>
      </w:pPr>
      <w:r>
        <w:t>Accessibility</w:t>
      </w:r>
    </w:p>
    <w:p w14:paraId="038C3191" w14:textId="77777777" w:rsidR="00275388" w:rsidRDefault="00275388" w:rsidP="00275388">
      <w:pPr>
        <w:pStyle w:val="ListParagraph"/>
        <w:numPr>
          <w:ilvl w:val="1"/>
          <w:numId w:val="31"/>
        </w:numPr>
        <w:spacing w:after="0" w:line="240" w:lineRule="auto"/>
      </w:pPr>
      <w:r>
        <w:t>Passes Chrome accessibility audit for most content.</w:t>
      </w:r>
    </w:p>
    <w:p w14:paraId="34562F9D" w14:textId="77777777" w:rsidR="00275388" w:rsidRDefault="00275388" w:rsidP="00275388">
      <w:pPr>
        <w:pStyle w:val="ListParagraph"/>
        <w:numPr>
          <w:ilvl w:val="2"/>
          <w:numId w:val="31"/>
        </w:numPr>
        <w:spacing w:after="0" w:line="240" w:lineRule="auto"/>
      </w:pPr>
      <w:r>
        <w:t>Missing alternative text for some content.</w:t>
      </w:r>
    </w:p>
    <w:p w14:paraId="696D6CC1" w14:textId="77777777" w:rsidR="00275388" w:rsidRDefault="00275388" w:rsidP="00275388">
      <w:pPr>
        <w:pStyle w:val="ListParagraph"/>
        <w:numPr>
          <w:ilvl w:val="1"/>
          <w:numId w:val="31"/>
        </w:numPr>
        <w:spacing w:after="0" w:line="240" w:lineRule="auto"/>
      </w:pPr>
      <w:r>
        <w:t>Passes contrast testing 21:1 AAA.</w:t>
      </w:r>
    </w:p>
    <w:p w14:paraId="25F21656" w14:textId="77777777" w:rsidR="00275388" w:rsidRDefault="00275388" w:rsidP="00275388">
      <w:pPr>
        <w:pStyle w:val="ListParagraph"/>
        <w:ind w:left="1440"/>
      </w:pPr>
    </w:p>
    <w:p w14:paraId="534F9C23" w14:textId="77777777" w:rsidR="00275388" w:rsidRDefault="00275388" w:rsidP="00275388">
      <w:pPr>
        <w:pStyle w:val="ListParagraph"/>
        <w:numPr>
          <w:ilvl w:val="0"/>
          <w:numId w:val="31"/>
        </w:numPr>
        <w:spacing w:after="0" w:line="240" w:lineRule="auto"/>
      </w:pPr>
      <w:r>
        <w:t>In-site navigation</w:t>
      </w:r>
    </w:p>
    <w:p w14:paraId="3025BBB7" w14:textId="77777777" w:rsidR="00275388" w:rsidRDefault="00275388" w:rsidP="00275388">
      <w:pPr>
        <w:pStyle w:val="ListParagraph"/>
        <w:numPr>
          <w:ilvl w:val="1"/>
          <w:numId w:val="31"/>
        </w:numPr>
        <w:spacing w:after="0" w:line="240" w:lineRule="auto"/>
      </w:pPr>
      <w:r>
        <w:t>Focused sidebar – focus adapts as page scrolls.</w:t>
      </w:r>
    </w:p>
    <w:p w14:paraId="329F1C85" w14:textId="77777777" w:rsidR="00275388" w:rsidRDefault="00275388" w:rsidP="00275388">
      <w:pPr>
        <w:pStyle w:val="ListParagraph"/>
        <w:ind w:left="1440"/>
      </w:pPr>
    </w:p>
    <w:p w14:paraId="1D15E745" w14:textId="77777777" w:rsidR="00275388" w:rsidRDefault="00275388" w:rsidP="00275388">
      <w:pPr>
        <w:pStyle w:val="ListParagraph"/>
        <w:numPr>
          <w:ilvl w:val="0"/>
          <w:numId w:val="31"/>
        </w:numPr>
        <w:spacing w:after="0" w:line="240" w:lineRule="auto"/>
      </w:pPr>
      <w:r>
        <w:t xml:space="preserve">Content </w:t>
      </w:r>
    </w:p>
    <w:p w14:paraId="6C560A72" w14:textId="77777777" w:rsidR="00275388" w:rsidRDefault="00275388" w:rsidP="00275388">
      <w:pPr>
        <w:pStyle w:val="ListParagraph"/>
        <w:numPr>
          <w:ilvl w:val="1"/>
          <w:numId w:val="31"/>
        </w:numPr>
        <w:spacing w:after="0" w:line="240" w:lineRule="auto"/>
      </w:pPr>
      <w:r>
        <w:t>Similar requirements to ours.</w:t>
      </w:r>
    </w:p>
    <w:p w14:paraId="3BDBA316" w14:textId="77777777" w:rsidR="00275388" w:rsidRDefault="00275388" w:rsidP="00275388">
      <w:pPr>
        <w:pStyle w:val="ListParagraph"/>
        <w:numPr>
          <w:ilvl w:val="1"/>
          <w:numId w:val="31"/>
        </w:numPr>
        <w:spacing w:after="0" w:line="240" w:lineRule="auto"/>
      </w:pPr>
      <w:r>
        <w:t>Useful information.</w:t>
      </w:r>
    </w:p>
    <w:p w14:paraId="740C5D94" w14:textId="77777777" w:rsidR="00275388" w:rsidRDefault="00275388" w:rsidP="00275388">
      <w:pPr>
        <w:pStyle w:val="ListParagraph"/>
        <w:numPr>
          <w:ilvl w:val="1"/>
          <w:numId w:val="31"/>
        </w:numPr>
        <w:spacing w:after="0" w:line="240" w:lineRule="auto"/>
      </w:pPr>
      <w:r>
        <w:t>Past events and results included.</w:t>
      </w:r>
    </w:p>
    <w:p w14:paraId="196EE7C3" w14:textId="77777777" w:rsidR="00275388" w:rsidRDefault="00275388" w:rsidP="00275388">
      <w:pPr>
        <w:pStyle w:val="ListParagraph"/>
        <w:ind w:left="1440"/>
      </w:pPr>
    </w:p>
    <w:p w14:paraId="4EBDD405" w14:textId="77777777" w:rsidR="00275388" w:rsidRDefault="00275388" w:rsidP="00275388">
      <w:pPr>
        <w:pStyle w:val="ListParagraph"/>
        <w:numPr>
          <w:ilvl w:val="0"/>
          <w:numId w:val="31"/>
        </w:numPr>
        <w:spacing w:after="0" w:line="240" w:lineRule="auto"/>
      </w:pPr>
      <w:r>
        <w:t>Top navigation</w:t>
      </w:r>
    </w:p>
    <w:p w14:paraId="637B95C9" w14:textId="77777777" w:rsidR="00275388" w:rsidRDefault="00275388" w:rsidP="00275388">
      <w:pPr>
        <w:pStyle w:val="ListParagraph"/>
        <w:numPr>
          <w:ilvl w:val="1"/>
          <w:numId w:val="31"/>
        </w:numPr>
        <w:spacing w:after="0" w:line="240" w:lineRule="auto"/>
      </w:pPr>
      <w:r>
        <w:t>Inter-organizational navigation (Links for University of Melbourne).</w:t>
      </w:r>
    </w:p>
    <w:p w14:paraId="172E3549" w14:textId="77777777" w:rsidR="00275388" w:rsidRDefault="00275388" w:rsidP="00275388">
      <w:pPr>
        <w:pStyle w:val="ListParagraph"/>
        <w:numPr>
          <w:ilvl w:val="1"/>
          <w:numId w:val="31"/>
        </w:numPr>
        <w:spacing w:after="0" w:line="240" w:lineRule="auto"/>
      </w:pPr>
      <w:r>
        <w:t>Dropdown menu top right is visible and easy to find.</w:t>
      </w:r>
    </w:p>
    <w:p w14:paraId="62BEEF42" w14:textId="77777777" w:rsidR="00275388" w:rsidRDefault="00275388" w:rsidP="00275388">
      <w:pPr>
        <w:pStyle w:val="ListParagraph"/>
        <w:numPr>
          <w:ilvl w:val="1"/>
          <w:numId w:val="31"/>
        </w:numPr>
        <w:spacing w:after="0" w:line="240" w:lineRule="auto"/>
      </w:pPr>
      <w:r>
        <w:t>Search functionality top right is visible and easy to find.</w:t>
      </w:r>
    </w:p>
    <w:p w14:paraId="51EDAA97" w14:textId="77777777" w:rsidR="00275388" w:rsidRDefault="00275388" w:rsidP="00275388"/>
    <w:p w14:paraId="25B6471D" w14:textId="77777777" w:rsidR="00275388" w:rsidRDefault="00275388" w:rsidP="00275388">
      <w:pPr>
        <w:pStyle w:val="ListParagraph"/>
        <w:numPr>
          <w:ilvl w:val="0"/>
          <w:numId w:val="31"/>
        </w:numPr>
        <w:spacing w:after="0" w:line="240" w:lineRule="auto"/>
      </w:pPr>
      <w:r>
        <w:t>Responsive Design</w:t>
      </w:r>
    </w:p>
    <w:p w14:paraId="5CD2D85C" w14:textId="77777777" w:rsidR="00275388" w:rsidRDefault="00275388" w:rsidP="00275388">
      <w:pPr>
        <w:pStyle w:val="ListParagraph"/>
        <w:numPr>
          <w:ilvl w:val="1"/>
          <w:numId w:val="31"/>
        </w:numPr>
        <w:spacing w:after="0" w:line="240" w:lineRule="auto"/>
      </w:pPr>
      <w:r>
        <w:t>Designed for mobile first.</w:t>
      </w:r>
    </w:p>
    <w:p w14:paraId="1FC31D70" w14:textId="77777777" w:rsidR="00275388" w:rsidRDefault="00275388" w:rsidP="00275388">
      <w:pPr>
        <w:pStyle w:val="ListParagraph"/>
        <w:numPr>
          <w:ilvl w:val="1"/>
          <w:numId w:val="31"/>
        </w:numPr>
        <w:spacing w:after="0" w:line="240" w:lineRule="auto"/>
      </w:pPr>
      <w:r>
        <w:t>Layout changes between device sizes.</w:t>
      </w:r>
    </w:p>
    <w:p w14:paraId="1B4D0744" w14:textId="77777777" w:rsidR="00275388" w:rsidRDefault="00275388" w:rsidP="00275388">
      <w:pPr>
        <w:pStyle w:val="ListParagraph"/>
        <w:numPr>
          <w:ilvl w:val="1"/>
          <w:numId w:val="31"/>
        </w:numPr>
        <w:spacing w:after="0" w:line="240" w:lineRule="auto"/>
      </w:pPr>
      <w:r>
        <w:t>Side menu moves to top as screen get smaller.</w:t>
      </w:r>
    </w:p>
    <w:p w14:paraId="751C6A4E" w14:textId="77777777" w:rsidR="00275388" w:rsidRDefault="00275388" w:rsidP="00275388">
      <w:pPr>
        <w:pStyle w:val="ListParagraph"/>
        <w:numPr>
          <w:ilvl w:val="1"/>
          <w:numId w:val="31"/>
        </w:numPr>
        <w:spacing w:after="0" w:line="240" w:lineRule="auto"/>
      </w:pPr>
      <w:r>
        <w:t>Some scrolling still required when side menu still on side.</w:t>
      </w:r>
    </w:p>
    <w:p w14:paraId="5E2731CA" w14:textId="77777777" w:rsidR="00275388" w:rsidRDefault="00275388" w:rsidP="00275388">
      <w:pPr>
        <w:pStyle w:val="ListParagraph"/>
        <w:numPr>
          <w:ilvl w:val="1"/>
          <w:numId w:val="31"/>
        </w:numPr>
        <w:spacing w:after="0" w:line="240" w:lineRule="auto"/>
      </w:pPr>
      <w:r>
        <w:t>Overall responsive site. Works well across devices</w:t>
      </w:r>
    </w:p>
    <w:p w14:paraId="20ADEB2D" w14:textId="77777777" w:rsidR="00275388" w:rsidRDefault="00275388" w:rsidP="00275388"/>
    <w:p w14:paraId="4B23DA30" w14:textId="77777777" w:rsidR="00275388" w:rsidRDefault="00275388" w:rsidP="00275388"/>
    <w:p w14:paraId="39765029" w14:textId="77777777" w:rsidR="00275388" w:rsidRDefault="00275388" w:rsidP="00275388">
      <w:pPr>
        <w:pStyle w:val="ListParagraph"/>
        <w:numPr>
          <w:ilvl w:val="0"/>
          <w:numId w:val="31"/>
        </w:numPr>
        <w:spacing w:after="0" w:line="240" w:lineRule="auto"/>
      </w:pPr>
      <w:r>
        <w:t>Visual styles</w:t>
      </w:r>
    </w:p>
    <w:p w14:paraId="0AEDFDE1" w14:textId="77777777" w:rsidR="00275388" w:rsidRDefault="00275388" w:rsidP="00275388">
      <w:pPr>
        <w:pStyle w:val="ListParagraph"/>
        <w:numPr>
          <w:ilvl w:val="1"/>
          <w:numId w:val="31"/>
        </w:numPr>
        <w:spacing w:after="0" w:line="240" w:lineRule="auto"/>
      </w:pPr>
      <w:r>
        <w:t>Images / multimedia.</w:t>
      </w:r>
    </w:p>
    <w:p w14:paraId="67315111" w14:textId="77777777" w:rsidR="00275388" w:rsidRDefault="00275388" w:rsidP="00275388">
      <w:pPr>
        <w:pStyle w:val="ListParagraph"/>
        <w:numPr>
          <w:ilvl w:val="1"/>
          <w:numId w:val="31"/>
        </w:numPr>
        <w:spacing w:after="0" w:line="240" w:lineRule="auto"/>
      </w:pPr>
      <w:r>
        <w:t>Easy to find search – done.</w:t>
      </w:r>
    </w:p>
    <w:p w14:paraId="69FFD915" w14:textId="77777777" w:rsidR="00275388" w:rsidRDefault="00275388" w:rsidP="00275388">
      <w:pPr>
        <w:pStyle w:val="ListParagraph"/>
        <w:numPr>
          <w:ilvl w:val="1"/>
          <w:numId w:val="31"/>
        </w:numPr>
        <w:spacing w:after="0" w:line="240" w:lineRule="auto"/>
      </w:pPr>
      <w:r>
        <w:t>University Sitemap at bottom of page.</w:t>
      </w:r>
    </w:p>
    <w:p w14:paraId="1737E7A7" w14:textId="77777777" w:rsidR="00275388" w:rsidRDefault="00275388" w:rsidP="00275388">
      <w:pPr>
        <w:pStyle w:val="ListParagraph"/>
        <w:numPr>
          <w:ilvl w:val="1"/>
          <w:numId w:val="31"/>
        </w:numPr>
        <w:spacing w:after="0" w:line="240" w:lineRule="auto"/>
      </w:pPr>
      <w:r>
        <w:t>Performs well with styles removed.</w:t>
      </w:r>
    </w:p>
    <w:p w14:paraId="56BEB028" w14:textId="77777777" w:rsidR="00275388" w:rsidRDefault="00275388" w:rsidP="00275388">
      <w:pPr>
        <w:pStyle w:val="Heading2"/>
      </w:pPr>
      <w:bookmarkStart w:id="96" w:name="_Toc480829792"/>
      <w:bookmarkStart w:id="97" w:name="_Toc480841160"/>
      <w:bookmarkStart w:id="98" w:name="_Toc357000796"/>
      <w:bookmarkStart w:id="99" w:name="_Toc357020772"/>
      <w:r>
        <w:t>Strengths</w:t>
      </w:r>
      <w:bookmarkEnd w:id="96"/>
      <w:bookmarkEnd w:id="97"/>
      <w:bookmarkEnd w:id="98"/>
      <w:bookmarkEnd w:id="99"/>
    </w:p>
    <w:p w14:paraId="6C78DB1A" w14:textId="77777777" w:rsidR="00275388" w:rsidRDefault="00275388" w:rsidP="00275388"/>
    <w:p w14:paraId="737A55D9" w14:textId="77777777" w:rsidR="00275388" w:rsidRDefault="00275388" w:rsidP="00275388">
      <w:pPr>
        <w:pStyle w:val="ListParagraph"/>
        <w:numPr>
          <w:ilvl w:val="0"/>
          <w:numId w:val="31"/>
        </w:numPr>
        <w:spacing w:after="0" w:line="240" w:lineRule="auto"/>
      </w:pPr>
      <w:r>
        <w:t>Mobile first, responsive design.</w:t>
      </w:r>
    </w:p>
    <w:p w14:paraId="373C6B21" w14:textId="77777777" w:rsidR="00275388" w:rsidRDefault="00275388" w:rsidP="00275388">
      <w:pPr>
        <w:pStyle w:val="ListParagraph"/>
        <w:numPr>
          <w:ilvl w:val="0"/>
          <w:numId w:val="31"/>
        </w:numPr>
        <w:spacing w:after="0" w:line="240" w:lineRule="auto"/>
      </w:pPr>
      <w:r>
        <w:t>Accessibility.</w:t>
      </w:r>
    </w:p>
    <w:p w14:paraId="23E6B039" w14:textId="77777777" w:rsidR="00275388" w:rsidRDefault="00275388" w:rsidP="00275388">
      <w:pPr>
        <w:pStyle w:val="ListParagraph"/>
        <w:numPr>
          <w:ilvl w:val="0"/>
          <w:numId w:val="31"/>
        </w:numPr>
        <w:spacing w:after="0" w:line="240" w:lineRule="auto"/>
      </w:pPr>
      <w:r>
        <w:t>Simplified markup.</w:t>
      </w:r>
    </w:p>
    <w:p w14:paraId="64034F60" w14:textId="77777777" w:rsidR="00275388" w:rsidRDefault="00275388" w:rsidP="00275388">
      <w:pPr>
        <w:pStyle w:val="ListParagraph"/>
        <w:numPr>
          <w:ilvl w:val="0"/>
          <w:numId w:val="31"/>
        </w:numPr>
        <w:spacing w:after="0" w:line="240" w:lineRule="auto"/>
      </w:pPr>
      <w:r>
        <w:t>Style themes consistent with rest of organization.</w:t>
      </w:r>
    </w:p>
    <w:p w14:paraId="6E08F974" w14:textId="77777777" w:rsidR="00275388" w:rsidRDefault="00275388" w:rsidP="00275388">
      <w:pPr>
        <w:pStyle w:val="ListParagraph"/>
        <w:numPr>
          <w:ilvl w:val="0"/>
          <w:numId w:val="31"/>
        </w:numPr>
        <w:spacing w:after="0" w:line="240" w:lineRule="auto"/>
      </w:pPr>
      <w:r>
        <w:t>In-site location and navigation.</w:t>
      </w:r>
    </w:p>
    <w:p w14:paraId="6956C056" w14:textId="77777777" w:rsidR="00275388" w:rsidRDefault="00275388" w:rsidP="00275388">
      <w:pPr>
        <w:pStyle w:val="ListParagraph"/>
        <w:numPr>
          <w:ilvl w:val="0"/>
          <w:numId w:val="31"/>
        </w:numPr>
        <w:spacing w:after="0" w:line="240" w:lineRule="auto"/>
      </w:pPr>
      <w:r>
        <w:t>Search functionality highly visible.</w:t>
      </w:r>
    </w:p>
    <w:p w14:paraId="401DA458" w14:textId="77777777" w:rsidR="00275388" w:rsidRDefault="00275388" w:rsidP="00275388">
      <w:pPr>
        <w:pStyle w:val="ListParagraph"/>
        <w:numPr>
          <w:ilvl w:val="0"/>
          <w:numId w:val="31"/>
        </w:numPr>
        <w:spacing w:after="0" w:line="240" w:lineRule="auto"/>
      </w:pPr>
      <w:r>
        <w:t xml:space="preserve">Sitemap for </w:t>
      </w:r>
      <w:proofErr w:type="spellStart"/>
      <w:r>
        <w:t>organisation</w:t>
      </w:r>
      <w:proofErr w:type="spellEnd"/>
      <w:r>
        <w:t>.</w:t>
      </w:r>
    </w:p>
    <w:p w14:paraId="4C369C89" w14:textId="77777777" w:rsidR="00275388" w:rsidRPr="00E66A15" w:rsidRDefault="00275388" w:rsidP="00275388">
      <w:pPr>
        <w:pStyle w:val="ListParagraph"/>
      </w:pPr>
    </w:p>
    <w:p w14:paraId="66200211" w14:textId="77777777" w:rsidR="00275388" w:rsidRDefault="00275388" w:rsidP="00275388">
      <w:pPr>
        <w:pStyle w:val="Heading2"/>
      </w:pPr>
      <w:bookmarkStart w:id="100" w:name="_Toc480829793"/>
      <w:bookmarkStart w:id="101" w:name="_Toc480841161"/>
      <w:bookmarkStart w:id="102" w:name="_Toc357000797"/>
      <w:bookmarkStart w:id="103" w:name="_Toc357020773"/>
      <w:r>
        <w:t>Areas for Improvement:</w:t>
      </w:r>
      <w:bookmarkEnd w:id="100"/>
      <w:bookmarkEnd w:id="101"/>
      <w:bookmarkEnd w:id="102"/>
      <w:bookmarkEnd w:id="103"/>
    </w:p>
    <w:p w14:paraId="74FC3F42" w14:textId="77777777" w:rsidR="00275388" w:rsidRDefault="00275388" w:rsidP="00275388"/>
    <w:p w14:paraId="0C13B533" w14:textId="77777777" w:rsidR="00275388" w:rsidRDefault="00275388" w:rsidP="00275388">
      <w:pPr>
        <w:pStyle w:val="ListParagraph"/>
        <w:numPr>
          <w:ilvl w:val="0"/>
          <w:numId w:val="32"/>
        </w:numPr>
        <w:spacing w:after="0" w:line="240" w:lineRule="auto"/>
      </w:pPr>
      <w:r>
        <w:t>Site is insecure</w:t>
      </w:r>
    </w:p>
    <w:p w14:paraId="6B1B207E" w14:textId="77777777" w:rsidR="00275388" w:rsidRDefault="00275388" w:rsidP="00275388">
      <w:pPr>
        <w:pStyle w:val="ListParagraph"/>
        <w:numPr>
          <w:ilvl w:val="1"/>
          <w:numId w:val="32"/>
        </w:numPr>
        <w:spacing w:after="0" w:line="240" w:lineRule="auto"/>
      </w:pPr>
      <w:r>
        <w:t>No use of SSL for encryption.</w:t>
      </w:r>
    </w:p>
    <w:p w14:paraId="0ABA801B" w14:textId="77777777" w:rsidR="00275388" w:rsidRDefault="00275388" w:rsidP="00275388">
      <w:pPr>
        <w:pStyle w:val="ListParagraph"/>
        <w:numPr>
          <w:ilvl w:val="0"/>
          <w:numId w:val="32"/>
        </w:numPr>
        <w:spacing w:after="0" w:line="240" w:lineRule="auto"/>
      </w:pPr>
      <w:r>
        <w:t xml:space="preserve">Accessibility </w:t>
      </w:r>
    </w:p>
    <w:p w14:paraId="2FD148E0" w14:textId="77777777" w:rsidR="00275388" w:rsidRDefault="00275388" w:rsidP="00275388">
      <w:pPr>
        <w:pStyle w:val="ListParagraph"/>
        <w:numPr>
          <w:ilvl w:val="1"/>
          <w:numId w:val="32"/>
        </w:numPr>
        <w:spacing w:after="0" w:line="240" w:lineRule="auto"/>
      </w:pPr>
      <w:r>
        <w:t>alt text required for all images</w:t>
      </w:r>
    </w:p>
    <w:p w14:paraId="0AE594A4" w14:textId="77777777" w:rsidR="00275388" w:rsidRDefault="00275388" w:rsidP="00275388">
      <w:pPr>
        <w:pStyle w:val="ListParagraph"/>
        <w:numPr>
          <w:ilvl w:val="0"/>
          <w:numId w:val="32"/>
        </w:numPr>
        <w:spacing w:after="0" w:line="240" w:lineRule="auto"/>
      </w:pPr>
      <w:r>
        <w:t xml:space="preserve">Previous Events and Results– Not highlighted in a menu. </w:t>
      </w:r>
    </w:p>
    <w:p w14:paraId="24841432" w14:textId="77777777" w:rsidR="00275388" w:rsidRDefault="00275388" w:rsidP="00275388">
      <w:pPr>
        <w:pStyle w:val="ListParagraph"/>
        <w:numPr>
          <w:ilvl w:val="1"/>
          <w:numId w:val="32"/>
        </w:numPr>
        <w:spacing w:after="0" w:line="240" w:lineRule="auto"/>
      </w:pPr>
      <w:r>
        <w:t xml:space="preserve">Labelled as Problems and Solutions, and positioned within the page content. </w:t>
      </w:r>
    </w:p>
    <w:p w14:paraId="7A0799FA" w14:textId="77777777" w:rsidR="00275388" w:rsidRDefault="00275388" w:rsidP="00275388">
      <w:pPr>
        <w:pStyle w:val="ListParagraph"/>
        <w:numPr>
          <w:ilvl w:val="1"/>
          <w:numId w:val="32"/>
        </w:numPr>
        <w:spacing w:after="0" w:line="240" w:lineRule="auto"/>
      </w:pPr>
      <w:r>
        <w:t>Could be labelled more appropriately and accessible via side navigation.</w:t>
      </w:r>
    </w:p>
    <w:p w14:paraId="10AB0788" w14:textId="77777777" w:rsidR="00275388" w:rsidRDefault="00275388" w:rsidP="00275388">
      <w:pPr>
        <w:pStyle w:val="ListParagraph"/>
        <w:numPr>
          <w:ilvl w:val="0"/>
          <w:numId w:val="33"/>
        </w:numPr>
        <w:spacing w:after="0" w:line="240" w:lineRule="auto"/>
      </w:pPr>
      <w:r>
        <w:t xml:space="preserve">Unobtrusive JavaScript </w:t>
      </w:r>
    </w:p>
    <w:p w14:paraId="0C4C9BB1" w14:textId="77777777" w:rsidR="00275388" w:rsidRDefault="00275388" w:rsidP="00275388">
      <w:pPr>
        <w:pStyle w:val="ListParagraph"/>
        <w:numPr>
          <w:ilvl w:val="1"/>
          <w:numId w:val="33"/>
        </w:numPr>
        <w:spacing w:after="0" w:line="240" w:lineRule="auto"/>
      </w:pPr>
      <w:r>
        <w:t>Provide Search functionality when JavaScript disabled.</w:t>
      </w:r>
    </w:p>
    <w:p w14:paraId="71FD7A03" w14:textId="77777777" w:rsidR="00275388" w:rsidRDefault="00275388" w:rsidP="00275388">
      <w:pPr>
        <w:pStyle w:val="ListParagraph"/>
        <w:numPr>
          <w:ilvl w:val="1"/>
          <w:numId w:val="33"/>
        </w:numPr>
        <w:spacing w:after="0" w:line="240" w:lineRule="auto"/>
      </w:pPr>
      <w:r>
        <w:t>Apply styling to top navigation links when JavaScript disabled.</w:t>
      </w:r>
    </w:p>
    <w:p w14:paraId="57E699B4" w14:textId="77777777" w:rsidR="00371B0E" w:rsidRDefault="00371B0E">
      <w:pPr>
        <w:spacing w:after="200"/>
      </w:pPr>
      <w:r>
        <w:br w:type="page"/>
      </w:r>
    </w:p>
    <w:p w14:paraId="4DD29B44" w14:textId="77777777" w:rsidR="009F5D84" w:rsidRDefault="009F5D84" w:rsidP="001B20F6">
      <w:pPr>
        <w:pStyle w:val="Title"/>
        <w:sectPr w:rsidR="009F5D84" w:rsidSect="00EB5205">
          <w:footerReference w:type="even" r:id="rId26"/>
          <w:footerReference w:type="default" r:id="rId27"/>
          <w:type w:val="continuous"/>
          <w:pgSz w:w="11900" w:h="16840"/>
          <w:pgMar w:top="1440" w:right="1800" w:bottom="1440" w:left="1800" w:header="708" w:footer="708" w:gutter="0"/>
          <w:cols w:space="708"/>
          <w:titlePg/>
          <w:docGrid w:linePitch="360"/>
        </w:sectPr>
      </w:pPr>
    </w:p>
    <w:p w14:paraId="44A3671B" w14:textId="5DA2E907" w:rsidR="00542523" w:rsidRDefault="00542523" w:rsidP="001B20F6">
      <w:pPr>
        <w:pStyle w:val="Title"/>
      </w:pPr>
      <w:r>
        <w:lastRenderedPageBreak/>
        <w:t>Appendix 2 user ANALYSIS</w:t>
      </w:r>
    </w:p>
    <w:p w14:paraId="691296FA" w14:textId="77777777" w:rsidR="009F5D84" w:rsidRDefault="009F5D84" w:rsidP="009F5D84">
      <w:r w:rsidRPr="00A43F33">
        <w:rPr>
          <w:noProof/>
        </w:rPr>
        <w:lastRenderedPageBreak/>
        <mc:AlternateContent>
          <mc:Choice Requires="wps">
            <w:drawing>
              <wp:anchor distT="0" distB="0" distL="114300" distR="114300" simplePos="0" relativeHeight="251666944" behindDoc="0" locked="0" layoutInCell="1" allowOverlap="1" wp14:anchorId="08C0E2F3" wp14:editId="6ACF3846">
                <wp:simplePos x="0" y="0"/>
                <wp:positionH relativeFrom="column">
                  <wp:posOffset>228600</wp:posOffset>
                </wp:positionH>
                <wp:positionV relativeFrom="paragraph">
                  <wp:posOffset>-1143000</wp:posOffset>
                </wp:positionV>
                <wp:extent cx="8229600" cy="1143000"/>
                <wp:effectExtent l="0" t="0" r="0" b="0"/>
                <wp:wrapThrough wrapText="bothSides">
                  <wp:wrapPolygon edited="0">
                    <wp:start x="0" y="0"/>
                    <wp:lineTo x="0" y="21120"/>
                    <wp:lineTo x="21533" y="21120"/>
                    <wp:lineTo x="21533" y="0"/>
                    <wp:lineTo x="0" y="0"/>
                  </wp:wrapPolygon>
                </wp:wrapThrough>
                <wp:docPr id="14"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229600" cy="1143000"/>
                        </a:xfrm>
                        <a:prstGeom prst="rect">
                          <a:avLst/>
                        </a:prstGeom>
                        <a:solidFill>
                          <a:schemeClr val="tx1"/>
                        </a:solidFill>
                      </wps:spPr>
                      <wps:txbx>
                        <w:txbxContent>
                          <w:p w14:paraId="57E3866F" w14:textId="77777777" w:rsidR="009F241D" w:rsidRDefault="009F241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Chris</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Year 12 Student</w:t>
                            </w:r>
                            <w:r>
                              <w:rPr>
                                <w:rFonts w:asciiTheme="majorHAnsi" w:eastAsiaTheme="majorEastAsia" w:hAnsi="Calibri" w:cstheme="majorBidi"/>
                                <w:color w:val="FFFFFF" w:themeColor="background1"/>
                                <w:kern w:val="24"/>
                                <w:sz w:val="44"/>
                                <w:szCs w:val="44"/>
                                <w:lang w:val="en-AU"/>
                              </w:rPr>
                              <w:br/>
                            </w:r>
                          </w:p>
                        </w:txbxContent>
                      </wps:txbx>
                      <wps:bodyPr vert="horz" lIns="91440" tIns="45720" rIns="91440" bIns="45720" rtlCol="0" anchor="ctr">
                        <a:normAutofit fontScale="90000"/>
                      </wps:bodyPr>
                    </wps:wsp>
                  </a:graphicData>
                </a:graphic>
              </wp:anchor>
            </w:drawing>
          </mc:Choice>
          <mc:Fallback>
            <w:pict>
              <v:rect w14:anchorId="08C0E2F3" id="Title 3" o:spid="_x0000_s1028" style="position:absolute;margin-left:18pt;margin-top:-89.95pt;width:9in;height:90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" fillcolor="black [3213]" stroked="f">
                <v:path arrowok="t"/>
                <o:lock v:ext="edit" grouping="t"/>
                <v:textbox>
                  <w:txbxContent>
                    <w:p w14:paraId="57E3866F" w14:textId="77777777" w:rsidR="009F241D" w:rsidRDefault="009F241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Chris</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Year 12 Student</w:t>
                      </w:r>
                      <w:r>
                        <w:rPr>
                          <w:rFonts w:asciiTheme="majorHAnsi" w:eastAsiaTheme="majorEastAsia" w:hAnsi="Calibri" w:cstheme="majorBidi"/>
                          <w:color w:val="FFFFFF" w:themeColor="background1"/>
                          <w:kern w:val="24"/>
                          <w:sz w:val="44"/>
                          <w:szCs w:val="44"/>
                          <w:lang w:val="en-AU"/>
                        </w:rPr>
                        <w:br/>
                      </w:r>
                    </w:p>
                  </w:txbxContent>
                </v:textbox>
                <w10:wrap type="through"/>
              </v:rect>
            </w:pict>
          </mc:Fallback>
        </mc:AlternateContent>
      </w:r>
      <w:r w:rsidRPr="00A43F33">
        <w:rPr>
          <w:noProof/>
        </w:rPr>
        <mc:AlternateContent>
          <mc:Choice Requires="wps">
            <w:drawing>
              <wp:anchor distT="0" distB="0" distL="114300" distR="114300" simplePos="0" relativeHeight="251667968" behindDoc="0" locked="0" layoutInCell="1" allowOverlap="1" wp14:anchorId="2AAED7E2" wp14:editId="109CB5B9">
                <wp:simplePos x="0" y="0"/>
                <wp:positionH relativeFrom="column">
                  <wp:posOffset>200025</wp:posOffset>
                </wp:positionH>
                <wp:positionV relativeFrom="paragraph">
                  <wp:posOffset>81915</wp:posOffset>
                </wp:positionV>
                <wp:extent cx="5500370" cy="5357495"/>
                <wp:effectExtent l="0" t="0" r="11430" b="1905"/>
                <wp:wrapThrough wrapText="bothSides">
                  <wp:wrapPolygon edited="0">
                    <wp:start x="0" y="0"/>
                    <wp:lineTo x="0" y="21505"/>
                    <wp:lineTo x="21545" y="21505"/>
                    <wp:lineTo x="21545" y="0"/>
                    <wp:lineTo x="0" y="0"/>
                  </wp:wrapPolygon>
                </wp:wrapThrough>
                <wp:docPr id="15" name="Content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500370" cy="5357495"/>
                        </a:xfrm>
                        <a:prstGeom prst="rect">
                          <a:avLst/>
                        </a:prstGeom>
                        <a:solidFill>
                          <a:schemeClr val="bg1">
                            <a:lumMod val="95000"/>
                          </a:schemeClr>
                        </a:solidFill>
                      </wps:spPr>
                      <wps:txbx>
                        <w:txbxContent>
                          <w:p w14:paraId="4CF3E5B6" w14:textId="77777777" w:rsidR="009F241D" w:rsidRDefault="009F241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43C0528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Chris is finishing year 12 and is unsure what to do after high school, let alone what University to attend.</w:t>
                            </w:r>
                          </w:p>
                          <w:p w14:paraId="442AF5F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He has a love for robotics and making things to make his life easier, this includes working with PowerShell in windows to help automate daily tasks. He feels this is a path he could be happy with and is constantly reviewing what his career may be.</w:t>
                            </w:r>
                          </w:p>
                          <w:p w14:paraId="3F2AADF1"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What Chris wants to find is a site that gets him excited and involved in doing what he loves. He wants to also find out what company's he should be watching or wanting to get employed by. Mostly though he wants to compare himself with people who he feels are </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still his age</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w:t>
                            </w:r>
                          </w:p>
                        </w:txbxContent>
                      </wps:txbx>
                      <wps:bodyPr vert="horz" lIns="91440" tIns="45720" rIns="91440" bIns="45720" rtlCol="0">
                        <a:normAutofit/>
                      </wps:bodyPr>
                    </wps:wsp>
                  </a:graphicData>
                </a:graphic>
              </wp:anchor>
            </w:drawing>
          </mc:Choice>
          <mc:Fallback>
            <w:pict>
              <v:rect w14:anchorId="2AAED7E2" id="Content Placeholder 4" o:spid="_x0000_s1029" style="position:absolute;margin-left:15.75pt;margin-top:6.45pt;width:433.1pt;height:421.8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" fillcolor="#f2f2f2 [3052]" stroked="f">
                <v:path arrowok="t"/>
                <o:lock v:ext="edit" grouping="t"/>
                <v:textbox>
                  <w:txbxContent>
                    <w:p w14:paraId="4CF3E5B6" w14:textId="77777777" w:rsidR="009F241D" w:rsidRDefault="009F241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43C0528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Chris is finishing year 12 and is unsure what to do after high school, let alone what University to attend.</w:t>
                      </w:r>
                    </w:p>
                    <w:p w14:paraId="442AF5F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He has a love for robotics and making things to make his life easier, this includes working with PowerShell in windows to help automate daily tasks. He feels this is a path he could be happy with and is constantly reviewing what his career may be.</w:t>
                      </w:r>
                    </w:p>
                    <w:p w14:paraId="3F2AADF1"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What Chris wants to find is a site that gets him excited and involved in doing what he loves. He wants to also find out what company's he should be watching or wanting to get employed by. Mostly though he wants to compare himself with people who he feels are </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still his age</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w:t>
                      </w:r>
                    </w:p>
                  </w:txbxContent>
                </v:textbox>
                <w10:wrap type="through"/>
              </v:rect>
            </w:pict>
          </mc:Fallback>
        </mc:AlternateContent>
      </w:r>
      <w:r w:rsidRPr="00A43F33">
        <w:rPr>
          <w:noProof/>
        </w:rPr>
        <mc:AlternateContent>
          <mc:Choice Requires="wps">
            <w:drawing>
              <wp:anchor distT="0" distB="0" distL="114300" distR="114300" simplePos="0" relativeHeight="251668992" behindDoc="0" locked="0" layoutInCell="1" allowOverlap="1" wp14:anchorId="66F42BA8" wp14:editId="403BC7BD">
                <wp:simplePos x="0" y="0"/>
                <wp:positionH relativeFrom="column">
                  <wp:posOffset>5608955</wp:posOffset>
                </wp:positionH>
                <wp:positionV relativeFrom="paragraph">
                  <wp:posOffset>10795</wp:posOffset>
                </wp:positionV>
                <wp:extent cx="2685415" cy="5429250"/>
                <wp:effectExtent l="0" t="0" r="0" b="0"/>
                <wp:wrapThrough wrapText="bothSides">
                  <wp:wrapPolygon edited="0">
                    <wp:start x="0" y="0"/>
                    <wp:lineTo x="0" y="21600"/>
                    <wp:lineTo x="21600" y="21600"/>
                    <wp:lineTo x="21600" y="0"/>
                  </wp:wrapPolygon>
                </wp:wrapThrough>
                <wp:docPr id="16" name="Content Placeholder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685415" cy="5429250"/>
                        </a:xfrm>
                        <a:prstGeom prst="rect">
                          <a:avLst/>
                        </a:prstGeom>
                      </wps:spPr>
                      <wps:txbx>
                        <w:txbxContent>
                          <w:p w14:paraId="6D3AA477"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7DC450D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Student</w:t>
                            </w:r>
                          </w:p>
                          <w:p w14:paraId="6F5EC37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217E7BD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17</w:t>
                            </w:r>
                          </w:p>
                          <w:p w14:paraId="0C618A1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Gaming, surfing the net, robotics</w:t>
                            </w:r>
                          </w:p>
                          <w:p w14:paraId="14FBB441" w14:textId="77777777" w:rsidR="009F241D" w:rsidRDefault="009F241D" w:rsidP="009F5D84">
                            <w:pPr>
                              <w:pStyle w:val="NormalWeb"/>
                              <w:spacing w:before="58" w:beforeAutospacing="0" w:after="0" w:afterAutospacing="0"/>
                              <w:ind w:left="547" w:hanging="547"/>
                            </w:pPr>
                            <w:proofErr w:type="spellStart"/>
                            <w:r>
                              <w:rPr>
                                <w:rFonts w:asciiTheme="minorHAnsi" w:hAnsi="Cambria" w:cstheme="minorBidi"/>
                                <w:b/>
                                <w:bCs/>
                                <w:color w:val="000000" w:themeColor="text1"/>
                                <w:kern w:val="24"/>
                                <w:sz w:val="24"/>
                                <w:szCs w:val="24"/>
                                <w:lang w:val="en-AU"/>
                              </w:rPr>
                              <w:t>Favorite</w:t>
                            </w:r>
                            <w:proofErr w:type="spellEnd"/>
                            <w:r>
                              <w:rPr>
                                <w:rFonts w:asciiTheme="minorHAnsi" w:hAnsi="Cambria" w:cstheme="minorBidi"/>
                                <w:b/>
                                <w:bCs/>
                                <w:color w:val="000000" w:themeColor="text1"/>
                                <w:kern w:val="24"/>
                                <w:sz w:val="24"/>
                                <w:szCs w:val="24"/>
                                <w:lang w:val="en-AU"/>
                              </w:rPr>
                              <w:t xml:space="preserve"> TV Show: </w:t>
                            </w:r>
                            <w:r>
                              <w:rPr>
                                <w:rFonts w:asciiTheme="minorHAnsi" w:hAnsi="Cambria" w:cstheme="minorBidi"/>
                                <w:color w:val="000000" w:themeColor="text1"/>
                                <w:kern w:val="24"/>
                                <w:sz w:val="24"/>
                                <w:szCs w:val="24"/>
                                <w:lang w:val="en-AU"/>
                              </w:rPr>
                              <w:t>The Walking Dead</w:t>
                            </w:r>
                          </w:p>
                          <w:p w14:paraId="173EECE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Shy, friendly, inquisitive.</w:t>
                            </w:r>
                          </w:p>
                          <w:p w14:paraId="6413BBE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41C602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 (Online before School)</w:t>
                            </w:r>
                          </w:p>
                          <w:p w14:paraId="2FA1FD8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Gaming, chat, videos, email</w:t>
                            </w:r>
                          </w:p>
                          <w:p w14:paraId="74880ED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Facebook, YouTube, IGN</w:t>
                            </w:r>
                          </w:p>
                          <w:p w14:paraId="22AD3B8C"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25-30</w:t>
                            </w:r>
                          </w:p>
                          <w:p w14:paraId="6AD2389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proofErr w:type="spellStart"/>
                            <w:r>
                              <w:rPr>
                                <w:rFonts w:asciiTheme="minorHAnsi" w:hAnsi="Cambria" w:cstheme="minorBidi"/>
                                <w:color w:val="000000" w:themeColor="text1"/>
                                <w:kern w:val="24"/>
                                <w:sz w:val="24"/>
                                <w:szCs w:val="24"/>
                                <w:lang w:val="en-AU"/>
                              </w:rPr>
                              <w:t>Alienware</w:t>
                            </w:r>
                            <w:proofErr w:type="spellEnd"/>
                            <w:r>
                              <w:rPr>
                                <w:rFonts w:asciiTheme="minorHAnsi" w:hAnsi="Cambria" w:cstheme="minorBidi"/>
                                <w:color w:val="000000" w:themeColor="text1"/>
                                <w:kern w:val="24"/>
                                <w:sz w:val="24"/>
                                <w:szCs w:val="24"/>
                                <w:lang w:val="en-AU"/>
                              </w:rPr>
                              <w:t>, ADSL2, Chrome</w:t>
                            </w:r>
                          </w:p>
                          <w:p w14:paraId="1DD28ED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31BEA3C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11</w:t>
                            </w:r>
                          </w:p>
                          <w:p w14:paraId="799CC7D3"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0EAAEA02"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Very High, able to manipulate OS, basic Linux knowledge, understanding of code.</w:t>
                            </w:r>
                          </w:p>
                        </w:txbxContent>
                      </wps:txbx>
                      <wps:bodyPr vert="horz" lIns="91440" tIns="45720" rIns="91440" bIns="45720" rtlCol="0">
                        <a:noAutofit/>
                      </wps:bodyPr>
                    </wps:wsp>
                  </a:graphicData>
                </a:graphic>
              </wp:anchor>
            </w:drawing>
          </mc:Choice>
          <mc:Fallback>
            <w:pict>
              <v:rect w14:anchorId="66F42BA8" id="Content Placeholder 5" o:spid="_x0000_s1030" style="position:absolute;margin-left:441.65pt;margin-top:.85pt;width:211.45pt;height:427.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" filled="f" stroked="f">
                <v:path arrowok="t"/>
                <o:lock v:ext="edit" grouping="t"/>
                <v:textbox>
                  <w:txbxContent>
                    <w:p w14:paraId="6D3AA477"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7DC450D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Student</w:t>
                      </w:r>
                    </w:p>
                    <w:p w14:paraId="6F5EC37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217E7BD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17</w:t>
                      </w:r>
                    </w:p>
                    <w:p w14:paraId="0C618A1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Gaming, surfing the net, robotics</w:t>
                      </w:r>
                    </w:p>
                    <w:p w14:paraId="14FBB441" w14:textId="77777777" w:rsidR="009F241D" w:rsidRDefault="009F241D" w:rsidP="009F5D84">
                      <w:pPr>
                        <w:pStyle w:val="NormalWeb"/>
                        <w:spacing w:before="58" w:beforeAutospacing="0" w:after="0" w:afterAutospacing="0"/>
                        <w:ind w:left="547" w:hanging="547"/>
                      </w:pPr>
                      <w:proofErr w:type="spellStart"/>
                      <w:r>
                        <w:rPr>
                          <w:rFonts w:asciiTheme="minorHAnsi" w:hAnsi="Cambria" w:cstheme="minorBidi"/>
                          <w:b/>
                          <w:bCs/>
                          <w:color w:val="000000" w:themeColor="text1"/>
                          <w:kern w:val="24"/>
                          <w:sz w:val="24"/>
                          <w:szCs w:val="24"/>
                          <w:lang w:val="en-AU"/>
                        </w:rPr>
                        <w:t>Favorite</w:t>
                      </w:r>
                      <w:proofErr w:type="spellEnd"/>
                      <w:r>
                        <w:rPr>
                          <w:rFonts w:asciiTheme="minorHAnsi" w:hAnsi="Cambria" w:cstheme="minorBidi"/>
                          <w:b/>
                          <w:bCs/>
                          <w:color w:val="000000" w:themeColor="text1"/>
                          <w:kern w:val="24"/>
                          <w:sz w:val="24"/>
                          <w:szCs w:val="24"/>
                          <w:lang w:val="en-AU"/>
                        </w:rPr>
                        <w:t xml:space="preserve"> TV Show: </w:t>
                      </w:r>
                      <w:r>
                        <w:rPr>
                          <w:rFonts w:asciiTheme="minorHAnsi" w:hAnsi="Cambria" w:cstheme="minorBidi"/>
                          <w:color w:val="000000" w:themeColor="text1"/>
                          <w:kern w:val="24"/>
                          <w:sz w:val="24"/>
                          <w:szCs w:val="24"/>
                          <w:lang w:val="en-AU"/>
                        </w:rPr>
                        <w:t>The Walking Dead</w:t>
                      </w:r>
                    </w:p>
                    <w:p w14:paraId="173EECE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Shy, friendly, inquisitive.</w:t>
                      </w:r>
                    </w:p>
                    <w:p w14:paraId="6413BBE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41C602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 (Online before School)</w:t>
                      </w:r>
                    </w:p>
                    <w:p w14:paraId="2FA1FD8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Gaming, chat, videos, email</w:t>
                      </w:r>
                    </w:p>
                    <w:p w14:paraId="74880ED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Facebook, YouTube, IGN</w:t>
                      </w:r>
                    </w:p>
                    <w:p w14:paraId="22AD3B8C"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25-30</w:t>
                      </w:r>
                    </w:p>
                    <w:p w14:paraId="6AD2389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proofErr w:type="spellStart"/>
                      <w:r>
                        <w:rPr>
                          <w:rFonts w:asciiTheme="minorHAnsi" w:hAnsi="Cambria" w:cstheme="minorBidi"/>
                          <w:color w:val="000000" w:themeColor="text1"/>
                          <w:kern w:val="24"/>
                          <w:sz w:val="24"/>
                          <w:szCs w:val="24"/>
                          <w:lang w:val="en-AU"/>
                        </w:rPr>
                        <w:t>Alienware</w:t>
                      </w:r>
                      <w:proofErr w:type="spellEnd"/>
                      <w:r>
                        <w:rPr>
                          <w:rFonts w:asciiTheme="minorHAnsi" w:hAnsi="Cambria" w:cstheme="minorBidi"/>
                          <w:color w:val="000000" w:themeColor="text1"/>
                          <w:kern w:val="24"/>
                          <w:sz w:val="24"/>
                          <w:szCs w:val="24"/>
                          <w:lang w:val="en-AU"/>
                        </w:rPr>
                        <w:t>, ADSL2, Chrome</w:t>
                      </w:r>
                    </w:p>
                    <w:p w14:paraId="1DD28ED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31BEA3C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11</w:t>
                      </w:r>
                    </w:p>
                    <w:p w14:paraId="799CC7D3"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0EAAEA02"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Very High, able to manipulate OS, basic Linux knowledge, understanding of code.</w:t>
                      </w:r>
                    </w:p>
                  </w:txbxContent>
                </v:textbox>
                <w10:wrap type="through"/>
              </v:rect>
            </w:pict>
          </mc:Fallback>
        </mc:AlternateContent>
      </w:r>
      <w:r w:rsidRPr="00A43F33">
        <w:rPr>
          <w:noProof/>
        </w:rPr>
        <mc:AlternateContent>
          <mc:Choice Requires="wps">
            <w:drawing>
              <wp:anchor distT="0" distB="0" distL="114300" distR="114300" simplePos="0" relativeHeight="251670016" behindDoc="0" locked="0" layoutInCell="1" allowOverlap="1" wp14:anchorId="506A733A" wp14:editId="1ED3628C">
                <wp:simplePos x="0" y="0"/>
                <wp:positionH relativeFrom="column">
                  <wp:posOffset>5567045</wp:posOffset>
                </wp:positionH>
                <wp:positionV relativeFrom="paragraph">
                  <wp:posOffset>-1085215</wp:posOffset>
                </wp:positionV>
                <wp:extent cx="2928620" cy="1426845"/>
                <wp:effectExtent l="0" t="0" r="0" b="0"/>
                <wp:wrapSquare wrapText="bothSides"/>
                <wp:docPr id="17" name="TextBox 7"/>
                <wp:cNvGraphicFramePr/>
                <a:graphic xmlns:a="http://schemas.openxmlformats.org/drawingml/2006/main">
                  <a:graphicData uri="http://schemas.microsoft.com/office/word/2010/wordprocessingShape">
                    <wps:wsp>
                      <wps:cNvSpPr txBox="1"/>
                      <wps:spPr>
                        <a:xfrm>
                          <a:off x="0" y="0"/>
                          <a:ext cx="2928620" cy="1426845"/>
                        </a:xfrm>
                        <a:prstGeom prst="rect">
                          <a:avLst/>
                        </a:prstGeom>
                        <a:noFill/>
                      </wps:spPr>
                      <wps:txbx>
                        <w:txbxContent>
                          <w:p w14:paraId="26A18C7A" w14:textId="77777777" w:rsidR="009F241D" w:rsidRDefault="009F241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“Seeing code come to life is</w:t>
                            </w:r>
                            <w:r>
                              <w:rPr>
                                <w:rFonts w:ascii="Adobe Caslon Pro" w:hAnsi="Adobe Caslon Pro" w:cstheme="minorBidi"/>
                                <w:i/>
                                <w:iCs/>
                                <w:color w:val="FFFFFF" w:themeColor="background1"/>
                                <w:kern w:val="24"/>
                                <w:sz w:val="28"/>
                                <w:szCs w:val="28"/>
                                <w:lang w:val="en-AU"/>
                              </w:rPr>
                              <w:t xml:space="preserve"> amazing”</w:t>
                            </w:r>
                          </w:p>
                          <w:p w14:paraId="1E96EF2D" w14:textId="77777777" w:rsidR="009F241D" w:rsidRDefault="009F241D" w:rsidP="009F5D84">
                            <w:pPr>
                              <w:pStyle w:val="ListParagraph"/>
                              <w:numPr>
                                <w:ilvl w:val="0"/>
                                <w:numId w:val="34"/>
                              </w:numPr>
                              <w:spacing w:after="0" w:line="240" w:lineRule="auto"/>
                              <w:rPr>
                                <w:rFonts w:eastAsia="Times New Roman" w:cs="Times New Roman"/>
                              </w:rPr>
                            </w:pPr>
                            <w:r>
                              <w:rPr>
                                <w:rFonts w:hAnsi="Calibri"/>
                                <w:color w:val="FFFFFF" w:themeColor="background1"/>
                                <w:kern w:val="24"/>
                                <w:lang w:val="en-AU"/>
                              </w:rPr>
                              <w:t>Looking for a challenge</w:t>
                            </w:r>
                          </w:p>
                          <w:p w14:paraId="1F62566F" w14:textId="77777777" w:rsidR="009F241D" w:rsidRDefault="009F241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Love for coding and figuring out problems</w:t>
                            </w:r>
                          </w:p>
                          <w:p w14:paraId="1A9AA5EF" w14:textId="77777777" w:rsidR="009F241D" w:rsidRDefault="009F241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Unsure what to do after high school</w:t>
                            </w:r>
                          </w:p>
                        </w:txbxContent>
                      </wps:txbx>
                      <wps:bodyPr wrap="square" rtlCol="0">
                        <a:spAutoFit/>
                      </wps:bodyPr>
                    </wps:wsp>
                  </a:graphicData>
                </a:graphic>
              </wp:anchor>
            </w:drawing>
          </mc:Choice>
          <mc:Fallback>
            <w:pict>
              <v:shapetype w14:anchorId="506A733A" id="_x0000_t202" coordsize="21600,21600" o:spt="202" path="m0,0l0,21600,21600,21600,21600,0xe">
                <v:stroke joinstyle="miter"/>
                <v:path gradientshapeok="t" o:connecttype="rect"/>
              </v:shapetype>
              <v:shape id="TextBox 7" o:spid="_x0000_s1031" type="#_x0000_t202" style="position:absolute;margin-left:438.35pt;margin-top:-85.4pt;width:230.6pt;height:112.3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" filled="f" stroked="f">
                <v:textbox style="mso-fit-shape-to-text:t">
                  <w:txbxContent>
                    <w:p w14:paraId="26A18C7A" w14:textId="77777777" w:rsidR="009F241D" w:rsidRDefault="009F241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“Seeing code come to life is</w:t>
                      </w:r>
                      <w:r>
                        <w:rPr>
                          <w:rFonts w:ascii="Adobe Caslon Pro" w:hAnsi="Adobe Caslon Pro" w:cstheme="minorBidi"/>
                          <w:i/>
                          <w:iCs/>
                          <w:color w:val="FFFFFF" w:themeColor="background1"/>
                          <w:kern w:val="24"/>
                          <w:sz w:val="28"/>
                          <w:szCs w:val="28"/>
                          <w:lang w:val="en-AU"/>
                        </w:rPr>
                        <w:t xml:space="preserve"> amazing”</w:t>
                      </w:r>
                    </w:p>
                    <w:p w14:paraId="1E96EF2D" w14:textId="77777777" w:rsidR="009F241D" w:rsidRDefault="009F241D" w:rsidP="009F5D84">
                      <w:pPr>
                        <w:pStyle w:val="ListParagraph"/>
                        <w:numPr>
                          <w:ilvl w:val="0"/>
                          <w:numId w:val="34"/>
                        </w:numPr>
                        <w:spacing w:after="0" w:line="240" w:lineRule="auto"/>
                        <w:rPr>
                          <w:rFonts w:eastAsia="Times New Roman" w:cs="Times New Roman"/>
                        </w:rPr>
                      </w:pPr>
                      <w:r>
                        <w:rPr>
                          <w:rFonts w:hAnsi="Calibri"/>
                          <w:color w:val="FFFFFF" w:themeColor="background1"/>
                          <w:kern w:val="24"/>
                          <w:lang w:val="en-AU"/>
                        </w:rPr>
                        <w:t>Looking for a challenge</w:t>
                      </w:r>
                    </w:p>
                    <w:p w14:paraId="1F62566F" w14:textId="77777777" w:rsidR="009F241D" w:rsidRDefault="009F241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Love for coding and figuring out problems</w:t>
                      </w:r>
                    </w:p>
                    <w:p w14:paraId="1A9AA5EF" w14:textId="77777777" w:rsidR="009F241D" w:rsidRDefault="009F241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Unsure what to do after high school</w:t>
                      </w:r>
                    </w:p>
                  </w:txbxContent>
                </v:textbox>
                <w10:wrap type="square"/>
              </v:shape>
            </w:pict>
          </mc:Fallback>
        </mc:AlternateContent>
      </w:r>
      <w:r w:rsidRPr="00A43F33">
        <w:rPr>
          <w:noProof/>
        </w:rPr>
        <mc:AlternateContent>
          <mc:Choice Requires="wps">
            <w:drawing>
              <wp:anchor distT="0" distB="0" distL="114300" distR="114300" simplePos="0" relativeHeight="251671040" behindDoc="0" locked="0" layoutInCell="1" allowOverlap="1" wp14:anchorId="2E784C9C" wp14:editId="581FB58B">
                <wp:simplePos x="0" y="0"/>
                <wp:positionH relativeFrom="column">
                  <wp:posOffset>271145</wp:posOffset>
                </wp:positionH>
                <wp:positionV relativeFrom="paragraph">
                  <wp:posOffset>2511425</wp:posOffset>
                </wp:positionV>
                <wp:extent cx="2928620" cy="2427605"/>
                <wp:effectExtent l="0" t="0" r="0" b="0"/>
                <wp:wrapSquare wrapText="bothSides"/>
                <wp:docPr id="18" name="TextBox 9"/>
                <wp:cNvGraphicFramePr/>
                <a:graphic xmlns:a="http://schemas.openxmlformats.org/drawingml/2006/main">
                  <a:graphicData uri="http://schemas.microsoft.com/office/word/2010/wordprocessingShape">
                    <wps:wsp>
                      <wps:cNvSpPr txBox="1"/>
                      <wps:spPr>
                        <a:xfrm>
                          <a:off x="0" y="0"/>
                          <a:ext cx="2928620" cy="2427605"/>
                        </a:xfrm>
                        <a:prstGeom prst="rect">
                          <a:avLst/>
                        </a:prstGeom>
                        <a:noFill/>
                      </wps:spPr>
                      <wps:txbx>
                        <w:txbxContent>
                          <w:p w14:paraId="5DD40B5F"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2AC517AD"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Chris comes to the site to</w:t>
                            </w:r>
                            <w:r>
                              <w:rPr>
                                <w:rFonts w:asciiTheme="minorHAnsi" w:hAnsi="Cambria" w:cstheme="minorBidi"/>
                                <w:color w:val="000000" w:themeColor="text1"/>
                                <w:kern w:val="24"/>
                                <w:sz w:val="24"/>
                                <w:szCs w:val="24"/>
                                <w:lang w:val="is-IS"/>
                              </w:rPr>
                              <w:t>…</w:t>
                            </w:r>
                          </w:p>
                          <w:p w14:paraId="662A0B5B"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Learn more about what others are doing</w:t>
                            </w:r>
                          </w:p>
                          <w:p w14:paraId="76029525"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pathways for what to do after year 12</w:t>
                            </w:r>
                          </w:p>
                          <w:p w14:paraId="5C20ACA4"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See what level he needs to be at</w:t>
                            </w:r>
                          </w:p>
                          <w:p w14:paraId="6C8C07B0"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ideas for making things himself</w:t>
                            </w:r>
                          </w:p>
                          <w:p w14:paraId="530FCB4B"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Discover companies in the industry</w:t>
                            </w:r>
                          </w:p>
                        </w:txbxContent>
                      </wps:txbx>
                      <wps:bodyPr wrap="square" rtlCol="0">
                        <a:spAutoFit/>
                      </wps:bodyPr>
                    </wps:wsp>
                  </a:graphicData>
                </a:graphic>
              </wp:anchor>
            </w:drawing>
          </mc:Choice>
          <mc:Fallback>
            <w:pict>
              <v:shape w14:anchorId="2E784C9C" id="TextBox 9" o:spid="_x0000_s1032" type="#_x0000_t202" style="position:absolute;margin-left:21.35pt;margin-top:197.75pt;width:230.6pt;height:191.1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" filled="f" stroked="f">
                <v:textbox style="mso-fit-shape-to-text:t">
                  <w:txbxContent>
                    <w:p w14:paraId="5DD40B5F"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2AC517AD"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Chris comes to the site to</w:t>
                      </w:r>
                      <w:r>
                        <w:rPr>
                          <w:rFonts w:asciiTheme="minorHAnsi" w:hAnsi="Cambria" w:cstheme="minorBidi"/>
                          <w:color w:val="000000" w:themeColor="text1"/>
                          <w:kern w:val="24"/>
                          <w:sz w:val="24"/>
                          <w:szCs w:val="24"/>
                          <w:lang w:val="is-IS"/>
                        </w:rPr>
                        <w:t>…</w:t>
                      </w:r>
                    </w:p>
                    <w:p w14:paraId="662A0B5B"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Learn more about what others are doing</w:t>
                      </w:r>
                    </w:p>
                    <w:p w14:paraId="76029525"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pathways for what to do after year 12</w:t>
                      </w:r>
                    </w:p>
                    <w:p w14:paraId="5C20ACA4"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See what level he needs to be at</w:t>
                      </w:r>
                    </w:p>
                    <w:p w14:paraId="6C8C07B0"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ideas for making things himself</w:t>
                      </w:r>
                    </w:p>
                    <w:p w14:paraId="530FCB4B"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Discover companies in the industry</w:t>
                      </w:r>
                    </w:p>
                  </w:txbxContent>
                </v:textbox>
                <w10:wrap type="square"/>
              </v:shape>
            </w:pict>
          </mc:Fallback>
        </mc:AlternateContent>
      </w:r>
      <w:r w:rsidRPr="00A43F33">
        <w:rPr>
          <w:noProof/>
        </w:rPr>
        <mc:AlternateContent>
          <mc:Choice Requires="wps">
            <w:drawing>
              <wp:anchor distT="0" distB="0" distL="114300" distR="114300" simplePos="0" relativeHeight="251672064" behindDoc="0" locked="0" layoutInCell="1" allowOverlap="1" wp14:anchorId="53846A2A" wp14:editId="19E9B0D7">
                <wp:simplePos x="0" y="0"/>
                <wp:positionH relativeFrom="column">
                  <wp:posOffset>3171825</wp:posOffset>
                </wp:positionH>
                <wp:positionV relativeFrom="paragraph">
                  <wp:posOffset>2515235</wp:posOffset>
                </wp:positionV>
                <wp:extent cx="2928620" cy="2053590"/>
                <wp:effectExtent l="0" t="0" r="0" b="0"/>
                <wp:wrapSquare wrapText="bothSides"/>
                <wp:docPr id="19" name="TextBox 10"/>
                <wp:cNvGraphicFramePr/>
                <a:graphic xmlns:a="http://schemas.openxmlformats.org/drawingml/2006/main">
                  <a:graphicData uri="http://schemas.microsoft.com/office/word/2010/wordprocessingShape">
                    <wps:wsp>
                      <wps:cNvSpPr txBox="1"/>
                      <wps:spPr>
                        <a:xfrm>
                          <a:off x="0" y="0"/>
                          <a:ext cx="2928620" cy="2053590"/>
                        </a:xfrm>
                        <a:prstGeom prst="rect">
                          <a:avLst/>
                        </a:prstGeom>
                        <a:noFill/>
                      </wps:spPr>
                      <wps:txbx>
                        <w:txbxContent>
                          <w:p w14:paraId="5EE9B459"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46B8A0E9"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3401D7AC"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45BBB0D5"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coding</w:t>
                            </w:r>
                          </w:p>
                          <w:p w14:paraId="4C7BC2EE"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his future</w:t>
                            </w:r>
                          </w:p>
                          <w:p w14:paraId="42F1FF59"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Feel CDU will give him that future</w:t>
                            </w:r>
                          </w:p>
                          <w:p w14:paraId="58DDDFD5"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Want to sign up while at CDU</w:t>
                            </w:r>
                          </w:p>
                          <w:p w14:paraId="52E0DACD"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1736BDF2"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wps:txbx>
                      <wps:bodyPr wrap="square" rtlCol="0">
                        <a:spAutoFit/>
                      </wps:bodyPr>
                    </wps:wsp>
                  </a:graphicData>
                </a:graphic>
              </wp:anchor>
            </w:drawing>
          </mc:Choice>
          <mc:Fallback>
            <w:pict>
              <v:shape w14:anchorId="53846A2A" id="TextBox 10" o:spid="_x0000_s1033" type="#_x0000_t202" style="position:absolute;margin-left:249.75pt;margin-top:198.05pt;width:230.6pt;height:161.7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" filled="f" stroked="f">
                <v:textbox style="mso-fit-shape-to-text:t">
                  <w:txbxContent>
                    <w:p w14:paraId="5EE9B459"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46B8A0E9"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3401D7AC"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45BBB0D5"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coding</w:t>
                      </w:r>
                    </w:p>
                    <w:p w14:paraId="4C7BC2EE"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his future</w:t>
                      </w:r>
                    </w:p>
                    <w:p w14:paraId="42F1FF59"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Feel CDU will give him that future</w:t>
                      </w:r>
                    </w:p>
                    <w:p w14:paraId="58DDDFD5"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Want to sign up while at CDU</w:t>
                      </w:r>
                    </w:p>
                    <w:p w14:paraId="52E0DACD"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1736BDF2"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v:textbox>
                <w10:wrap type="square"/>
              </v:shape>
            </w:pict>
          </mc:Fallback>
        </mc:AlternateContent>
      </w:r>
      <w:r w:rsidRPr="00A43F33">
        <w:rPr>
          <w:noProof/>
        </w:rPr>
        <w:drawing>
          <wp:anchor distT="0" distB="0" distL="114300" distR="114300" simplePos="0" relativeHeight="251673088" behindDoc="0" locked="0" layoutInCell="1" allowOverlap="1" wp14:anchorId="3531EAF1" wp14:editId="570EFA4A">
            <wp:simplePos x="0" y="0"/>
            <wp:positionH relativeFrom="column">
              <wp:posOffset>-5400040</wp:posOffset>
            </wp:positionH>
            <wp:positionV relativeFrom="paragraph">
              <wp:posOffset>-1143000</wp:posOffset>
            </wp:positionV>
            <wp:extent cx="2044065" cy="1143000"/>
            <wp:effectExtent l="0" t="0" r="0" b="0"/>
            <wp:wrapNone/>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044065" cy="11430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br w:type="page"/>
      </w:r>
    </w:p>
    <w:p w14:paraId="0936EFEE" w14:textId="77777777" w:rsidR="009F5D84" w:rsidRDefault="009F5D84" w:rsidP="009F5D84">
      <w:pPr>
        <w:sectPr w:rsidR="009F5D84" w:rsidSect="009F5D84">
          <w:pgSz w:w="16840" w:h="11900" w:orient="landscape"/>
          <w:pgMar w:top="1800" w:right="1440" w:bottom="1800" w:left="1440" w:header="708" w:footer="708" w:gutter="0"/>
          <w:cols w:space="708"/>
          <w:docGrid w:linePitch="360"/>
        </w:sectPr>
      </w:pPr>
    </w:p>
    <w:p w14:paraId="1B9F41A6" w14:textId="77777777" w:rsidR="009F5D84" w:rsidRPr="00A43F33" w:rsidRDefault="009F5D84" w:rsidP="009F5D84">
      <w:pPr>
        <w:pStyle w:val="Heading1"/>
      </w:pPr>
      <w:bookmarkStart w:id="104" w:name="_Toc357000798"/>
      <w:bookmarkStart w:id="105" w:name="_Toc357020774"/>
      <w:r w:rsidRPr="00A43F33">
        <w:lastRenderedPageBreak/>
        <w:t>Chris Scenario</w:t>
      </w:r>
      <w:bookmarkEnd w:id="104"/>
      <w:bookmarkEnd w:id="105"/>
    </w:p>
    <w:p w14:paraId="47A63C05" w14:textId="77777777" w:rsidR="009F5D84" w:rsidRDefault="009F5D84" w:rsidP="009F5D84"/>
    <w:p w14:paraId="4F5966EE" w14:textId="77777777" w:rsidR="009F5D84" w:rsidRDefault="009F5D84" w:rsidP="009F5D84">
      <w:r>
        <w:t>Chris does a Google search for “Darwin code”, follows a link to the sites home page. He discovers this is a code fair put on by the local university. He follows a link to confirm if he is eligible to enter. He confirms he is not allowed to enter, but also states he can look at past events and challenges.</w:t>
      </w:r>
    </w:p>
    <w:p w14:paraId="33CE8D81" w14:textId="77777777" w:rsidR="009F5D84" w:rsidRDefault="009F5D84" w:rsidP="009F5D84"/>
    <w:p w14:paraId="16176DED" w14:textId="77777777" w:rsidR="009F5D84" w:rsidRDefault="009F5D84" w:rsidP="009F5D84">
      <w:r>
        <w:t>Chris follows links to past events. From there he reviews the photo gallery to see what people physically made and the people involved. He then wants to learn more about the challenges and follows the link to past challenges. He runs out of time and bookmarks the page.</w:t>
      </w:r>
    </w:p>
    <w:p w14:paraId="1BE0CB55" w14:textId="77777777" w:rsidR="009F5D84" w:rsidRDefault="009F5D84" w:rsidP="009F5D84">
      <w:r>
        <w:br w:type="page"/>
      </w:r>
    </w:p>
    <w:p w14:paraId="19E53221" w14:textId="77777777" w:rsidR="009F5D84" w:rsidRDefault="009F5D84" w:rsidP="009F5D84">
      <w:pPr>
        <w:sectPr w:rsidR="009F5D84" w:rsidSect="00746790">
          <w:pgSz w:w="11900" w:h="16840"/>
          <w:pgMar w:top="1440" w:right="1800" w:bottom="1440" w:left="1800" w:header="708" w:footer="708" w:gutter="0"/>
          <w:cols w:space="708"/>
          <w:docGrid w:linePitch="360"/>
        </w:sectPr>
      </w:pPr>
    </w:p>
    <w:p w14:paraId="5CE98F80" w14:textId="77777777" w:rsidR="009F5D84" w:rsidRDefault="009F5D84" w:rsidP="009F5D84">
      <w:r w:rsidRPr="00A43F33">
        <w:rPr>
          <w:noProof/>
        </w:rPr>
        <w:lastRenderedPageBreak/>
        <w:drawing>
          <wp:anchor distT="0" distB="0" distL="114300" distR="114300" simplePos="0" relativeHeight="251681280" behindDoc="0" locked="0" layoutInCell="1" allowOverlap="1" wp14:anchorId="627AC8BC" wp14:editId="1B73CBA9">
            <wp:simplePos x="0" y="0"/>
            <wp:positionH relativeFrom="column">
              <wp:posOffset>3857625</wp:posOffset>
            </wp:positionH>
            <wp:positionV relativeFrom="paragraph">
              <wp:posOffset>-1143000</wp:posOffset>
            </wp:positionV>
            <wp:extent cx="1079500" cy="1133475"/>
            <wp:effectExtent l="0" t="0" r="12700" b="9525"/>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79500" cy="1133475"/>
                    </a:xfrm>
                    <a:prstGeom prst="rect">
                      <a:avLst/>
                    </a:prstGeom>
                  </pic:spPr>
                </pic:pic>
              </a:graphicData>
            </a:graphic>
            <wp14:sizeRelH relativeFrom="page">
              <wp14:pctWidth>0</wp14:pctWidth>
            </wp14:sizeRelH>
            <wp14:sizeRelV relativeFrom="page">
              <wp14:pctHeight>0</wp14:pctHeight>
            </wp14:sizeRelV>
          </wp:anchor>
        </w:drawing>
      </w:r>
      <w:r w:rsidRPr="00A43F33">
        <w:rPr>
          <w:noProof/>
        </w:rPr>
        <mc:AlternateContent>
          <mc:Choice Requires="wps">
            <w:drawing>
              <wp:anchor distT="0" distB="0" distL="114300" distR="114300" simplePos="0" relativeHeight="251680256" behindDoc="0" locked="0" layoutInCell="1" allowOverlap="1" wp14:anchorId="4458D36F" wp14:editId="1EB41647">
                <wp:simplePos x="0" y="0"/>
                <wp:positionH relativeFrom="column">
                  <wp:posOffset>3314700</wp:posOffset>
                </wp:positionH>
                <wp:positionV relativeFrom="paragraph">
                  <wp:posOffset>2511425</wp:posOffset>
                </wp:positionV>
                <wp:extent cx="2928620" cy="2053590"/>
                <wp:effectExtent l="0" t="0" r="0" b="0"/>
                <wp:wrapSquare wrapText="bothSides"/>
                <wp:docPr id="25" name="TextBox 10"/>
                <wp:cNvGraphicFramePr/>
                <a:graphic xmlns:a="http://schemas.openxmlformats.org/drawingml/2006/main">
                  <a:graphicData uri="http://schemas.microsoft.com/office/word/2010/wordprocessingShape">
                    <wps:wsp>
                      <wps:cNvSpPr txBox="1"/>
                      <wps:spPr>
                        <a:xfrm>
                          <a:off x="0" y="0"/>
                          <a:ext cx="2928620" cy="2053590"/>
                        </a:xfrm>
                        <a:prstGeom prst="rect">
                          <a:avLst/>
                        </a:prstGeom>
                        <a:noFill/>
                      </wps:spPr>
                      <wps:txbx>
                        <w:txbxContent>
                          <w:p w14:paraId="1CD2EE7D"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6313F020"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0EEFD6BE"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220DE5B5"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the competition</w:t>
                            </w:r>
                          </w:p>
                          <w:p w14:paraId="0A320A74"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 xml:space="preserve">Feel encouraged about finding job </w:t>
                            </w:r>
                          </w:p>
                          <w:p w14:paraId="3CC7B25F"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opportunities</w:t>
                            </w:r>
                          </w:p>
                          <w:p w14:paraId="5412C31F"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6ED46994"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wps:txbx>
                      <wps:bodyPr wrap="square" rtlCol="0">
                        <a:spAutoFit/>
                      </wps:bodyPr>
                    </wps:wsp>
                  </a:graphicData>
                </a:graphic>
              </wp:anchor>
            </w:drawing>
          </mc:Choice>
          <mc:Fallback>
            <w:pict>
              <v:shape w14:anchorId="4458D36F" id="_x0000_s1034" type="#_x0000_t202" style="position:absolute;margin-left:261pt;margin-top:197.75pt;width:230.6pt;height:161.7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" filled="f" stroked="f">
                <v:textbox style="mso-fit-shape-to-text:t">
                  <w:txbxContent>
                    <w:p w14:paraId="1CD2EE7D"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6313F020"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0EEFD6BE"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220DE5B5"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the competition</w:t>
                      </w:r>
                    </w:p>
                    <w:p w14:paraId="0A320A74"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 xml:space="preserve">Feel encouraged about finding job </w:t>
                      </w:r>
                    </w:p>
                    <w:p w14:paraId="3CC7B25F"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opportunities</w:t>
                      </w:r>
                    </w:p>
                    <w:p w14:paraId="5412C31F"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6ED46994"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v:textbox>
                <w10:wrap type="square"/>
              </v:shape>
            </w:pict>
          </mc:Fallback>
        </mc:AlternateContent>
      </w:r>
      <w:r w:rsidRPr="00A43F33">
        <w:rPr>
          <w:noProof/>
        </w:rPr>
        <mc:AlternateContent>
          <mc:Choice Requires="wps">
            <w:drawing>
              <wp:anchor distT="0" distB="0" distL="114300" distR="114300" simplePos="0" relativeHeight="251679232" behindDoc="0" locked="0" layoutInCell="1" allowOverlap="1" wp14:anchorId="7DC76A2C" wp14:editId="664105A8">
                <wp:simplePos x="0" y="0"/>
                <wp:positionH relativeFrom="column">
                  <wp:posOffset>385445</wp:posOffset>
                </wp:positionH>
                <wp:positionV relativeFrom="paragraph">
                  <wp:posOffset>2511425</wp:posOffset>
                </wp:positionV>
                <wp:extent cx="2928620" cy="1866900"/>
                <wp:effectExtent l="0" t="0" r="0" b="0"/>
                <wp:wrapSquare wrapText="bothSides"/>
                <wp:docPr id="24" name="TextBox 9"/>
                <wp:cNvGraphicFramePr/>
                <a:graphic xmlns:a="http://schemas.openxmlformats.org/drawingml/2006/main">
                  <a:graphicData uri="http://schemas.microsoft.com/office/word/2010/wordprocessingShape">
                    <wps:wsp>
                      <wps:cNvSpPr txBox="1"/>
                      <wps:spPr>
                        <a:xfrm>
                          <a:off x="0" y="0"/>
                          <a:ext cx="2928620" cy="1866900"/>
                        </a:xfrm>
                        <a:prstGeom prst="rect">
                          <a:avLst/>
                        </a:prstGeom>
                        <a:noFill/>
                      </wps:spPr>
                      <wps:txbx>
                        <w:txbxContent>
                          <w:p w14:paraId="65E3537E"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5D06E502"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Patrick comes to the site to</w:t>
                            </w:r>
                            <w:r>
                              <w:rPr>
                                <w:rFonts w:asciiTheme="minorHAnsi" w:hAnsi="Cambria" w:cstheme="minorBidi"/>
                                <w:color w:val="000000" w:themeColor="text1"/>
                                <w:kern w:val="24"/>
                                <w:sz w:val="24"/>
                                <w:szCs w:val="24"/>
                                <w:lang w:val="is-IS"/>
                              </w:rPr>
                              <w:t>…</w:t>
                            </w:r>
                          </w:p>
                          <w:p w14:paraId="6C8C6E91"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Register interest in the coding competition</w:t>
                            </w:r>
                          </w:p>
                          <w:p w14:paraId="627A9FA5"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Make connections with potential employers in the IT industry</w:t>
                            </w:r>
                          </w:p>
                          <w:p w14:paraId="154B573C"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Test his skills against other people in his field</w:t>
                            </w:r>
                          </w:p>
                        </w:txbxContent>
                      </wps:txbx>
                      <wps:bodyPr wrap="square" rtlCol="0">
                        <a:spAutoFit/>
                      </wps:bodyPr>
                    </wps:wsp>
                  </a:graphicData>
                </a:graphic>
              </wp:anchor>
            </w:drawing>
          </mc:Choice>
          <mc:Fallback>
            <w:pict>
              <v:shape w14:anchorId="7DC76A2C" id="_x0000_s1035" type="#_x0000_t202" style="position:absolute;margin-left:30.35pt;margin-top:197.75pt;width:230.6pt;height:147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" filled="f" stroked="f">
                <v:textbox style="mso-fit-shape-to-text:t">
                  <w:txbxContent>
                    <w:p w14:paraId="65E3537E"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5D06E502"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Patrick comes to the site to</w:t>
                      </w:r>
                      <w:r>
                        <w:rPr>
                          <w:rFonts w:asciiTheme="minorHAnsi" w:hAnsi="Cambria" w:cstheme="minorBidi"/>
                          <w:color w:val="000000" w:themeColor="text1"/>
                          <w:kern w:val="24"/>
                          <w:sz w:val="24"/>
                          <w:szCs w:val="24"/>
                          <w:lang w:val="is-IS"/>
                        </w:rPr>
                        <w:t>…</w:t>
                      </w:r>
                    </w:p>
                    <w:p w14:paraId="6C8C6E91"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Register interest in the coding competition</w:t>
                      </w:r>
                    </w:p>
                    <w:p w14:paraId="627A9FA5"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Make connections with potential employers in the IT industry</w:t>
                      </w:r>
                    </w:p>
                    <w:p w14:paraId="154B573C"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Test his skills against other people in his field</w:t>
                      </w:r>
                    </w:p>
                  </w:txbxContent>
                </v:textbox>
                <w10:wrap type="square"/>
              </v:shape>
            </w:pict>
          </mc:Fallback>
        </mc:AlternateContent>
      </w:r>
      <w:r w:rsidRPr="00A43F33">
        <w:rPr>
          <w:noProof/>
        </w:rPr>
        <mc:AlternateContent>
          <mc:Choice Requires="wps">
            <w:drawing>
              <wp:anchor distT="0" distB="0" distL="114300" distR="114300" simplePos="0" relativeHeight="251678208" behindDoc="0" locked="0" layoutInCell="1" allowOverlap="1" wp14:anchorId="6782D89E" wp14:editId="21BD1664">
                <wp:simplePos x="0" y="0"/>
                <wp:positionH relativeFrom="column">
                  <wp:posOffset>5681345</wp:posOffset>
                </wp:positionH>
                <wp:positionV relativeFrom="paragraph">
                  <wp:posOffset>-1085215</wp:posOffset>
                </wp:positionV>
                <wp:extent cx="2928620" cy="860425"/>
                <wp:effectExtent l="0" t="0" r="0" b="0"/>
                <wp:wrapSquare wrapText="bothSides"/>
                <wp:docPr id="23" name="TextBox 7"/>
                <wp:cNvGraphicFramePr/>
                <a:graphic xmlns:a="http://schemas.openxmlformats.org/drawingml/2006/main">
                  <a:graphicData uri="http://schemas.microsoft.com/office/word/2010/wordprocessingShape">
                    <wps:wsp>
                      <wps:cNvSpPr txBox="1"/>
                      <wps:spPr>
                        <a:xfrm>
                          <a:off x="0" y="0"/>
                          <a:ext cx="2928620" cy="860425"/>
                        </a:xfrm>
                        <a:prstGeom prst="rect">
                          <a:avLst/>
                        </a:prstGeom>
                        <a:noFill/>
                      </wps:spPr>
                      <wps:txbx>
                        <w:txbxContent>
                          <w:p w14:paraId="065E478E" w14:textId="77777777" w:rsidR="009F241D" w:rsidRDefault="009F241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“Live life to the fullest</w:t>
                            </w:r>
                            <w:r>
                              <w:rPr>
                                <w:rFonts w:ascii="Adobe Caslon Pro" w:hAnsi="Adobe Caslon Pro" w:cstheme="minorBidi"/>
                                <w:i/>
                                <w:iCs/>
                                <w:color w:val="FFFFFF" w:themeColor="background1"/>
                                <w:kern w:val="24"/>
                                <w:sz w:val="28"/>
                                <w:szCs w:val="28"/>
                                <w:lang w:val="en-AU"/>
                              </w:rPr>
                              <w:t>”</w:t>
                            </w:r>
                          </w:p>
                          <w:p w14:paraId="69EBD33F" w14:textId="77777777" w:rsidR="009F241D" w:rsidRDefault="009F241D" w:rsidP="009F5D84">
                            <w:pPr>
                              <w:pStyle w:val="ListParagraph"/>
                              <w:numPr>
                                <w:ilvl w:val="0"/>
                                <w:numId w:val="37"/>
                              </w:numPr>
                              <w:spacing w:after="0" w:line="240" w:lineRule="auto"/>
                              <w:rPr>
                                <w:rFonts w:eastAsia="Times New Roman" w:cs="Times New Roman"/>
                              </w:rPr>
                            </w:pPr>
                            <w:r>
                              <w:rPr>
                                <w:rFonts w:hAnsi="Calibri"/>
                                <w:color w:val="FFFFFF" w:themeColor="background1"/>
                                <w:kern w:val="24"/>
                                <w:lang w:val="en-AU"/>
                              </w:rPr>
                              <w:t xml:space="preserve"> High achiever</w:t>
                            </w:r>
                          </w:p>
                          <w:p w14:paraId="17140EBA" w14:textId="77777777" w:rsidR="009F241D" w:rsidRDefault="009F241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Experienced coder</w:t>
                            </w:r>
                          </w:p>
                          <w:p w14:paraId="7785AC31" w14:textId="77777777" w:rsidR="009F241D" w:rsidRDefault="009F241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Looking for job opportunities in IT</w:t>
                            </w:r>
                          </w:p>
                        </w:txbxContent>
                      </wps:txbx>
                      <wps:bodyPr wrap="square" rtlCol="0">
                        <a:spAutoFit/>
                      </wps:bodyPr>
                    </wps:wsp>
                  </a:graphicData>
                </a:graphic>
              </wp:anchor>
            </w:drawing>
          </mc:Choice>
          <mc:Fallback>
            <w:pict>
              <v:shape w14:anchorId="6782D89E" id="_x0000_s1036" type="#_x0000_t202" style="position:absolute;margin-left:447.35pt;margin-top:-85.4pt;width:230.6pt;height:67.7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" filled="f" stroked="f">
                <v:textbox style="mso-fit-shape-to-text:t">
                  <w:txbxContent>
                    <w:p w14:paraId="065E478E" w14:textId="77777777" w:rsidR="009F241D" w:rsidRDefault="009F241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“Live life to the fullest</w:t>
                      </w:r>
                      <w:r>
                        <w:rPr>
                          <w:rFonts w:ascii="Adobe Caslon Pro" w:hAnsi="Adobe Caslon Pro" w:cstheme="minorBidi"/>
                          <w:i/>
                          <w:iCs/>
                          <w:color w:val="FFFFFF" w:themeColor="background1"/>
                          <w:kern w:val="24"/>
                          <w:sz w:val="28"/>
                          <w:szCs w:val="28"/>
                          <w:lang w:val="en-AU"/>
                        </w:rPr>
                        <w:t>”</w:t>
                      </w:r>
                    </w:p>
                    <w:p w14:paraId="69EBD33F" w14:textId="77777777" w:rsidR="009F241D" w:rsidRDefault="009F241D" w:rsidP="009F5D84">
                      <w:pPr>
                        <w:pStyle w:val="ListParagraph"/>
                        <w:numPr>
                          <w:ilvl w:val="0"/>
                          <w:numId w:val="37"/>
                        </w:numPr>
                        <w:spacing w:after="0" w:line="240" w:lineRule="auto"/>
                        <w:rPr>
                          <w:rFonts w:eastAsia="Times New Roman" w:cs="Times New Roman"/>
                        </w:rPr>
                      </w:pPr>
                      <w:r>
                        <w:rPr>
                          <w:rFonts w:hAnsi="Calibri"/>
                          <w:color w:val="FFFFFF" w:themeColor="background1"/>
                          <w:kern w:val="24"/>
                          <w:lang w:val="en-AU"/>
                        </w:rPr>
                        <w:t xml:space="preserve"> High achiever</w:t>
                      </w:r>
                    </w:p>
                    <w:p w14:paraId="17140EBA" w14:textId="77777777" w:rsidR="009F241D" w:rsidRDefault="009F241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Experienced coder</w:t>
                      </w:r>
                    </w:p>
                    <w:p w14:paraId="7785AC31" w14:textId="77777777" w:rsidR="009F241D" w:rsidRDefault="009F241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Looking for job opportunities in IT</w:t>
                      </w:r>
                    </w:p>
                  </w:txbxContent>
                </v:textbox>
                <w10:wrap type="square"/>
              </v:shape>
            </w:pict>
          </mc:Fallback>
        </mc:AlternateContent>
      </w:r>
      <w:r w:rsidRPr="00A43F33">
        <w:rPr>
          <w:noProof/>
        </w:rPr>
        <mc:AlternateContent>
          <mc:Choice Requires="wps">
            <w:drawing>
              <wp:anchor distT="0" distB="0" distL="114300" distR="114300" simplePos="0" relativeHeight="251677184" behindDoc="0" locked="0" layoutInCell="1" allowOverlap="1" wp14:anchorId="6E10D0DE" wp14:editId="1629CCFC">
                <wp:simplePos x="0" y="0"/>
                <wp:positionH relativeFrom="column">
                  <wp:posOffset>5886450</wp:posOffset>
                </wp:positionH>
                <wp:positionV relativeFrom="paragraph">
                  <wp:posOffset>10795</wp:posOffset>
                </wp:positionV>
                <wp:extent cx="2685415" cy="5429250"/>
                <wp:effectExtent l="0" t="0" r="0" b="0"/>
                <wp:wrapThrough wrapText="bothSides">
                  <wp:wrapPolygon edited="0">
                    <wp:start x="0" y="0"/>
                    <wp:lineTo x="0" y="21600"/>
                    <wp:lineTo x="21600" y="21600"/>
                    <wp:lineTo x="21600" y="0"/>
                  </wp:wrapPolygon>
                </wp:wrapThrough>
                <wp:docPr id="22" name="Content Placeholder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685415" cy="5429250"/>
                        </a:xfrm>
                        <a:prstGeom prst="rect">
                          <a:avLst/>
                        </a:prstGeom>
                      </wps:spPr>
                      <wps:txbx>
                        <w:txbxContent>
                          <w:p w14:paraId="5E2BBD9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4F1582B4"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Tertiary</w:t>
                            </w:r>
                            <w:r>
                              <w:rPr>
                                <w:rFonts w:asciiTheme="minorHAnsi" w:hAnsi="Cambria" w:cstheme="minorBidi"/>
                                <w:b/>
                                <w:bCs/>
                                <w:color w:val="000000" w:themeColor="text1"/>
                                <w:kern w:val="24"/>
                                <w:sz w:val="24"/>
                                <w:szCs w:val="24"/>
                                <w:lang w:val="en-AU"/>
                              </w:rPr>
                              <w:t xml:space="preserve"> </w:t>
                            </w:r>
                            <w:r>
                              <w:rPr>
                                <w:rFonts w:asciiTheme="minorHAnsi" w:hAnsi="Cambria" w:cstheme="minorBidi"/>
                                <w:color w:val="000000" w:themeColor="text1"/>
                                <w:kern w:val="24"/>
                                <w:sz w:val="24"/>
                                <w:szCs w:val="24"/>
                                <w:lang w:val="en-AU"/>
                              </w:rPr>
                              <w:t>Student (IT)</w:t>
                            </w:r>
                          </w:p>
                          <w:p w14:paraId="0744115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595A7AF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23</w:t>
                            </w:r>
                          </w:p>
                          <w:p w14:paraId="7F2D3F2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Indoor soccer, coding, blogging.</w:t>
                            </w:r>
                          </w:p>
                          <w:p w14:paraId="05DDD0E9" w14:textId="77777777" w:rsidR="009F241D" w:rsidRDefault="009F241D" w:rsidP="009F5D84">
                            <w:pPr>
                              <w:pStyle w:val="NormalWeb"/>
                              <w:spacing w:before="58" w:beforeAutospacing="0" w:after="0" w:afterAutospacing="0"/>
                              <w:ind w:left="547" w:hanging="547"/>
                            </w:pPr>
                            <w:proofErr w:type="spellStart"/>
                            <w:r>
                              <w:rPr>
                                <w:rFonts w:asciiTheme="minorHAnsi" w:hAnsi="Cambria" w:cstheme="minorBidi"/>
                                <w:b/>
                                <w:bCs/>
                                <w:color w:val="000000" w:themeColor="text1"/>
                                <w:kern w:val="24"/>
                                <w:sz w:val="24"/>
                                <w:szCs w:val="24"/>
                                <w:lang w:val="en-AU"/>
                              </w:rPr>
                              <w:t>Favorite</w:t>
                            </w:r>
                            <w:proofErr w:type="spellEnd"/>
                            <w:r>
                              <w:rPr>
                                <w:rFonts w:asciiTheme="minorHAnsi" w:hAnsi="Cambria" w:cstheme="minorBidi"/>
                                <w:b/>
                                <w:bCs/>
                                <w:color w:val="000000" w:themeColor="text1"/>
                                <w:kern w:val="24"/>
                                <w:sz w:val="24"/>
                                <w:szCs w:val="24"/>
                                <w:lang w:val="en-AU"/>
                              </w:rPr>
                              <w:t xml:space="preserve"> TV Show: </w:t>
                            </w:r>
                            <w:r>
                              <w:rPr>
                                <w:rFonts w:asciiTheme="minorHAnsi" w:hAnsi="Cambria" w:cstheme="minorBidi"/>
                                <w:color w:val="000000" w:themeColor="text1"/>
                                <w:kern w:val="24"/>
                                <w:sz w:val="24"/>
                                <w:szCs w:val="24"/>
                                <w:lang w:val="en-AU"/>
                              </w:rPr>
                              <w:t>Homeland</w:t>
                            </w:r>
                          </w:p>
                          <w:p w14:paraId="29A41E3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Extroverted, enjoys meeting new people.</w:t>
                            </w:r>
                          </w:p>
                          <w:p w14:paraId="1828C85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F9AF564"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w:t>
                            </w:r>
                          </w:p>
                          <w:p w14:paraId="26C4EF3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Studies, coding, email, blogging.</w:t>
                            </w:r>
                          </w:p>
                          <w:p w14:paraId="6C1A14C7"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Reddit, Google, WordPress</w:t>
                            </w:r>
                          </w:p>
                          <w:p w14:paraId="3F9C038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40+</w:t>
                            </w:r>
                          </w:p>
                          <w:p w14:paraId="5F4098A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proofErr w:type="spellStart"/>
                            <w:r>
                              <w:rPr>
                                <w:rFonts w:asciiTheme="minorHAnsi" w:hAnsi="Cambria" w:cstheme="minorBidi"/>
                                <w:color w:val="000000" w:themeColor="text1"/>
                                <w:kern w:val="24"/>
                                <w:sz w:val="24"/>
                                <w:szCs w:val="24"/>
                                <w:lang w:val="en-AU"/>
                              </w:rPr>
                              <w:t>Macbook</w:t>
                            </w:r>
                            <w:proofErr w:type="spellEnd"/>
                            <w:r>
                              <w:rPr>
                                <w:rFonts w:asciiTheme="minorHAnsi" w:hAnsi="Cambria" w:cstheme="minorBidi"/>
                                <w:color w:val="000000" w:themeColor="text1"/>
                                <w:kern w:val="24"/>
                                <w:sz w:val="24"/>
                                <w:szCs w:val="24"/>
                                <w:lang w:val="en-AU"/>
                              </w:rPr>
                              <w:t xml:space="preserve"> Pro, ADSL2, Safari</w:t>
                            </w:r>
                          </w:p>
                          <w:p w14:paraId="4C2E12F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1E9B749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12,</w:t>
                            </w:r>
                          </w:p>
                          <w:p w14:paraId="4CD38D6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6AE59BFC"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Advanced,</w:t>
                            </w:r>
                          </w:p>
                          <w:p w14:paraId="059E0963" w14:textId="77777777" w:rsidR="009F241D" w:rsidRDefault="009F241D" w:rsidP="009F5D84">
                            <w:pPr>
                              <w:pStyle w:val="NormalWeb"/>
                              <w:spacing w:before="58" w:beforeAutospacing="0" w:after="0" w:afterAutospacing="0"/>
                              <w:ind w:left="547" w:hanging="547"/>
                            </w:pPr>
                            <w:r>
                              <w:rPr>
                                <w:rFonts w:asciiTheme="minorHAnsi" w:hAnsi="Cambria" w:cstheme="minorBidi"/>
                                <w:color w:val="000000" w:themeColor="text1"/>
                                <w:kern w:val="24"/>
                                <w:sz w:val="24"/>
                                <w:szCs w:val="24"/>
                                <w:lang w:val="en-AU"/>
                              </w:rPr>
                              <w:tab/>
                              <w:t>2</w:t>
                            </w:r>
                            <w:proofErr w:type="spellStart"/>
                            <w:r>
                              <w:rPr>
                                <w:rFonts w:asciiTheme="minorHAnsi" w:hAnsi="Cambria" w:cstheme="minorBidi"/>
                                <w:color w:val="000000" w:themeColor="text1"/>
                                <w:kern w:val="24"/>
                                <w:position w:val="7"/>
                                <w:sz w:val="24"/>
                                <w:szCs w:val="24"/>
                                <w:vertAlign w:val="superscript"/>
                                <w:lang w:val="en-AU"/>
                              </w:rPr>
                              <w:t>nd</w:t>
                            </w:r>
                            <w:proofErr w:type="spellEnd"/>
                            <w:r>
                              <w:rPr>
                                <w:rFonts w:asciiTheme="minorHAnsi" w:hAnsi="Cambria" w:cstheme="minorBidi"/>
                                <w:color w:val="000000" w:themeColor="text1"/>
                                <w:kern w:val="24"/>
                                <w:sz w:val="24"/>
                                <w:szCs w:val="24"/>
                                <w:lang w:val="en-AU"/>
                              </w:rPr>
                              <w:t xml:space="preserve"> year University IT, network administration, coding, database design.</w:t>
                            </w:r>
                          </w:p>
                        </w:txbxContent>
                      </wps:txbx>
                      <wps:bodyPr vert="horz" lIns="91440" tIns="45720" rIns="91440" bIns="45720" rtlCol="0">
                        <a:noAutofit/>
                      </wps:bodyPr>
                    </wps:wsp>
                  </a:graphicData>
                </a:graphic>
              </wp:anchor>
            </w:drawing>
          </mc:Choice>
          <mc:Fallback>
            <w:pict>
              <v:rect w14:anchorId="6E10D0DE" id="_x0000_s1037" style="position:absolute;margin-left:463.5pt;margin-top:.85pt;width:211.45pt;height:427.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" filled="f" stroked="f">
                <v:path arrowok="t"/>
                <o:lock v:ext="edit" grouping="t"/>
                <v:textbox>
                  <w:txbxContent>
                    <w:p w14:paraId="5E2BBD9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4F1582B4"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Tertiary</w:t>
                      </w:r>
                      <w:r>
                        <w:rPr>
                          <w:rFonts w:asciiTheme="minorHAnsi" w:hAnsi="Cambria" w:cstheme="minorBidi"/>
                          <w:b/>
                          <w:bCs/>
                          <w:color w:val="000000" w:themeColor="text1"/>
                          <w:kern w:val="24"/>
                          <w:sz w:val="24"/>
                          <w:szCs w:val="24"/>
                          <w:lang w:val="en-AU"/>
                        </w:rPr>
                        <w:t xml:space="preserve"> </w:t>
                      </w:r>
                      <w:r>
                        <w:rPr>
                          <w:rFonts w:asciiTheme="minorHAnsi" w:hAnsi="Cambria" w:cstheme="minorBidi"/>
                          <w:color w:val="000000" w:themeColor="text1"/>
                          <w:kern w:val="24"/>
                          <w:sz w:val="24"/>
                          <w:szCs w:val="24"/>
                          <w:lang w:val="en-AU"/>
                        </w:rPr>
                        <w:t>Student (IT)</w:t>
                      </w:r>
                    </w:p>
                    <w:p w14:paraId="0744115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595A7AF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23</w:t>
                      </w:r>
                    </w:p>
                    <w:p w14:paraId="7F2D3F2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Indoor soccer, coding, blogging.</w:t>
                      </w:r>
                    </w:p>
                    <w:p w14:paraId="05DDD0E9" w14:textId="77777777" w:rsidR="009F241D" w:rsidRDefault="009F241D" w:rsidP="009F5D84">
                      <w:pPr>
                        <w:pStyle w:val="NormalWeb"/>
                        <w:spacing w:before="58" w:beforeAutospacing="0" w:after="0" w:afterAutospacing="0"/>
                        <w:ind w:left="547" w:hanging="547"/>
                      </w:pPr>
                      <w:proofErr w:type="spellStart"/>
                      <w:r>
                        <w:rPr>
                          <w:rFonts w:asciiTheme="minorHAnsi" w:hAnsi="Cambria" w:cstheme="minorBidi"/>
                          <w:b/>
                          <w:bCs/>
                          <w:color w:val="000000" w:themeColor="text1"/>
                          <w:kern w:val="24"/>
                          <w:sz w:val="24"/>
                          <w:szCs w:val="24"/>
                          <w:lang w:val="en-AU"/>
                        </w:rPr>
                        <w:t>Favorite</w:t>
                      </w:r>
                      <w:proofErr w:type="spellEnd"/>
                      <w:r>
                        <w:rPr>
                          <w:rFonts w:asciiTheme="minorHAnsi" w:hAnsi="Cambria" w:cstheme="minorBidi"/>
                          <w:b/>
                          <w:bCs/>
                          <w:color w:val="000000" w:themeColor="text1"/>
                          <w:kern w:val="24"/>
                          <w:sz w:val="24"/>
                          <w:szCs w:val="24"/>
                          <w:lang w:val="en-AU"/>
                        </w:rPr>
                        <w:t xml:space="preserve"> TV Show: </w:t>
                      </w:r>
                      <w:r>
                        <w:rPr>
                          <w:rFonts w:asciiTheme="minorHAnsi" w:hAnsi="Cambria" w:cstheme="minorBidi"/>
                          <w:color w:val="000000" w:themeColor="text1"/>
                          <w:kern w:val="24"/>
                          <w:sz w:val="24"/>
                          <w:szCs w:val="24"/>
                          <w:lang w:val="en-AU"/>
                        </w:rPr>
                        <w:t>Homeland</w:t>
                      </w:r>
                    </w:p>
                    <w:p w14:paraId="29A41E3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Extroverted, enjoys meeting new people.</w:t>
                      </w:r>
                    </w:p>
                    <w:p w14:paraId="1828C85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F9AF564"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w:t>
                      </w:r>
                    </w:p>
                    <w:p w14:paraId="26C4EF3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Studies, coding, email, blogging.</w:t>
                      </w:r>
                    </w:p>
                    <w:p w14:paraId="6C1A14C7"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Reddit, Google, WordPress</w:t>
                      </w:r>
                    </w:p>
                    <w:p w14:paraId="3F9C038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40+</w:t>
                      </w:r>
                    </w:p>
                    <w:p w14:paraId="5F4098A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proofErr w:type="spellStart"/>
                      <w:r>
                        <w:rPr>
                          <w:rFonts w:asciiTheme="minorHAnsi" w:hAnsi="Cambria" w:cstheme="minorBidi"/>
                          <w:color w:val="000000" w:themeColor="text1"/>
                          <w:kern w:val="24"/>
                          <w:sz w:val="24"/>
                          <w:szCs w:val="24"/>
                          <w:lang w:val="en-AU"/>
                        </w:rPr>
                        <w:t>Macbook</w:t>
                      </w:r>
                      <w:proofErr w:type="spellEnd"/>
                      <w:r>
                        <w:rPr>
                          <w:rFonts w:asciiTheme="minorHAnsi" w:hAnsi="Cambria" w:cstheme="minorBidi"/>
                          <w:color w:val="000000" w:themeColor="text1"/>
                          <w:kern w:val="24"/>
                          <w:sz w:val="24"/>
                          <w:szCs w:val="24"/>
                          <w:lang w:val="en-AU"/>
                        </w:rPr>
                        <w:t xml:space="preserve"> Pro, ADSL2, Safari</w:t>
                      </w:r>
                    </w:p>
                    <w:p w14:paraId="4C2E12F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1E9B749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12,</w:t>
                      </w:r>
                    </w:p>
                    <w:p w14:paraId="4CD38D6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6AE59BFC"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Advanced,</w:t>
                      </w:r>
                    </w:p>
                    <w:p w14:paraId="059E0963" w14:textId="77777777" w:rsidR="009F241D" w:rsidRDefault="009F241D" w:rsidP="009F5D84">
                      <w:pPr>
                        <w:pStyle w:val="NormalWeb"/>
                        <w:spacing w:before="58" w:beforeAutospacing="0" w:after="0" w:afterAutospacing="0"/>
                        <w:ind w:left="547" w:hanging="547"/>
                      </w:pPr>
                      <w:r>
                        <w:rPr>
                          <w:rFonts w:asciiTheme="minorHAnsi" w:hAnsi="Cambria" w:cstheme="minorBidi"/>
                          <w:color w:val="000000" w:themeColor="text1"/>
                          <w:kern w:val="24"/>
                          <w:sz w:val="24"/>
                          <w:szCs w:val="24"/>
                          <w:lang w:val="en-AU"/>
                        </w:rPr>
                        <w:tab/>
                        <w:t>2</w:t>
                      </w:r>
                      <w:proofErr w:type="spellStart"/>
                      <w:r>
                        <w:rPr>
                          <w:rFonts w:asciiTheme="minorHAnsi" w:hAnsi="Cambria" w:cstheme="minorBidi"/>
                          <w:color w:val="000000" w:themeColor="text1"/>
                          <w:kern w:val="24"/>
                          <w:position w:val="7"/>
                          <w:sz w:val="24"/>
                          <w:szCs w:val="24"/>
                          <w:vertAlign w:val="superscript"/>
                          <w:lang w:val="en-AU"/>
                        </w:rPr>
                        <w:t>nd</w:t>
                      </w:r>
                      <w:proofErr w:type="spellEnd"/>
                      <w:r>
                        <w:rPr>
                          <w:rFonts w:asciiTheme="minorHAnsi" w:hAnsi="Cambria" w:cstheme="minorBidi"/>
                          <w:color w:val="000000" w:themeColor="text1"/>
                          <w:kern w:val="24"/>
                          <w:sz w:val="24"/>
                          <w:szCs w:val="24"/>
                          <w:lang w:val="en-AU"/>
                        </w:rPr>
                        <w:t xml:space="preserve"> year University IT, network administration, coding, database design.</w:t>
                      </w:r>
                    </w:p>
                  </w:txbxContent>
                </v:textbox>
                <w10:wrap type="through"/>
              </v:rect>
            </w:pict>
          </mc:Fallback>
        </mc:AlternateContent>
      </w:r>
      <w:r w:rsidRPr="00A43F33">
        <w:rPr>
          <w:noProof/>
        </w:rPr>
        <mc:AlternateContent>
          <mc:Choice Requires="wps">
            <w:drawing>
              <wp:anchor distT="0" distB="0" distL="114300" distR="114300" simplePos="0" relativeHeight="251676160" behindDoc="0" locked="0" layoutInCell="1" allowOverlap="1" wp14:anchorId="5CA9AE98" wp14:editId="749BEF42">
                <wp:simplePos x="0" y="0"/>
                <wp:positionH relativeFrom="column">
                  <wp:posOffset>314325</wp:posOffset>
                </wp:positionH>
                <wp:positionV relativeFrom="paragraph">
                  <wp:posOffset>81915</wp:posOffset>
                </wp:positionV>
                <wp:extent cx="5500370" cy="5357495"/>
                <wp:effectExtent l="0" t="0" r="11430" b="1905"/>
                <wp:wrapThrough wrapText="bothSides">
                  <wp:wrapPolygon edited="0">
                    <wp:start x="0" y="0"/>
                    <wp:lineTo x="0" y="21505"/>
                    <wp:lineTo x="21545" y="21505"/>
                    <wp:lineTo x="21545" y="0"/>
                    <wp:lineTo x="0" y="0"/>
                  </wp:wrapPolygon>
                </wp:wrapThrough>
                <wp:docPr id="21" name="Content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500370" cy="5357495"/>
                        </a:xfrm>
                        <a:prstGeom prst="rect">
                          <a:avLst/>
                        </a:prstGeom>
                        <a:solidFill>
                          <a:schemeClr val="bg1">
                            <a:lumMod val="95000"/>
                          </a:schemeClr>
                        </a:solidFill>
                      </wps:spPr>
                      <wps:txbx>
                        <w:txbxContent>
                          <w:p w14:paraId="1ADAD1BD" w14:textId="77777777" w:rsidR="009F241D" w:rsidRDefault="009F241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57AD110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is attending Charles Darwin University (CDU) as an IT Student. He is hoping to find work as a software developer when he finishes his degree. He enjoys playing sports, and socialising with friends.</w:t>
                            </w:r>
                          </w:p>
                          <w:p w14:paraId="257343C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has heard about a coding competition held by CDU, and wants to register his interest. One of his classmates was offered employment at a previous code fair, and Patrick was hoping to find similar opportunities for himself.</w:t>
                            </w:r>
                          </w:p>
                        </w:txbxContent>
                      </wps:txbx>
                      <wps:bodyPr vert="horz" lIns="91440" tIns="45720" rIns="91440" bIns="45720" rtlCol="0">
                        <a:normAutofit/>
                      </wps:bodyPr>
                    </wps:wsp>
                  </a:graphicData>
                </a:graphic>
              </wp:anchor>
            </w:drawing>
          </mc:Choice>
          <mc:Fallback>
            <w:pict>
              <v:rect w14:anchorId="5CA9AE98" id="_x0000_s1038" style="position:absolute;margin-left:24.75pt;margin-top:6.45pt;width:433.1pt;height:421.8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" fillcolor="#f2f2f2 [3052]" stroked="f">
                <v:path arrowok="t"/>
                <o:lock v:ext="edit" grouping="t"/>
                <v:textbox>
                  <w:txbxContent>
                    <w:p w14:paraId="1ADAD1BD" w14:textId="77777777" w:rsidR="009F241D" w:rsidRDefault="009F241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57AD110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is attending Charles Darwin University (CDU) as an IT Student. He is hoping to find work as a software developer when he finishes his degree. He enjoys playing sports, and socialising with friends.</w:t>
                      </w:r>
                    </w:p>
                    <w:p w14:paraId="257343C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has heard about a coding competition held by CDU, and wants to register his interest. One of his classmates was offered employment at a previous code fair, and Patrick was hoping to find similar opportunities for himself.</w:t>
                      </w:r>
                    </w:p>
                  </w:txbxContent>
                </v:textbox>
                <w10:wrap type="through"/>
              </v:rect>
            </w:pict>
          </mc:Fallback>
        </mc:AlternateContent>
      </w:r>
      <w:r w:rsidRPr="00A43F33">
        <w:rPr>
          <w:noProof/>
        </w:rPr>
        <mc:AlternateContent>
          <mc:Choice Requires="wps">
            <w:drawing>
              <wp:anchor distT="0" distB="0" distL="114300" distR="114300" simplePos="0" relativeHeight="251675136" behindDoc="0" locked="0" layoutInCell="1" allowOverlap="1" wp14:anchorId="1D36A25A" wp14:editId="53FF1569">
                <wp:simplePos x="0" y="0"/>
                <wp:positionH relativeFrom="column">
                  <wp:posOffset>342900</wp:posOffset>
                </wp:positionH>
                <wp:positionV relativeFrom="paragraph">
                  <wp:posOffset>-1143000</wp:posOffset>
                </wp:positionV>
                <wp:extent cx="8229600" cy="1143000"/>
                <wp:effectExtent l="0" t="0" r="0" b="0"/>
                <wp:wrapThrough wrapText="bothSides">
                  <wp:wrapPolygon edited="0">
                    <wp:start x="0" y="0"/>
                    <wp:lineTo x="0" y="21120"/>
                    <wp:lineTo x="21533" y="21120"/>
                    <wp:lineTo x="21533" y="0"/>
                    <wp:lineTo x="0" y="0"/>
                  </wp:wrapPolygon>
                </wp:wrapThrough>
                <wp:docPr id="27"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229600" cy="1143000"/>
                        </a:xfrm>
                        <a:prstGeom prst="rect">
                          <a:avLst/>
                        </a:prstGeom>
                        <a:solidFill>
                          <a:schemeClr val="tx1"/>
                        </a:solidFill>
                      </wps:spPr>
                      <wps:txbx>
                        <w:txbxContent>
                          <w:p w14:paraId="51FC54BA" w14:textId="77777777" w:rsidR="009F241D" w:rsidRDefault="009F241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Patrick</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University Student (IT)</w:t>
                            </w:r>
                            <w:r>
                              <w:rPr>
                                <w:rFonts w:asciiTheme="majorHAnsi" w:eastAsiaTheme="majorEastAsia" w:hAnsi="Calibri" w:cstheme="majorBidi"/>
                                <w:color w:val="FFFFFF" w:themeColor="background1"/>
                                <w:kern w:val="24"/>
                                <w:sz w:val="44"/>
                                <w:szCs w:val="44"/>
                                <w:lang w:val="en-AU"/>
                              </w:rPr>
                              <w:br/>
                            </w:r>
                          </w:p>
                        </w:txbxContent>
                      </wps:txbx>
                      <wps:bodyPr vert="horz" lIns="91440" tIns="45720" rIns="91440" bIns="45720" rtlCol="0" anchor="ctr">
                        <a:normAutofit fontScale="90000"/>
                      </wps:bodyPr>
                    </wps:wsp>
                  </a:graphicData>
                </a:graphic>
              </wp:anchor>
            </w:drawing>
          </mc:Choice>
          <mc:Fallback>
            <w:pict>
              <v:rect w14:anchorId="1D36A25A" id="_x0000_s1039" style="position:absolute;margin-left:27pt;margin-top:-89.95pt;width:9in;height:90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" fillcolor="black [3213]" stroked="f">
                <v:path arrowok="t"/>
                <o:lock v:ext="edit" grouping="t"/>
                <v:textbox>
                  <w:txbxContent>
                    <w:p w14:paraId="51FC54BA" w14:textId="77777777" w:rsidR="009F241D" w:rsidRDefault="009F241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Patrick</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University Student (IT)</w:t>
                      </w:r>
                      <w:r>
                        <w:rPr>
                          <w:rFonts w:asciiTheme="majorHAnsi" w:eastAsiaTheme="majorEastAsia" w:hAnsi="Calibri" w:cstheme="majorBidi"/>
                          <w:color w:val="FFFFFF" w:themeColor="background1"/>
                          <w:kern w:val="24"/>
                          <w:sz w:val="44"/>
                          <w:szCs w:val="44"/>
                          <w:lang w:val="en-AU"/>
                        </w:rPr>
                        <w:br/>
                      </w:r>
                    </w:p>
                  </w:txbxContent>
                </v:textbox>
                <w10:wrap type="through"/>
              </v:rect>
            </w:pict>
          </mc:Fallback>
        </mc:AlternateContent>
      </w:r>
      <w:r>
        <w:br w:type="page"/>
      </w:r>
    </w:p>
    <w:p w14:paraId="07330815" w14:textId="77777777" w:rsidR="009F5D84" w:rsidRDefault="009F5D84" w:rsidP="009F5D84">
      <w:pPr>
        <w:sectPr w:rsidR="009F5D84" w:rsidSect="009F5D84">
          <w:type w:val="continuous"/>
          <w:pgSz w:w="16840" w:h="11900" w:orient="landscape"/>
          <w:pgMar w:top="1800" w:right="1440" w:bottom="1800" w:left="1440" w:header="708" w:footer="708" w:gutter="0"/>
          <w:cols w:space="708"/>
          <w:docGrid w:linePitch="360"/>
        </w:sectPr>
      </w:pPr>
    </w:p>
    <w:p w14:paraId="4BC9B44B" w14:textId="77777777" w:rsidR="009F5D84" w:rsidRPr="00A43F33" w:rsidRDefault="009F5D84" w:rsidP="009F5D84">
      <w:pPr>
        <w:pStyle w:val="Heading1"/>
      </w:pPr>
      <w:bookmarkStart w:id="106" w:name="_Toc357000799"/>
      <w:bookmarkStart w:id="107" w:name="_Toc357020775"/>
      <w:r w:rsidRPr="00A43F33">
        <w:lastRenderedPageBreak/>
        <w:t>Patrick Scenario</w:t>
      </w:r>
      <w:bookmarkEnd w:id="106"/>
      <w:bookmarkEnd w:id="107"/>
    </w:p>
    <w:p w14:paraId="14167099" w14:textId="77777777" w:rsidR="009F5D84" w:rsidRDefault="009F5D84" w:rsidP="009F5D84"/>
    <w:p w14:paraId="3BEA5EC5" w14:textId="77777777" w:rsidR="009F5D84" w:rsidRDefault="009F5D84" w:rsidP="009F5D84">
      <w:pPr>
        <w:ind w:firstLine="357"/>
      </w:pPr>
      <w:r>
        <w:t>Patrick has heard about the website from his lecturers and other students at Charles Darwin University.</w:t>
      </w:r>
    </w:p>
    <w:p w14:paraId="29428675" w14:textId="77777777" w:rsidR="009F5D84" w:rsidRDefault="009F5D84" w:rsidP="009F5D84"/>
    <w:p w14:paraId="782CF6A4" w14:textId="77777777" w:rsidR="009F5D84" w:rsidRPr="00FC1625" w:rsidRDefault="009F5D84" w:rsidP="009F5D84">
      <w:pPr>
        <w:ind w:firstLine="357"/>
        <w:rPr>
          <w:rStyle w:val="SubtleEmphasis"/>
          <w:i w:val="0"/>
        </w:rPr>
      </w:pPr>
      <w:r>
        <w:t xml:space="preserve">Patrick follows a link from his course note announcements and wants to know more about the prize money for the Coding Fair. He notes there are other events of interest to him, namely the </w:t>
      </w:r>
      <w:r w:rsidRPr="00B836FD">
        <w:rPr>
          <w:i/>
        </w:rPr>
        <w:t>Industry Employer Speed Dating</w:t>
      </w:r>
      <w:r>
        <w:rPr>
          <w:i/>
        </w:rPr>
        <w:t xml:space="preserve"> </w:t>
      </w:r>
      <w:r>
        <w:t>event.</w:t>
      </w:r>
    </w:p>
    <w:p w14:paraId="6FFEDDFF" w14:textId="77777777" w:rsidR="009F5D84" w:rsidRDefault="009F5D84" w:rsidP="009F5D84"/>
    <w:p w14:paraId="1F97798C" w14:textId="77777777" w:rsidR="009F5D84" w:rsidRDefault="009F5D84" w:rsidP="009F5D84">
      <w:pPr>
        <w:ind w:firstLine="357"/>
      </w:pPr>
      <w:r>
        <w:t>Patrick decides he wants to register for the Code Fair, and finds this process intuitive and efficient. Patrick talks about it with his classmates and they think about visiting the site also.</w:t>
      </w:r>
    </w:p>
    <w:p w14:paraId="111EB7B8" w14:textId="77777777" w:rsidR="009F5D84" w:rsidRDefault="009F5D84" w:rsidP="009F5D84"/>
    <w:p w14:paraId="0E874D3C" w14:textId="77777777" w:rsidR="009D4782" w:rsidRDefault="00542523">
      <w:pPr>
        <w:spacing w:after="200"/>
        <w:sectPr w:rsidR="009D4782" w:rsidSect="005F060A">
          <w:footerReference w:type="even" r:id="rId30"/>
          <w:type w:val="continuous"/>
          <w:pgSz w:w="12240" w:h="15840" w:code="1"/>
          <w:pgMar w:top="1304" w:right="1545" w:bottom="1440" w:left="1440" w:header="720" w:footer="720" w:gutter="0"/>
          <w:pgNumType w:start="0"/>
          <w:cols w:space="360"/>
          <w:titlePg/>
          <w:docGrid w:linePitch="360"/>
        </w:sectPr>
      </w:pPr>
      <w:r>
        <w:br w:type="page"/>
      </w:r>
    </w:p>
    <w:p w14:paraId="428AE6B8" w14:textId="50201EC1" w:rsidR="009D4782" w:rsidRDefault="00CE3804" w:rsidP="009F241D">
      <w:pPr>
        <w:pStyle w:val="Title"/>
      </w:pPr>
      <w:r>
        <w:rPr>
          <w:noProof/>
        </w:rPr>
        <w:lastRenderedPageBreak/>
        <w:drawing>
          <wp:anchor distT="0" distB="0" distL="114300" distR="114300" simplePos="0" relativeHeight="251693568" behindDoc="0" locked="0" layoutInCell="1" allowOverlap="1" wp14:anchorId="72DE4D3B" wp14:editId="4ED87B14">
            <wp:simplePos x="0" y="0"/>
            <wp:positionH relativeFrom="column">
              <wp:posOffset>-586105</wp:posOffset>
            </wp:positionH>
            <wp:positionV relativeFrom="paragraph">
              <wp:posOffset>847725</wp:posOffset>
            </wp:positionV>
            <wp:extent cx="9638030" cy="4003040"/>
            <wp:effectExtent l="0" t="0" r="0" b="10160"/>
            <wp:wrapTopAndBottom/>
            <wp:docPr id="36" name="Picture 36" descr="../Milestone2/1.Content%20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lestone2/1.Content%20Inventor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38030" cy="4003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523">
        <w:t>Appendix 3 Design Description Documents</w:t>
      </w:r>
    </w:p>
    <w:p w14:paraId="34F2A672" w14:textId="78AB8B7B" w:rsidR="009F241D" w:rsidRDefault="00CE3804" w:rsidP="00CE3804">
      <w:pPr>
        <w:pStyle w:val="Reference"/>
        <w:ind w:left="0" w:firstLine="0"/>
      </w:pPr>
      <w:r>
        <w:t>Table 1 – Content Inventory</w:t>
      </w:r>
    </w:p>
    <w:p w14:paraId="5BE836A8" w14:textId="51B72C77" w:rsidR="009F241D" w:rsidRDefault="009F241D" w:rsidP="001B0F46">
      <w:pPr>
        <w:pStyle w:val="Reference"/>
        <w:ind w:left="0" w:firstLine="0"/>
      </w:pPr>
    </w:p>
    <w:p w14:paraId="481FCCB3" w14:textId="61F69990" w:rsidR="009D4782" w:rsidRDefault="009F241D" w:rsidP="001B0F46">
      <w:pPr>
        <w:pStyle w:val="Reference"/>
        <w:ind w:left="0" w:firstLine="0"/>
      </w:pPr>
      <w:r>
        <w:rPr>
          <w:noProof/>
        </w:rPr>
        <w:lastRenderedPageBreak/>
        <w:drawing>
          <wp:anchor distT="0" distB="0" distL="114300" distR="114300" simplePos="0" relativeHeight="251687424" behindDoc="0" locked="0" layoutInCell="1" allowOverlap="1" wp14:anchorId="2892B5E1" wp14:editId="76D405E1">
            <wp:simplePos x="0" y="0"/>
            <wp:positionH relativeFrom="column">
              <wp:posOffset>38735</wp:posOffset>
            </wp:positionH>
            <wp:positionV relativeFrom="paragraph">
              <wp:posOffset>-59055</wp:posOffset>
            </wp:positionV>
            <wp:extent cx="7461885" cy="4558030"/>
            <wp:effectExtent l="0" t="0" r="5715" b="0"/>
            <wp:wrapTopAndBottom/>
            <wp:docPr id="32" name="Picture 32" descr="../../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m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61885" cy="455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D4782">
        <w:t>Figure 1 – Site Map</w:t>
      </w:r>
      <w:bookmarkStart w:id="108" w:name="_GoBack"/>
      <w:bookmarkEnd w:id="108"/>
    </w:p>
    <w:p w14:paraId="36C512B6" w14:textId="77777777" w:rsidR="009F241D" w:rsidRDefault="009F241D" w:rsidP="001B0F46">
      <w:pPr>
        <w:pStyle w:val="Reference"/>
        <w:ind w:left="0" w:firstLine="0"/>
      </w:pPr>
    </w:p>
    <w:p w14:paraId="50E9500D" w14:textId="02A0ED1F" w:rsidR="005A38ED" w:rsidRDefault="00E97AE5">
      <w:pPr>
        <w:spacing w:after="200"/>
        <w:sectPr w:rsidR="005A38ED" w:rsidSect="005A38ED">
          <w:pgSz w:w="15840" w:h="12240" w:orient="landscape" w:code="1"/>
          <w:pgMar w:top="1545" w:right="1440" w:bottom="1440" w:left="1304" w:header="720" w:footer="720" w:gutter="0"/>
          <w:pgNumType w:start="0"/>
          <w:cols w:space="360"/>
          <w:titlePg/>
          <w:docGrid w:linePitch="360"/>
        </w:sectPr>
      </w:pPr>
      <w:r>
        <w:rPr>
          <w:noProof/>
        </w:rPr>
        <w:lastRenderedPageBreak/>
        <w:drawing>
          <wp:anchor distT="0" distB="0" distL="114300" distR="114300" simplePos="0" relativeHeight="251688448" behindDoc="0" locked="0" layoutInCell="1" allowOverlap="1" wp14:anchorId="21B0F0F2" wp14:editId="592323FF">
            <wp:simplePos x="0" y="0"/>
            <wp:positionH relativeFrom="column">
              <wp:posOffset>1270</wp:posOffset>
            </wp:positionH>
            <wp:positionV relativeFrom="paragraph">
              <wp:posOffset>0</wp:posOffset>
            </wp:positionV>
            <wp:extent cx="8293100" cy="5082540"/>
            <wp:effectExtent l="0" t="0" r="12700" b="0"/>
            <wp:wrapTopAndBottom/>
            <wp:docPr id="33" name="Picture 33" descr="../../concep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ma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93100" cy="5082540"/>
                    </a:xfrm>
                    <a:prstGeom prst="rect">
                      <a:avLst/>
                    </a:prstGeom>
                    <a:noFill/>
                    <a:ln>
                      <a:noFill/>
                    </a:ln>
                  </pic:spPr>
                </pic:pic>
              </a:graphicData>
            </a:graphic>
            <wp14:sizeRelH relativeFrom="page">
              <wp14:pctWidth>0</wp14:pctWidth>
            </wp14:sizeRelH>
            <wp14:sizeRelV relativeFrom="page">
              <wp14:pctHeight>0</wp14:pctHeight>
            </wp14:sizeRelV>
          </wp:anchor>
        </w:drawing>
      </w:r>
      <w:r>
        <w:t>Figure 2 – Concept Map</w:t>
      </w:r>
    </w:p>
    <w:p w14:paraId="06FCC3DA" w14:textId="4FA77C8A" w:rsidR="009D4782" w:rsidRDefault="006A54F6" w:rsidP="00FF0CFE">
      <w:pPr>
        <w:pStyle w:val="Reference"/>
      </w:pPr>
      <w:r>
        <w:rPr>
          <w:noProof/>
        </w:rPr>
        <w:lastRenderedPageBreak/>
        <w:drawing>
          <wp:anchor distT="0" distB="0" distL="114300" distR="114300" simplePos="0" relativeHeight="251691520" behindDoc="0" locked="0" layoutInCell="1" allowOverlap="1" wp14:anchorId="08437798" wp14:editId="768B0E10">
            <wp:simplePos x="0" y="0"/>
            <wp:positionH relativeFrom="column">
              <wp:posOffset>0</wp:posOffset>
            </wp:positionH>
            <wp:positionV relativeFrom="paragraph">
              <wp:posOffset>22225</wp:posOffset>
            </wp:positionV>
            <wp:extent cx="5065395" cy="7381240"/>
            <wp:effectExtent l="0" t="0" r="0" b="10160"/>
            <wp:wrapTopAndBottom/>
            <wp:docPr id="38" name="Picture 38" descr="index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ex_htm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5395" cy="73812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8ED">
        <w:t xml:space="preserve">Figure 3 </w:t>
      </w:r>
      <w:r w:rsidR="00FF0CFE">
        <w:t>–</w:t>
      </w:r>
      <w:r w:rsidR="005A38ED">
        <w:t xml:space="preserve"> </w:t>
      </w:r>
      <w:r w:rsidR="00FF0CFE">
        <w:t>Paper Wireframe “index.html”</w:t>
      </w:r>
    </w:p>
    <w:p w14:paraId="26C838E9" w14:textId="77777777" w:rsidR="00FF0CFE" w:rsidRDefault="00542523">
      <w:pPr>
        <w:spacing w:after="200"/>
      </w:pPr>
      <w:r>
        <w:br w:type="page"/>
      </w:r>
    </w:p>
    <w:p w14:paraId="62F239CF" w14:textId="042BD71D" w:rsidR="00FF0CFE" w:rsidRDefault="006A54F6">
      <w:pPr>
        <w:spacing w:after="200"/>
      </w:pPr>
      <w:r>
        <w:rPr>
          <w:noProof/>
        </w:rPr>
        <w:lastRenderedPageBreak/>
        <w:drawing>
          <wp:inline distT="0" distB="0" distL="0" distR="0" wp14:anchorId="24D85764" wp14:editId="5BA28C54">
            <wp:extent cx="5655296" cy="6259800"/>
            <wp:effectExtent l="0" t="0" r="9525" b="0"/>
            <wp:docPr id="39" name="Picture 39" descr="pastevents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tevents_htm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0831" cy="6265926"/>
                    </a:xfrm>
                    <a:prstGeom prst="rect">
                      <a:avLst/>
                    </a:prstGeom>
                    <a:noFill/>
                    <a:ln>
                      <a:noFill/>
                    </a:ln>
                  </pic:spPr>
                </pic:pic>
              </a:graphicData>
            </a:graphic>
          </wp:inline>
        </w:drawing>
      </w:r>
    </w:p>
    <w:p w14:paraId="6DEAEDBC" w14:textId="5F0744ED" w:rsidR="005A38ED" w:rsidRDefault="00FF0CFE" w:rsidP="00FF0CFE">
      <w:pPr>
        <w:pStyle w:val="Reference"/>
      </w:pPr>
      <w:r>
        <w:t>Figure 4 – Paper Wireframe “pastevents.html”</w:t>
      </w:r>
    </w:p>
    <w:p w14:paraId="34EC28B7" w14:textId="77777777" w:rsidR="00FF0CFE" w:rsidRDefault="00FF0CFE" w:rsidP="00FF0CFE">
      <w:pPr>
        <w:pStyle w:val="Reference"/>
      </w:pPr>
    </w:p>
    <w:p w14:paraId="62E2CE8B" w14:textId="77777777" w:rsidR="00FF0CFE" w:rsidRDefault="00FF0CFE" w:rsidP="00FF0CFE">
      <w:pPr>
        <w:pStyle w:val="Reference"/>
      </w:pPr>
    </w:p>
    <w:p w14:paraId="321A9113" w14:textId="4FD29704" w:rsidR="00FF0CFE" w:rsidRDefault="00FF0CFE" w:rsidP="00FF0CFE">
      <w:pPr>
        <w:pStyle w:val="Reference"/>
      </w:pPr>
    </w:p>
    <w:p w14:paraId="0C64DEF2" w14:textId="21F7E2BE" w:rsidR="009D4782" w:rsidRDefault="006A54F6" w:rsidP="006A54F6">
      <w:pPr>
        <w:pStyle w:val="Reference"/>
        <w:sectPr w:rsidR="009D4782" w:rsidSect="005A38ED">
          <w:pgSz w:w="12240" w:h="15840" w:code="1"/>
          <w:pgMar w:top="1304" w:right="1545" w:bottom="1440" w:left="1440" w:header="720" w:footer="720" w:gutter="0"/>
          <w:pgNumType w:start="0"/>
          <w:cols w:space="360"/>
          <w:titlePg/>
          <w:docGrid w:linePitch="360"/>
        </w:sectPr>
      </w:pPr>
      <w:r>
        <w:rPr>
          <w:noProof/>
        </w:rPr>
        <w:lastRenderedPageBreak/>
        <w:drawing>
          <wp:anchor distT="0" distB="0" distL="114300" distR="114300" simplePos="0" relativeHeight="251692544" behindDoc="0" locked="0" layoutInCell="1" allowOverlap="1" wp14:anchorId="4A3E31B3" wp14:editId="75DFB38B">
            <wp:simplePos x="0" y="0"/>
            <wp:positionH relativeFrom="column">
              <wp:posOffset>26035</wp:posOffset>
            </wp:positionH>
            <wp:positionV relativeFrom="paragraph">
              <wp:posOffset>-26035</wp:posOffset>
            </wp:positionV>
            <wp:extent cx="5544185" cy="4801235"/>
            <wp:effectExtent l="0" t="0" r="0" b="0"/>
            <wp:wrapTopAndBottom/>
            <wp:docPr id="34" name="Picture 34" descr="learnmore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more_htm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4185" cy="4801235"/>
                    </a:xfrm>
                    <a:prstGeom prst="rect">
                      <a:avLst/>
                    </a:prstGeom>
                    <a:noFill/>
                    <a:ln>
                      <a:noFill/>
                    </a:ln>
                  </pic:spPr>
                </pic:pic>
              </a:graphicData>
            </a:graphic>
            <wp14:sizeRelH relativeFrom="page">
              <wp14:pctWidth>0</wp14:pctWidth>
            </wp14:sizeRelH>
            <wp14:sizeRelV relativeFrom="page">
              <wp14:pctHeight>0</wp14:pctHeight>
            </wp14:sizeRelV>
          </wp:anchor>
        </w:drawing>
      </w:r>
      <w:r w:rsidR="00FF0CFE">
        <w:t>Figure 5 – Paper Wireframe “learnmore.html”</w:t>
      </w:r>
    </w:p>
    <w:p w14:paraId="7AB1EB55" w14:textId="5C538D69" w:rsidR="00F70292" w:rsidRDefault="00F70292">
      <w:pPr>
        <w:spacing w:after="200"/>
      </w:pPr>
    </w:p>
    <w:p w14:paraId="321F8555" w14:textId="77777777" w:rsidR="00542523" w:rsidRDefault="00542523" w:rsidP="001B20F6">
      <w:pPr>
        <w:pStyle w:val="Title"/>
      </w:pPr>
      <w:r>
        <w:t xml:space="preserve">Appendix 4 </w:t>
      </w:r>
      <w:r w:rsidR="00851DA5">
        <w:t>Usability testing</w:t>
      </w:r>
    </w:p>
    <w:p w14:paraId="261253BD" w14:textId="77777777" w:rsidR="006E167E" w:rsidRDefault="006E167E" w:rsidP="006E167E">
      <w:pPr>
        <w:pStyle w:val="Heading3"/>
      </w:pPr>
      <w:bookmarkStart w:id="109" w:name="_Toc357000800"/>
      <w:bookmarkStart w:id="110" w:name="_Toc357020776"/>
      <w:r>
        <w:t>Usability Test 1 – Directed Activity</w:t>
      </w:r>
      <w:bookmarkEnd w:id="109"/>
      <w:bookmarkEnd w:id="110"/>
    </w:p>
    <w:p w14:paraId="28233B99" w14:textId="77777777" w:rsidR="006E167E" w:rsidRDefault="006E167E" w:rsidP="006E167E"/>
    <w:p w14:paraId="6AB2306D" w14:textId="77777777" w:rsidR="006E167E" w:rsidRDefault="006E167E" w:rsidP="006E167E">
      <w:r>
        <w:t>Tester Name: Laura Harris</w:t>
      </w:r>
    </w:p>
    <w:p w14:paraId="50F8A940" w14:textId="77777777" w:rsidR="006E167E" w:rsidRDefault="006E167E" w:rsidP="006E167E">
      <w:r>
        <w:t>Tester Mobile:</w:t>
      </w:r>
      <w:r>
        <w:tab/>
        <w:t xml:space="preserve"> 0400659326</w:t>
      </w:r>
    </w:p>
    <w:p w14:paraId="4DC2BE79" w14:textId="38896830" w:rsidR="006E167E" w:rsidRPr="006E167E" w:rsidRDefault="006E167E" w:rsidP="006E167E">
      <w:r>
        <w:t xml:space="preserve">Tester Address: 13 Gregory Ave, Padbury, WA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89"/>
        <w:gridCol w:w="1788"/>
        <w:gridCol w:w="1818"/>
        <w:gridCol w:w="4076"/>
      </w:tblGrid>
      <w:tr w:rsidR="006E167E" w14:paraId="63AD4786" w14:textId="77777777" w:rsidTr="00746790">
        <w:trPr>
          <w:cantSplit/>
          <w:trHeight w:val="260"/>
          <w:tblHeader/>
        </w:trPr>
        <w:tc>
          <w:tcPr>
            <w:tcW w:w="944" w:type="pct"/>
            <w:tcBorders>
              <w:bottom w:val="single" w:sz="4" w:space="0" w:color="auto"/>
            </w:tcBorders>
            <w:shd w:val="clear" w:color="auto" w:fill="CCFF99"/>
          </w:tcPr>
          <w:p w14:paraId="43120C70" w14:textId="77777777" w:rsidR="006E167E" w:rsidRDefault="006E167E" w:rsidP="00746790">
            <w:pPr>
              <w:pStyle w:val="Tablecolumnheading"/>
              <w:jc w:val="center"/>
              <w:rPr>
                <w:rFonts w:cs="Arial"/>
                <w:szCs w:val="22"/>
              </w:rPr>
            </w:pPr>
            <w:r>
              <w:rPr>
                <w:rFonts w:cs="Arial"/>
                <w:szCs w:val="22"/>
              </w:rPr>
              <w:t>Scenario</w:t>
            </w:r>
          </w:p>
        </w:tc>
        <w:tc>
          <w:tcPr>
            <w:tcW w:w="944" w:type="pct"/>
            <w:tcBorders>
              <w:bottom w:val="single" w:sz="4" w:space="0" w:color="auto"/>
            </w:tcBorders>
            <w:shd w:val="clear" w:color="auto" w:fill="CCFF99"/>
          </w:tcPr>
          <w:p w14:paraId="2673F9E2" w14:textId="77777777" w:rsidR="006E167E" w:rsidRDefault="006E167E" w:rsidP="00746790">
            <w:pPr>
              <w:pStyle w:val="Tablecolumnheading"/>
              <w:jc w:val="center"/>
              <w:rPr>
                <w:rFonts w:cs="Arial"/>
                <w:szCs w:val="22"/>
              </w:rPr>
            </w:pPr>
            <w:r>
              <w:rPr>
                <w:rFonts w:cs="Arial"/>
                <w:szCs w:val="22"/>
              </w:rPr>
              <w:t>Pathway(s)</w:t>
            </w:r>
          </w:p>
          <w:p w14:paraId="4A461ABC" w14:textId="77777777" w:rsidR="006E167E" w:rsidRDefault="006E167E" w:rsidP="00746790">
            <w:pPr>
              <w:pStyle w:val="Tablecolumnheading"/>
              <w:jc w:val="center"/>
              <w:rPr>
                <w:rFonts w:cs="Arial"/>
                <w:szCs w:val="22"/>
              </w:rPr>
            </w:pPr>
          </w:p>
        </w:tc>
        <w:tc>
          <w:tcPr>
            <w:tcW w:w="960" w:type="pct"/>
            <w:tcBorders>
              <w:bottom w:val="single" w:sz="4" w:space="0" w:color="auto"/>
            </w:tcBorders>
            <w:shd w:val="clear" w:color="auto" w:fill="CCFF99"/>
          </w:tcPr>
          <w:p w14:paraId="7E7C6AA5" w14:textId="77777777" w:rsidR="006E167E" w:rsidRDefault="006E167E" w:rsidP="00746790">
            <w:pPr>
              <w:pStyle w:val="Tablecolumnheading"/>
              <w:jc w:val="center"/>
              <w:rPr>
                <w:rFonts w:cs="Arial"/>
                <w:szCs w:val="22"/>
              </w:rPr>
            </w:pPr>
            <w:r>
              <w:rPr>
                <w:rFonts w:cs="Arial"/>
                <w:szCs w:val="22"/>
              </w:rPr>
              <w:t xml:space="preserve">Success </w:t>
            </w:r>
          </w:p>
          <w:p w14:paraId="06143FAB" w14:textId="77777777" w:rsidR="006E167E" w:rsidRDefault="006E167E" w:rsidP="00746790">
            <w:pPr>
              <w:pStyle w:val="Tablecolumnheading"/>
              <w:jc w:val="center"/>
              <w:rPr>
                <w:rFonts w:cs="Arial"/>
                <w:szCs w:val="22"/>
              </w:rPr>
            </w:pPr>
            <w:r>
              <w:rPr>
                <w:rFonts w:cs="Arial"/>
                <w:szCs w:val="22"/>
              </w:rPr>
              <w:t>(Circle 1)</w:t>
            </w:r>
          </w:p>
        </w:tc>
        <w:tc>
          <w:tcPr>
            <w:tcW w:w="2152" w:type="pct"/>
            <w:tcBorders>
              <w:bottom w:val="single" w:sz="4" w:space="0" w:color="auto"/>
            </w:tcBorders>
            <w:shd w:val="clear" w:color="auto" w:fill="CCFF99"/>
          </w:tcPr>
          <w:p w14:paraId="51DB432F" w14:textId="77777777" w:rsidR="006E167E" w:rsidRDefault="006E167E" w:rsidP="00746790">
            <w:pPr>
              <w:pStyle w:val="Tablecolumnheading"/>
              <w:rPr>
                <w:rFonts w:cs="Arial"/>
                <w:szCs w:val="22"/>
              </w:rPr>
            </w:pPr>
            <w:r>
              <w:rPr>
                <w:rFonts w:cs="Arial"/>
                <w:szCs w:val="22"/>
              </w:rPr>
              <w:t>Notes/Observations</w:t>
            </w:r>
          </w:p>
        </w:tc>
      </w:tr>
      <w:tr w:rsidR="006E167E" w14:paraId="582D5B3C" w14:textId="77777777" w:rsidTr="00746790">
        <w:trPr>
          <w:cantSplit/>
          <w:trHeight w:val="2506"/>
          <w:tblHeader/>
        </w:trPr>
        <w:tc>
          <w:tcPr>
            <w:tcW w:w="944" w:type="pct"/>
            <w:tcBorders>
              <w:bottom w:val="single" w:sz="4" w:space="0" w:color="auto"/>
            </w:tcBorders>
          </w:tcPr>
          <w:p w14:paraId="099DDDA3" w14:textId="77777777" w:rsidR="006E167E" w:rsidRDefault="006E167E" w:rsidP="00746790">
            <w:pPr>
              <w:pStyle w:val="Tabletext"/>
              <w:rPr>
                <w:rFonts w:cs="Arial"/>
                <w:szCs w:val="22"/>
              </w:rPr>
            </w:pPr>
            <w:r>
              <w:rPr>
                <w:rFonts w:cs="Arial"/>
                <w:szCs w:val="22"/>
              </w:rPr>
              <w:t>Example</w:t>
            </w:r>
          </w:p>
        </w:tc>
        <w:tc>
          <w:tcPr>
            <w:tcW w:w="944" w:type="pct"/>
            <w:tcBorders>
              <w:bottom w:val="single" w:sz="4" w:space="0" w:color="auto"/>
            </w:tcBorders>
          </w:tcPr>
          <w:p w14:paraId="084C76A8" w14:textId="77777777" w:rsidR="006E167E" w:rsidRDefault="006E167E" w:rsidP="00746790">
            <w:pPr>
              <w:pStyle w:val="Tabletext"/>
              <w:rPr>
                <w:rFonts w:cs="Arial"/>
                <w:szCs w:val="22"/>
              </w:rPr>
            </w:pPr>
          </w:p>
          <w:p w14:paraId="7870C699" w14:textId="77777777" w:rsidR="006E167E" w:rsidRDefault="006E167E" w:rsidP="00746790">
            <w:pPr>
              <w:pStyle w:val="NormalIndent"/>
              <w:ind w:left="0"/>
              <w:rPr>
                <w:i/>
                <w:color w:val="000000"/>
                <w:sz w:val="20"/>
                <w:szCs w:val="22"/>
              </w:rPr>
            </w:pPr>
            <w:r>
              <w:rPr>
                <w:szCs w:val="22"/>
              </w:rPr>
              <w:t>n/a</w:t>
            </w:r>
          </w:p>
        </w:tc>
        <w:tc>
          <w:tcPr>
            <w:tcW w:w="960" w:type="pct"/>
            <w:tcBorders>
              <w:bottom w:val="single" w:sz="4" w:space="0" w:color="auto"/>
            </w:tcBorders>
          </w:tcPr>
          <w:p w14:paraId="197FC4EF" w14:textId="77777777" w:rsidR="006E167E" w:rsidRDefault="006E167E" w:rsidP="00746790">
            <w:pPr>
              <w:pStyle w:val="Tabletext"/>
              <w:jc w:val="center"/>
              <w:rPr>
                <w:rFonts w:cs="Arial"/>
                <w:szCs w:val="22"/>
              </w:rPr>
            </w:pPr>
          </w:p>
          <w:p w14:paraId="55B2C749" w14:textId="77777777" w:rsidR="006E167E" w:rsidRDefault="006E167E" w:rsidP="00746790">
            <w:pPr>
              <w:pStyle w:val="Tabletext"/>
              <w:jc w:val="center"/>
              <w:rPr>
                <w:rFonts w:cs="Arial"/>
                <w:szCs w:val="22"/>
              </w:rPr>
            </w:pPr>
            <w:r>
              <w:rPr>
                <w:rFonts w:cs="Arial"/>
                <w:szCs w:val="22"/>
              </w:rPr>
              <w:t>0</w:t>
            </w:r>
          </w:p>
          <w:p w14:paraId="469419C7" w14:textId="77777777" w:rsidR="006E167E" w:rsidRDefault="006E167E" w:rsidP="00746790">
            <w:pPr>
              <w:pStyle w:val="Tabletext"/>
              <w:jc w:val="center"/>
              <w:rPr>
                <w:rFonts w:cs="Arial"/>
                <w:szCs w:val="22"/>
              </w:rPr>
            </w:pPr>
            <w:r>
              <w:rPr>
                <w:rFonts w:cs="Arial"/>
                <w:szCs w:val="22"/>
              </w:rPr>
              <w:t>Not completed</w:t>
            </w:r>
          </w:p>
          <w:p w14:paraId="3AADD477" w14:textId="77777777" w:rsidR="006E167E" w:rsidRDefault="006E167E" w:rsidP="00746790">
            <w:pPr>
              <w:pStyle w:val="Tabletext"/>
              <w:jc w:val="center"/>
              <w:rPr>
                <w:rFonts w:cs="Arial"/>
                <w:szCs w:val="22"/>
              </w:rPr>
            </w:pPr>
          </w:p>
          <w:p w14:paraId="39BCA5A8" w14:textId="77777777" w:rsidR="006E167E" w:rsidRDefault="006E167E" w:rsidP="00746790">
            <w:pPr>
              <w:pStyle w:val="Tabletext"/>
              <w:jc w:val="center"/>
              <w:rPr>
                <w:rFonts w:cs="Arial"/>
                <w:szCs w:val="22"/>
              </w:rPr>
            </w:pPr>
            <w:r>
              <w:rPr>
                <w:rFonts w:cs="Arial"/>
                <w:szCs w:val="22"/>
              </w:rPr>
              <w:t>1</w:t>
            </w:r>
          </w:p>
          <w:p w14:paraId="152C025D" w14:textId="77777777" w:rsidR="006E167E" w:rsidRDefault="006E167E" w:rsidP="00746790">
            <w:pPr>
              <w:pStyle w:val="Tabletext"/>
              <w:jc w:val="center"/>
              <w:rPr>
                <w:rFonts w:cs="Arial"/>
                <w:szCs w:val="22"/>
              </w:rPr>
            </w:pPr>
            <w:r>
              <w:rPr>
                <w:rFonts w:cs="Arial"/>
                <w:szCs w:val="22"/>
              </w:rPr>
              <w:t>Completed with difficulty or help</w:t>
            </w:r>
          </w:p>
          <w:p w14:paraId="54636594" w14:textId="77777777" w:rsidR="006E167E" w:rsidRDefault="006E167E" w:rsidP="00746790">
            <w:pPr>
              <w:pStyle w:val="Tabletext"/>
              <w:jc w:val="center"/>
              <w:rPr>
                <w:rFonts w:cs="Arial"/>
                <w:szCs w:val="22"/>
              </w:rPr>
            </w:pPr>
          </w:p>
          <w:p w14:paraId="043CB6A9" w14:textId="77777777" w:rsidR="006E167E" w:rsidRDefault="006E167E" w:rsidP="00746790">
            <w:pPr>
              <w:pStyle w:val="Tabletext"/>
              <w:jc w:val="center"/>
              <w:rPr>
                <w:rFonts w:cs="Arial"/>
                <w:szCs w:val="22"/>
              </w:rPr>
            </w:pPr>
            <w:r>
              <w:rPr>
                <w:rFonts w:cs="Arial"/>
                <w:szCs w:val="22"/>
              </w:rPr>
              <w:t>2</w:t>
            </w:r>
          </w:p>
          <w:p w14:paraId="28382758" w14:textId="77777777" w:rsidR="006E167E" w:rsidRDefault="006E167E" w:rsidP="00746790">
            <w:pPr>
              <w:pStyle w:val="Tabletext"/>
              <w:jc w:val="center"/>
              <w:rPr>
                <w:rFonts w:cs="Arial"/>
                <w:szCs w:val="22"/>
              </w:rPr>
            </w:pPr>
            <w:r>
              <w:rPr>
                <w:rFonts w:cs="Arial"/>
                <w:szCs w:val="22"/>
              </w:rPr>
              <w:t>Easily completed</w:t>
            </w:r>
          </w:p>
        </w:tc>
        <w:tc>
          <w:tcPr>
            <w:tcW w:w="2152" w:type="pct"/>
            <w:tcBorders>
              <w:bottom w:val="single" w:sz="4" w:space="0" w:color="auto"/>
            </w:tcBorders>
          </w:tcPr>
          <w:p w14:paraId="0D4A2C6B" w14:textId="77777777" w:rsidR="006E167E" w:rsidRDefault="006E167E" w:rsidP="00746790">
            <w:pPr>
              <w:pStyle w:val="Tabletext"/>
              <w:rPr>
                <w:rFonts w:cs="Arial"/>
                <w:szCs w:val="22"/>
              </w:rPr>
            </w:pPr>
          </w:p>
          <w:p w14:paraId="7196C95A" w14:textId="77777777" w:rsidR="006E167E" w:rsidRDefault="006E167E" w:rsidP="00746790">
            <w:pPr>
              <w:pStyle w:val="Tabletext"/>
              <w:rPr>
                <w:rFonts w:cs="Arial"/>
                <w:szCs w:val="22"/>
              </w:rPr>
            </w:pPr>
            <w:r>
              <w:rPr>
                <w:rFonts w:cs="Arial"/>
                <w:szCs w:val="22"/>
              </w:rPr>
              <w:t>(Note why was the user successful or not successful, e.g., wrong pathways, confusing page layout, navigation issues, terminology)</w:t>
            </w:r>
          </w:p>
          <w:p w14:paraId="40B782A6" w14:textId="77777777" w:rsidR="006E167E" w:rsidRDefault="006E167E" w:rsidP="00746790">
            <w:pPr>
              <w:tabs>
                <w:tab w:val="left" w:pos="-720"/>
              </w:tabs>
              <w:suppressAutoHyphens/>
              <w:rPr>
                <w:rFonts w:ascii="Arial" w:hAnsi="Arial" w:cs="Arial"/>
                <w:sz w:val="20"/>
                <w:szCs w:val="22"/>
              </w:rPr>
            </w:pPr>
          </w:p>
          <w:p w14:paraId="5B1BE502" w14:textId="77777777" w:rsidR="006E167E" w:rsidRDefault="006E167E" w:rsidP="00746790">
            <w:pPr>
              <w:pStyle w:val="Tabletext"/>
              <w:rPr>
                <w:rFonts w:cs="Arial"/>
                <w:szCs w:val="22"/>
              </w:rPr>
            </w:pPr>
          </w:p>
        </w:tc>
      </w:tr>
      <w:tr w:rsidR="006E167E" w14:paraId="38B42D0D" w14:textId="77777777" w:rsidTr="00746790">
        <w:trPr>
          <w:cantSplit/>
          <w:trHeight w:val="1676"/>
          <w:tblHeader/>
        </w:trPr>
        <w:tc>
          <w:tcPr>
            <w:tcW w:w="944" w:type="pct"/>
            <w:tcBorders>
              <w:bottom w:val="single" w:sz="4" w:space="0" w:color="auto"/>
            </w:tcBorders>
          </w:tcPr>
          <w:p w14:paraId="5F120102" w14:textId="77777777" w:rsidR="006E167E" w:rsidRDefault="006E167E" w:rsidP="00746790">
            <w:pPr>
              <w:pStyle w:val="NormalIndent"/>
              <w:ind w:left="0"/>
              <w:rPr>
                <w:i/>
                <w:color w:val="000000"/>
                <w:sz w:val="20"/>
                <w:szCs w:val="22"/>
              </w:rPr>
            </w:pPr>
            <w:r w:rsidRPr="00127881">
              <w:t xml:space="preserve">Scenario </w:t>
            </w:r>
            <w:r>
              <w:t>1</w:t>
            </w:r>
          </w:p>
        </w:tc>
        <w:tc>
          <w:tcPr>
            <w:tcW w:w="944" w:type="pct"/>
            <w:tcBorders>
              <w:bottom w:val="single" w:sz="4" w:space="0" w:color="auto"/>
            </w:tcBorders>
          </w:tcPr>
          <w:p w14:paraId="50BD9F5D" w14:textId="77777777" w:rsidR="006E167E" w:rsidRDefault="006E167E" w:rsidP="00746790">
            <w:pPr>
              <w:pStyle w:val="Tabletext"/>
              <w:rPr>
                <w:rFonts w:cs="Arial"/>
                <w:szCs w:val="22"/>
              </w:rPr>
            </w:pPr>
            <w:r>
              <w:rPr>
                <w:rFonts w:cs="Arial"/>
                <w:szCs w:val="22"/>
              </w:rPr>
              <w:t>Clicked on “Learn More” -&gt; Scrolled up and down a bit -&gt; Clicked on “Past Events” – Scrolled up and down a bit again -&gt; Found “Contact Us”</w:t>
            </w:r>
          </w:p>
        </w:tc>
        <w:tc>
          <w:tcPr>
            <w:tcW w:w="960" w:type="pct"/>
            <w:tcBorders>
              <w:bottom w:val="single" w:sz="4" w:space="0" w:color="auto"/>
            </w:tcBorders>
          </w:tcPr>
          <w:p w14:paraId="1597935F" w14:textId="77777777" w:rsidR="006E167E" w:rsidRDefault="006E167E" w:rsidP="00746790">
            <w:pPr>
              <w:pStyle w:val="Tabletext"/>
              <w:jc w:val="center"/>
              <w:rPr>
                <w:rFonts w:cs="Arial"/>
                <w:szCs w:val="22"/>
              </w:rPr>
            </w:pPr>
            <w:r>
              <w:rPr>
                <w:rFonts w:cs="Arial"/>
                <w:szCs w:val="22"/>
              </w:rPr>
              <w:t>1</w:t>
            </w:r>
          </w:p>
          <w:p w14:paraId="72FD5C28" w14:textId="77777777" w:rsidR="006E167E" w:rsidRDefault="006E167E" w:rsidP="00746790">
            <w:pPr>
              <w:pStyle w:val="Tabletext"/>
              <w:jc w:val="center"/>
              <w:rPr>
                <w:rFonts w:cs="Arial"/>
                <w:szCs w:val="22"/>
              </w:rPr>
            </w:pPr>
            <w:r>
              <w:rPr>
                <w:rFonts w:cs="Arial"/>
                <w:szCs w:val="22"/>
              </w:rPr>
              <w:t>Completed with difficulty or help</w:t>
            </w:r>
          </w:p>
        </w:tc>
        <w:tc>
          <w:tcPr>
            <w:tcW w:w="2152" w:type="pct"/>
            <w:tcBorders>
              <w:bottom w:val="single" w:sz="4" w:space="0" w:color="auto"/>
            </w:tcBorders>
          </w:tcPr>
          <w:p w14:paraId="7CC550A8" w14:textId="77777777" w:rsidR="006E167E" w:rsidRDefault="006E167E" w:rsidP="00746790">
            <w:pPr>
              <w:pStyle w:val="Tabletext"/>
              <w:rPr>
                <w:rFonts w:cs="Arial"/>
                <w:szCs w:val="22"/>
              </w:rPr>
            </w:pPr>
            <w:r>
              <w:rPr>
                <w:rFonts w:cs="Arial"/>
                <w:szCs w:val="22"/>
              </w:rPr>
              <w:t xml:space="preserve">The user went straight to the “Learn More” page, which does appear to make sense, however there isn’t a specific location for industry people to look for how to get involved information. </w:t>
            </w:r>
          </w:p>
        </w:tc>
      </w:tr>
      <w:tr w:rsidR="006E167E" w14:paraId="3CD6850E" w14:textId="77777777" w:rsidTr="00746790">
        <w:trPr>
          <w:cantSplit/>
          <w:trHeight w:val="1700"/>
          <w:tblHeader/>
        </w:trPr>
        <w:tc>
          <w:tcPr>
            <w:tcW w:w="944" w:type="pct"/>
            <w:tcBorders>
              <w:bottom w:val="single" w:sz="4" w:space="0" w:color="auto"/>
            </w:tcBorders>
          </w:tcPr>
          <w:p w14:paraId="7331147A" w14:textId="77777777" w:rsidR="006E167E" w:rsidRDefault="006E167E" w:rsidP="00746790">
            <w:pPr>
              <w:pStyle w:val="NormalIndent"/>
              <w:ind w:left="0"/>
              <w:rPr>
                <w:i/>
                <w:color w:val="000000"/>
                <w:sz w:val="20"/>
                <w:szCs w:val="22"/>
              </w:rPr>
            </w:pPr>
            <w:r w:rsidRPr="00127881">
              <w:t xml:space="preserve">Scenario </w:t>
            </w:r>
            <w:r>
              <w:t>2</w:t>
            </w:r>
          </w:p>
        </w:tc>
        <w:tc>
          <w:tcPr>
            <w:tcW w:w="944" w:type="pct"/>
            <w:tcBorders>
              <w:bottom w:val="single" w:sz="4" w:space="0" w:color="auto"/>
            </w:tcBorders>
          </w:tcPr>
          <w:p w14:paraId="3CEB7479" w14:textId="77777777" w:rsidR="006E167E" w:rsidRDefault="006E167E" w:rsidP="00746790">
            <w:pPr>
              <w:pStyle w:val="Tabletext"/>
              <w:rPr>
                <w:rFonts w:cs="Arial"/>
                <w:szCs w:val="22"/>
              </w:rPr>
            </w:pPr>
            <w:r>
              <w:rPr>
                <w:rFonts w:cs="Arial"/>
                <w:szCs w:val="22"/>
              </w:rPr>
              <w:t>Clicked on “Learn More” -&gt; Scrolled to “FAQ” -&gt; Clicked on “Past Events” –&gt; Clicked on “Code Fair 2017” –&gt; Scrolled down, found “Industry Employer Speed Dating” -&gt; Clicked on “Sign Up”</w:t>
            </w:r>
          </w:p>
        </w:tc>
        <w:tc>
          <w:tcPr>
            <w:tcW w:w="960" w:type="pct"/>
            <w:tcBorders>
              <w:bottom w:val="single" w:sz="4" w:space="0" w:color="auto"/>
            </w:tcBorders>
          </w:tcPr>
          <w:p w14:paraId="2FE00C04" w14:textId="77777777" w:rsidR="006E167E" w:rsidRDefault="006E167E" w:rsidP="00746790">
            <w:pPr>
              <w:pStyle w:val="Tabletext"/>
              <w:jc w:val="center"/>
              <w:rPr>
                <w:rFonts w:cs="Arial"/>
                <w:szCs w:val="22"/>
              </w:rPr>
            </w:pPr>
            <w:r>
              <w:rPr>
                <w:rFonts w:cs="Arial"/>
                <w:szCs w:val="22"/>
              </w:rPr>
              <w:t>1</w:t>
            </w:r>
          </w:p>
          <w:p w14:paraId="4139C8EC" w14:textId="77777777" w:rsidR="006E167E" w:rsidRDefault="006E167E" w:rsidP="00746790">
            <w:pPr>
              <w:pStyle w:val="Tabletext"/>
              <w:jc w:val="center"/>
              <w:rPr>
                <w:rFonts w:cs="Arial"/>
                <w:szCs w:val="22"/>
              </w:rPr>
            </w:pPr>
            <w:r>
              <w:rPr>
                <w:rFonts w:cs="Arial"/>
                <w:szCs w:val="22"/>
              </w:rPr>
              <w:t>Completed with difficulty or help</w:t>
            </w:r>
          </w:p>
        </w:tc>
        <w:tc>
          <w:tcPr>
            <w:tcW w:w="2152" w:type="pct"/>
            <w:tcBorders>
              <w:bottom w:val="single" w:sz="4" w:space="0" w:color="auto"/>
            </w:tcBorders>
          </w:tcPr>
          <w:p w14:paraId="60DDECE9" w14:textId="77777777" w:rsidR="006E167E" w:rsidRDefault="006E167E" w:rsidP="00746790">
            <w:pPr>
              <w:pStyle w:val="Tabletext"/>
              <w:rPr>
                <w:rFonts w:cs="Arial"/>
                <w:szCs w:val="22"/>
              </w:rPr>
            </w:pPr>
            <w:r>
              <w:rPr>
                <w:rFonts w:cs="Arial"/>
                <w:szCs w:val="22"/>
              </w:rPr>
              <w:t>The user again went straight to “Learn More” and didn’t scroll down straight away. After this went to past events, but more out of just confirming it wasn’t there because that was the last link. Then with a hint clicked back on Code Fair 2017 (home page) and scrolled down to “</w:t>
            </w:r>
            <w:r w:rsidRPr="00EF4153">
              <w:rPr>
                <w:rFonts w:cs="Arial"/>
                <w:szCs w:val="22"/>
              </w:rPr>
              <w:t>WANT TO SHOW OFF YOUR CODING SKILLS?</w:t>
            </w:r>
            <w:r>
              <w:rPr>
                <w:rFonts w:cs="Arial"/>
                <w:szCs w:val="22"/>
              </w:rPr>
              <w:t>’ Confirming requirement. Clicked on Sign Up straight away.</w:t>
            </w:r>
          </w:p>
        </w:tc>
      </w:tr>
    </w:tbl>
    <w:p w14:paraId="0CBB3ED5" w14:textId="77777777" w:rsidR="006E167E" w:rsidRDefault="006E167E" w:rsidP="006E167E">
      <w:pPr>
        <w:pStyle w:val="NormalIndent"/>
        <w:rPr>
          <w:sz w:val="20"/>
          <w:szCs w:val="24"/>
        </w:rPr>
      </w:pPr>
    </w:p>
    <w:p w14:paraId="06663591" w14:textId="77777777" w:rsidR="006E167E" w:rsidRDefault="006E167E" w:rsidP="006E167E">
      <w:pPr>
        <w:pStyle w:val="Heading3"/>
        <w:rPr>
          <w:iCs/>
          <w:color w:val="000000"/>
          <w:sz w:val="20"/>
          <w:szCs w:val="22"/>
        </w:rPr>
      </w:pPr>
    </w:p>
    <w:p w14:paraId="1A21BA65" w14:textId="77777777" w:rsidR="006E167E" w:rsidRDefault="006E167E" w:rsidP="006E167E"/>
    <w:p w14:paraId="0646D209" w14:textId="77777777" w:rsidR="006E167E" w:rsidRDefault="006E167E" w:rsidP="006E167E">
      <w:pPr>
        <w:pStyle w:val="Heading3"/>
      </w:pPr>
      <w:bookmarkStart w:id="111" w:name="_Toc357000801"/>
      <w:bookmarkStart w:id="112" w:name="_Toc357020777"/>
      <w:r>
        <w:lastRenderedPageBreak/>
        <w:t>Usability Test 2 – Directed Activity</w:t>
      </w:r>
      <w:bookmarkEnd w:id="111"/>
      <w:bookmarkEnd w:id="112"/>
    </w:p>
    <w:p w14:paraId="65F44DC0" w14:textId="77777777" w:rsidR="006E167E" w:rsidRDefault="006E167E" w:rsidP="006E167E">
      <w:pPr>
        <w:pStyle w:val="NormalIndent"/>
        <w:ind w:left="0"/>
        <w:rPr>
          <w:iCs/>
          <w:sz w:val="20"/>
          <w:szCs w:val="24"/>
        </w:rPr>
      </w:pPr>
    </w:p>
    <w:p w14:paraId="6857BE93" w14:textId="77777777" w:rsidR="006E167E" w:rsidRDefault="006E167E" w:rsidP="006E167E">
      <w:r>
        <w:t>Tester Name: Adam Collinson</w:t>
      </w:r>
    </w:p>
    <w:p w14:paraId="093708F6" w14:textId="77777777" w:rsidR="006E167E" w:rsidRDefault="006E167E" w:rsidP="006E167E">
      <w:r>
        <w:t>Tester Mobile :0</w:t>
      </w:r>
      <w:r w:rsidRPr="0033399B">
        <w:t>437 397 488</w:t>
      </w:r>
    </w:p>
    <w:p w14:paraId="35272B0F" w14:textId="0A6ED976" w:rsidR="006E167E" w:rsidRPr="006E167E" w:rsidRDefault="006E167E" w:rsidP="006E167E">
      <w:r>
        <w:t xml:space="preserve">Tester Address: 4 Islington Street, </w:t>
      </w:r>
      <w:proofErr w:type="spellStart"/>
      <w:r>
        <w:t>Cranebrook</w:t>
      </w:r>
      <w:proofErr w:type="spellEnd"/>
      <w:r>
        <w:t xml:space="preserve"> NSW 2749</w:t>
      </w:r>
    </w:p>
    <w:p w14:paraId="3AAB9E5D" w14:textId="77777777" w:rsidR="006E167E" w:rsidRDefault="006E167E" w:rsidP="006E167E">
      <w:pPr>
        <w:rPr>
          <w:rFonts w:ascii="Arial" w:hAnsi="Arial" w:cs="Arial"/>
          <w:sz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89"/>
        <w:gridCol w:w="1788"/>
        <w:gridCol w:w="1818"/>
        <w:gridCol w:w="4076"/>
      </w:tblGrid>
      <w:tr w:rsidR="006E167E" w14:paraId="33B56A29" w14:textId="77777777" w:rsidTr="00746790">
        <w:trPr>
          <w:cantSplit/>
          <w:trHeight w:val="260"/>
          <w:tblHeader/>
        </w:trPr>
        <w:tc>
          <w:tcPr>
            <w:tcW w:w="944" w:type="pct"/>
            <w:tcBorders>
              <w:bottom w:val="single" w:sz="4" w:space="0" w:color="auto"/>
            </w:tcBorders>
            <w:shd w:val="clear" w:color="auto" w:fill="CCFF99"/>
          </w:tcPr>
          <w:p w14:paraId="64E72D4D" w14:textId="77777777" w:rsidR="006E167E" w:rsidRDefault="006E167E" w:rsidP="00746790">
            <w:pPr>
              <w:pStyle w:val="Tablecolumnheading"/>
              <w:jc w:val="center"/>
              <w:rPr>
                <w:rFonts w:cs="Arial"/>
                <w:szCs w:val="22"/>
              </w:rPr>
            </w:pPr>
            <w:r>
              <w:rPr>
                <w:rFonts w:cs="Arial"/>
                <w:szCs w:val="22"/>
              </w:rPr>
              <w:t>Scenario</w:t>
            </w:r>
          </w:p>
        </w:tc>
        <w:tc>
          <w:tcPr>
            <w:tcW w:w="944" w:type="pct"/>
            <w:tcBorders>
              <w:bottom w:val="single" w:sz="4" w:space="0" w:color="auto"/>
            </w:tcBorders>
            <w:shd w:val="clear" w:color="auto" w:fill="CCFF99"/>
          </w:tcPr>
          <w:p w14:paraId="13C1C2CF" w14:textId="77777777" w:rsidR="006E167E" w:rsidRDefault="006E167E" w:rsidP="00746790">
            <w:pPr>
              <w:pStyle w:val="Tablecolumnheading"/>
              <w:jc w:val="center"/>
              <w:rPr>
                <w:rFonts w:cs="Arial"/>
                <w:szCs w:val="22"/>
              </w:rPr>
            </w:pPr>
            <w:r>
              <w:rPr>
                <w:rFonts w:cs="Arial"/>
                <w:szCs w:val="22"/>
              </w:rPr>
              <w:t>Pathway(s)</w:t>
            </w:r>
          </w:p>
          <w:p w14:paraId="0B5B3EE4" w14:textId="77777777" w:rsidR="006E167E" w:rsidRDefault="006E167E" w:rsidP="00746790">
            <w:pPr>
              <w:pStyle w:val="Tablecolumnheading"/>
              <w:jc w:val="center"/>
              <w:rPr>
                <w:rFonts w:cs="Arial"/>
                <w:szCs w:val="22"/>
              </w:rPr>
            </w:pPr>
          </w:p>
        </w:tc>
        <w:tc>
          <w:tcPr>
            <w:tcW w:w="960" w:type="pct"/>
            <w:tcBorders>
              <w:bottom w:val="single" w:sz="4" w:space="0" w:color="auto"/>
            </w:tcBorders>
            <w:shd w:val="clear" w:color="auto" w:fill="CCFF99"/>
          </w:tcPr>
          <w:p w14:paraId="46887370" w14:textId="77777777" w:rsidR="006E167E" w:rsidRDefault="006E167E" w:rsidP="00746790">
            <w:pPr>
              <w:pStyle w:val="Tablecolumnheading"/>
              <w:jc w:val="center"/>
              <w:rPr>
                <w:rFonts w:cs="Arial"/>
                <w:szCs w:val="22"/>
              </w:rPr>
            </w:pPr>
            <w:r>
              <w:rPr>
                <w:rFonts w:cs="Arial"/>
                <w:szCs w:val="22"/>
              </w:rPr>
              <w:t xml:space="preserve">Success </w:t>
            </w:r>
          </w:p>
          <w:p w14:paraId="7BC17BE1" w14:textId="77777777" w:rsidR="006E167E" w:rsidRDefault="006E167E" w:rsidP="00746790">
            <w:pPr>
              <w:pStyle w:val="Tablecolumnheading"/>
              <w:jc w:val="center"/>
              <w:rPr>
                <w:rFonts w:cs="Arial"/>
                <w:szCs w:val="22"/>
              </w:rPr>
            </w:pPr>
            <w:r>
              <w:rPr>
                <w:rFonts w:cs="Arial"/>
                <w:szCs w:val="22"/>
              </w:rPr>
              <w:t>(Circle 1)</w:t>
            </w:r>
          </w:p>
        </w:tc>
        <w:tc>
          <w:tcPr>
            <w:tcW w:w="2152" w:type="pct"/>
            <w:tcBorders>
              <w:bottom w:val="single" w:sz="4" w:space="0" w:color="auto"/>
            </w:tcBorders>
            <w:shd w:val="clear" w:color="auto" w:fill="CCFF99"/>
          </w:tcPr>
          <w:p w14:paraId="48BA7208" w14:textId="77777777" w:rsidR="006E167E" w:rsidRDefault="006E167E" w:rsidP="00746790">
            <w:pPr>
              <w:pStyle w:val="Tablecolumnheading"/>
              <w:rPr>
                <w:rFonts w:cs="Arial"/>
                <w:szCs w:val="22"/>
              </w:rPr>
            </w:pPr>
            <w:r>
              <w:rPr>
                <w:rFonts w:cs="Arial"/>
                <w:szCs w:val="22"/>
              </w:rPr>
              <w:t>Notes/Observations</w:t>
            </w:r>
          </w:p>
        </w:tc>
      </w:tr>
      <w:tr w:rsidR="006E167E" w14:paraId="5A7F8FC9" w14:textId="77777777" w:rsidTr="00746790">
        <w:trPr>
          <w:cantSplit/>
          <w:trHeight w:val="2506"/>
          <w:tblHeader/>
        </w:trPr>
        <w:tc>
          <w:tcPr>
            <w:tcW w:w="944" w:type="pct"/>
            <w:tcBorders>
              <w:bottom w:val="single" w:sz="4" w:space="0" w:color="auto"/>
            </w:tcBorders>
          </w:tcPr>
          <w:p w14:paraId="51B664C9" w14:textId="77777777" w:rsidR="006E167E" w:rsidRDefault="006E167E" w:rsidP="00746790">
            <w:pPr>
              <w:pStyle w:val="Tabletext"/>
              <w:rPr>
                <w:rFonts w:cs="Arial"/>
                <w:szCs w:val="22"/>
              </w:rPr>
            </w:pPr>
            <w:r>
              <w:rPr>
                <w:rFonts w:cs="Arial"/>
                <w:szCs w:val="22"/>
              </w:rPr>
              <w:t>Example</w:t>
            </w:r>
          </w:p>
        </w:tc>
        <w:tc>
          <w:tcPr>
            <w:tcW w:w="944" w:type="pct"/>
            <w:tcBorders>
              <w:bottom w:val="single" w:sz="4" w:space="0" w:color="auto"/>
            </w:tcBorders>
          </w:tcPr>
          <w:p w14:paraId="5D454E35" w14:textId="77777777" w:rsidR="006E167E" w:rsidRDefault="006E167E" w:rsidP="00746790">
            <w:pPr>
              <w:pStyle w:val="Tabletext"/>
              <w:rPr>
                <w:rFonts w:cs="Arial"/>
                <w:szCs w:val="22"/>
              </w:rPr>
            </w:pPr>
          </w:p>
          <w:p w14:paraId="46D62344" w14:textId="77777777" w:rsidR="006E167E" w:rsidRDefault="006E167E" w:rsidP="00746790">
            <w:pPr>
              <w:pStyle w:val="NormalIndent"/>
              <w:ind w:left="0"/>
              <w:rPr>
                <w:i/>
                <w:color w:val="000000"/>
                <w:sz w:val="20"/>
                <w:szCs w:val="22"/>
              </w:rPr>
            </w:pPr>
            <w:r>
              <w:rPr>
                <w:szCs w:val="22"/>
              </w:rPr>
              <w:t>n/a</w:t>
            </w:r>
          </w:p>
        </w:tc>
        <w:tc>
          <w:tcPr>
            <w:tcW w:w="960" w:type="pct"/>
            <w:tcBorders>
              <w:bottom w:val="single" w:sz="4" w:space="0" w:color="auto"/>
            </w:tcBorders>
          </w:tcPr>
          <w:p w14:paraId="2013C3A4" w14:textId="77777777" w:rsidR="006E167E" w:rsidRDefault="006E167E" w:rsidP="00746790">
            <w:pPr>
              <w:pStyle w:val="Tabletext"/>
              <w:jc w:val="center"/>
              <w:rPr>
                <w:rFonts w:cs="Arial"/>
                <w:szCs w:val="22"/>
              </w:rPr>
            </w:pPr>
          </w:p>
          <w:p w14:paraId="31453F8C" w14:textId="77777777" w:rsidR="006E167E" w:rsidRDefault="006E167E" w:rsidP="00746790">
            <w:pPr>
              <w:pStyle w:val="Tabletext"/>
              <w:jc w:val="center"/>
              <w:rPr>
                <w:rFonts w:cs="Arial"/>
                <w:szCs w:val="22"/>
              </w:rPr>
            </w:pPr>
            <w:r>
              <w:rPr>
                <w:rFonts w:cs="Arial"/>
                <w:szCs w:val="22"/>
              </w:rPr>
              <w:t>0</w:t>
            </w:r>
          </w:p>
          <w:p w14:paraId="48A3B6F3" w14:textId="77777777" w:rsidR="006E167E" w:rsidRDefault="006E167E" w:rsidP="00746790">
            <w:pPr>
              <w:pStyle w:val="Tabletext"/>
              <w:jc w:val="center"/>
              <w:rPr>
                <w:rFonts w:cs="Arial"/>
                <w:szCs w:val="22"/>
              </w:rPr>
            </w:pPr>
            <w:r>
              <w:rPr>
                <w:rFonts w:cs="Arial"/>
                <w:szCs w:val="22"/>
              </w:rPr>
              <w:t>Not completed</w:t>
            </w:r>
          </w:p>
          <w:p w14:paraId="4BAE60FE" w14:textId="77777777" w:rsidR="006E167E" w:rsidRDefault="006E167E" w:rsidP="00746790">
            <w:pPr>
              <w:pStyle w:val="Tabletext"/>
              <w:jc w:val="center"/>
              <w:rPr>
                <w:rFonts w:cs="Arial"/>
                <w:szCs w:val="22"/>
              </w:rPr>
            </w:pPr>
          </w:p>
          <w:p w14:paraId="7BCBCC82" w14:textId="77777777" w:rsidR="006E167E" w:rsidRDefault="006E167E" w:rsidP="00746790">
            <w:pPr>
              <w:pStyle w:val="Tabletext"/>
              <w:jc w:val="center"/>
              <w:rPr>
                <w:rFonts w:cs="Arial"/>
                <w:szCs w:val="22"/>
              </w:rPr>
            </w:pPr>
            <w:r>
              <w:rPr>
                <w:rFonts w:cs="Arial"/>
                <w:szCs w:val="22"/>
              </w:rPr>
              <w:t>1</w:t>
            </w:r>
          </w:p>
          <w:p w14:paraId="54718811" w14:textId="77777777" w:rsidR="006E167E" w:rsidRDefault="006E167E" w:rsidP="00746790">
            <w:pPr>
              <w:pStyle w:val="Tabletext"/>
              <w:jc w:val="center"/>
              <w:rPr>
                <w:rFonts w:cs="Arial"/>
                <w:szCs w:val="22"/>
              </w:rPr>
            </w:pPr>
            <w:r>
              <w:rPr>
                <w:rFonts w:cs="Arial"/>
                <w:szCs w:val="22"/>
              </w:rPr>
              <w:t>Completed with difficulty or help</w:t>
            </w:r>
          </w:p>
          <w:p w14:paraId="227DE34C" w14:textId="77777777" w:rsidR="006E167E" w:rsidRDefault="006E167E" w:rsidP="00746790">
            <w:pPr>
              <w:pStyle w:val="Tabletext"/>
              <w:jc w:val="center"/>
              <w:rPr>
                <w:rFonts w:cs="Arial"/>
                <w:szCs w:val="22"/>
              </w:rPr>
            </w:pPr>
          </w:p>
          <w:p w14:paraId="52859C65" w14:textId="77777777" w:rsidR="006E167E" w:rsidRDefault="006E167E" w:rsidP="00746790">
            <w:pPr>
              <w:pStyle w:val="Tabletext"/>
              <w:jc w:val="center"/>
              <w:rPr>
                <w:rFonts w:cs="Arial"/>
                <w:szCs w:val="22"/>
              </w:rPr>
            </w:pPr>
            <w:r>
              <w:rPr>
                <w:rFonts w:cs="Arial"/>
                <w:szCs w:val="22"/>
              </w:rPr>
              <w:t>2</w:t>
            </w:r>
          </w:p>
          <w:p w14:paraId="6ACDBAF6" w14:textId="77777777" w:rsidR="006E167E" w:rsidRDefault="006E167E" w:rsidP="00746790">
            <w:pPr>
              <w:pStyle w:val="Tabletext"/>
              <w:jc w:val="center"/>
              <w:rPr>
                <w:rFonts w:cs="Arial"/>
                <w:szCs w:val="22"/>
              </w:rPr>
            </w:pPr>
            <w:r>
              <w:rPr>
                <w:rFonts w:cs="Arial"/>
                <w:szCs w:val="22"/>
              </w:rPr>
              <w:t>Easily completed</w:t>
            </w:r>
          </w:p>
        </w:tc>
        <w:tc>
          <w:tcPr>
            <w:tcW w:w="2152" w:type="pct"/>
            <w:tcBorders>
              <w:bottom w:val="single" w:sz="4" w:space="0" w:color="auto"/>
            </w:tcBorders>
          </w:tcPr>
          <w:p w14:paraId="718A5B43" w14:textId="77777777" w:rsidR="006E167E" w:rsidRDefault="006E167E" w:rsidP="00746790">
            <w:pPr>
              <w:pStyle w:val="Tabletext"/>
              <w:rPr>
                <w:rFonts w:cs="Arial"/>
                <w:szCs w:val="22"/>
              </w:rPr>
            </w:pPr>
          </w:p>
          <w:p w14:paraId="63DC08C2" w14:textId="77777777" w:rsidR="006E167E" w:rsidRDefault="006E167E" w:rsidP="00746790">
            <w:pPr>
              <w:pStyle w:val="Tabletext"/>
              <w:rPr>
                <w:rFonts w:cs="Arial"/>
                <w:szCs w:val="22"/>
              </w:rPr>
            </w:pPr>
            <w:r>
              <w:rPr>
                <w:rFonts w:cs="Arial"/>
                <w:szCs w:val="22"/>
              </w:rPr>
              <w:t>(Note why was the user successful or not successful, e.g., wrong pathways, confusing page layout, navigation issues, terminology)</w:t>
            </w:r>
          </w:p>
          <w:p w14:paraId="0B48D837" w14:textId="77777777" w:rsidR="006E167E" w:rsidRDefault="006E167E" w:rsidP="00746790">
            <w:pPr>
              <w:tabs>
                <w:tab w:val="left" w:pos="-720"/>
              </w:tabs>
              <w:suppressAutoHyphens/>
              <w:rPr>
                <w:rFonts w:ascii="Arial" w:hAnsi="Arial" w:cs="Arial"/>
                <w:sz w:val="20"/>
                <w:szCs w:val="22"/>
              </w:rPr>
            </w:pPr>
          </w:p>
          <w:p w14:paraId="049B7260" w14:textId="77777777" w:rsidR="006E167E" w:rsidRDefault="006E167E" w:rsidP="00746790">
            <w:pPr>
              <w:pStyle w:val="Tabletext"/>
              <w:rPr>
                <w:rFonts w:cs="Arial"/>
                <w:szCs w:val="22"/>
              </w:rPr>
            </w:pPr>
          </w:p>
        </w:tc>
      </w:tr>
      <w:tr w:rsidR="006E167E" w14:paraId="3ED1FA8E" w14:textId="77777777" w:rsidTr="00746790">
        <w:trPr>
          <w:cantSplit/>
          <w:trHeight w:val="1676"/>
          <w:tblHeader/>
        </w:trPr>
        <w:tc>
          <w:tcPr>
            <w:tcW w:w="944" w:type="pct"/>
            <w:tcBorders>
              <w:bottom w:val="single" w:sz="4" w:space="0" w:color="auto"/>
            </w:tcBorders>
          </w:tcPr>
          <w:p w14:paraId="6ABBF3B9" w14:textId="77777777" w:rsidR="006E167E" w:rsidRDefault="006E167E" w:rsidP="00746790">
            <w:pPr>
              <w:pStyle w:val="NormalIndent"/>
              <w:ind w:left="0"/>
              <w:rPr>
                <w:i/>
                <w:color w:val="000000"/>
                <w:sz w:val="20"/>
                <w:szCs w:val="22"/>
              </w:rPr>
            </w:pPr>
            <w:r w:rsidRPr="00127881">
              <w:t xml:space="preserve">Scenario </w:t>
            </w:r>
            <w:r>
              <w:t>1</w:t>
            </w:r>
          </w:p>
        </w:tc>
        <w:tc>
          <w:tcPr>
            <w:tcW w:w="944" w:type="pct"/>
            <w:tcBorders>
              <w:bottom w:val="single" w:sz="4" w:space="0" w:color="auto"/>
            </w:tcBorders>
          </w:tcPr>
          <w:p w14:paraId="4781FB04" w14:textId="77777777" w:rsidR="006E167E" w:rsidRDefault="006E167E" w:rsidP="00746790">
            <w:pPr>
              <w:pStyle w:val="Tabletext"/>
              <w:rPr>
                <w:rFonts w:cs="Arial"/>
                <w:szCs w:val="22"/>
              </w:rPr>
            </w:pPr>
            <w:r>
              <w:rPr>
                <w:rFonts w:cs="Arial"/>
                <w:szCs w:val="22"/>
              </w:rPr>
              <w:t>User clicked on the “Sign up” button-</w:t>
            </w:r>
            <w:r w:rsidRPr="0033399B">
              <w:rPr>
                <w:rFonts w:cs="Arial"/>
                <w:szCs w:val="22"/>
              </w:rPr>
              <w:sym w:font="Wingdings" w:char="F0E0"/>
            </w:r>
            <w:r>
              <w:rPr>
                <w:rFonts w:cs="Arial"/>
                <w:szCs w:val="22"/>
              </w:rPr>
              <w:t>scrolled up to the top of the page</w:t>
            </w:r>
            <w:r w:rsidRPr="0033399B">
              <w:rPr>
                <w:rFonts w:cs="Arial"/>
                <w:szCs w:val="22"/>
              </w:rPr>
              <w:sym w:font="Wingdings" w:char="F0E0"/>
            </w:r>
            <w:r>
              <w:rPr>
                <w:rFonts w:cs="Arial"/>
                <w:szCs w:val="22"/>
              </w:rPr>
              <w:t>clicked on Past Events</w:t>
            </w:r>
            <w:r w:rsidRPr="0033399B">
              <w:rPr>
                <w:rFonts w:cs="Arial"/>
                <w:szCs w:val="22"/>
              </w:rPr>
              <w:sym w:font="Wingdings" w:char="F0E0"/>
            </w:r>
            <w:r>
              <w:rPr>
                <w:rFonts w:cs="Arial"/>
                <w:szCs w:val="22"/>
              </w:rPr>
              <w:t>scrolled down to “Sign up Form”</w:t>
            </w:r>
            <w:r w:rsidRPr="0033399B">
              <w:rPr>
                <w:rFonts w:cs="Arial"/>
                <w:szCs w:val="22"/>
              </w:rPr>
              <w:sym w:font="Wingdings" w:char="F0E0"/>
            </w:r>
            <w:r>
              <w:rPr>
                <w:rFonts w:cs="Arial"/>
                <w:szCs w:val="22"/>
              </w:rPr>
              <w:t>found “Contact Us”</w:t>
            </w:r>
            <w:r w:rsidRPr="0033399B">
              <w:rPr>
                <w:rFonts w:cs="Arial"/>
                <w:szCs w:val="22"/>
              </w:rPr>
              <w:sym w:font="Wingdings" w:char="F0E0"/>
            </w:r>
          </w:p>
        </w:tc>
        <w:tc>
          <w:tcPr>
            <w:tcW w:w="960" w:type="pct"/>
            <w:tcBorders>
              <w:bottom w:val="single" w:sz="4" w:space="0" w:color="auto"/>
            </w:tcBorders>
          </w:tcPr>
          <w:p w14:paraId="60879720" w14:textId="77777777" w:rsidR="006E167E" w:rsidRDefault="006E167E" w:rsidP="00746790">
            <w:pPr>
              <w:pStyle w:val="Tabletext"/>
              <w:jc w:val="center"/>
              <w:rPr>
                <w:rFonts w:cs="Arial"/>
                <w:szCs w:val="22"/>
              </w:rPr>
            </w:pPr>
          </w:p>
          <w:p w14:paraId="4CBD9C30" w14:textId="77777777" w:rsidR="006E167E" w:rsidRDefault="006E167E" w:rsidP="00746790">
            <w:pPr>
              <w:pStyle w:val="Tabletext"/>
              <w:jc w:val="center"/>
              <w:rPr>
                <w:rFonts w:cs="Arial"/>
                <w:szCs w:val="22"/>
              </w:rPr>
            </w:pPr>
            <w:r>
              <w:rPr>
                <w:rFonts w:cs="Arial"/>
                <w:szCs w:val="22"/>
              </w:rPr>
              <w:t>1</w:t>
            </w:r>
          </w:p>
          <w:p w14:paraId="211DB70E" w14:textId="77777777" w:rsidR="006E167E" w:rsidRDefault="006E167E" w:rsidP="00746790">
            <w:pPr>
              <w:pStyle w:val="Tabletext"/>
              <w:jc w:val="center"/>
              <w:rPr>
                <w:rFonts w:cs="Arial"/>
                <w:szCs w:val="22"/>
              </w:rPr>
            </w:pPr>
            <w:r>
              <w:rPr>
                <w:rFonts w:cs="Arial"/>
                <w:szCs w:val="22"/>
              </w:rPr>
              <w:t>Completed with difficulty or help</w:t>
            </w:r>
          </w:p>
        </w:tc>
        <w:tc>
          <w:tcPr>
            <w:tcW w:w="2152" w:type="pct"/>
            <w:tcBorders>
              <w:bottom w:val="single" w:sz="4" w:space="0" w:color="auto"/>
            </w:tcBorders>
          </w:tcPr>
          <w:p w14:paraId="0C0450DB" w14:textId="77777777" w:rsidR="006E167E" w:rsidRDefault="006E167E" w:rsidP="00746790">
            <w:pPr>
              <w:pStyle w:val="Tabletext"/>
              <w:rPr>
                <w:rFonts w:cs="Arial"/>
                <w:szCs w:val="22"/>
              </w:rPr>
            </w:pPr>
            <w:r>
              <w:rPr>
                <w:rFonts w:cs="Arial"/>
                <w:szCs w:val="22"/>
              </w:rPr>
              <w:t>User was expecting to fill in a form, which they saw as being only relevant to the student / participants. The user then explained they were looking for an email address.</w:t>
            </w:r>
          </w:p>
          <w:p w14:paraId="1C9EA0F3" w14:textId="77777777" w:rsidR="006E167E" w:rsidRDefault="006E167E" w:rsidP="00746790">
            <w:pPr>
              <w:pStyle w:val="Tabletext"/>
              <w:rPr>
                <w:rFonts w:cs="Arial"/>
                <w:szCs w:val="22"/>
              </w:rPr>
            </w:pPr>
          </w:p>
          <w:p w14:paraId="0C915762" w14:textId="77777777" w:rsidR="006E167E" w:rsidRDefault="006E167E" w:rsidP="00746790">
            <w:pPr>
              <w:pStyle w:val="Tabletext"/>
              <w:rPr>
                <w:rFonts w:cs="Arial"/>
                <w:szCs w:val="22"/>
              </w:rPr>
            </w:pPr>
            <w:r>
              <w:rPr>
                <w:rFonts w:cs="Arial"/>
                <w:szCs w:val="22"/>
              </w:rPr>
              <w:t>User suggested a link or section just for Industry Participation</w:t>
            </w:r>
          </w:p>
        </w:tc>
      </w:tr>
      <w:tr w:rsidR="006E167E" w14:paraId="1F091A55" w14:textId="77777777" w:rsidTr="00746790">
        <w:trPr>
          <w:cantSplit/>
          <w:trHeight w:val="1700"/>
          <w:tblHeader/>
        </w:trPr>
        <w:tc>
          <w:tcPr>
            <w:tcW w:w="944" w:type="pct"/>
            <w:tcBorders>
              <w:bottom w:val="single" w:sz="4" w:space="0" w:color="auto"/>
            </w:tcBorders>
          </w:tcPr>
          <w:p w14:paraId="1885FD05" w14:textId="77777777" w:rsidR="006E167E" w:rsidRDefault="006E167E" w:rsidP="00746790">
            <w:pPr>
              <w:pStyle w:val="NormalIndent"/>
              <w:ind w:left="0"/>
              <w:rPr>
                <w:i/>
                <w:color w:val="000000"/>
                <w:sz w:val="20"/>
                <w:szCs w:val="22"/>
              </w:rPr>
            </w:pPr>
            <w:r w:rsidRPr="00127881">
              <w:t xml:space="preserve">Scenario </w:t>
            </w:r>
            <w:r>
              <w:t>2</w:t>
            </w:r>
          </w:p>
        </w:tc>
        <w:tc>
          <w:tcPr>
            <w:tcW w:w="944" w:type="pct"/>
            <w:tcBorders>
              <w:bottom w:val="single" w:sz="4" w:space="0" w:color="auto"/>
            </w:tcBorders>
          </w:tcPr>
          <w:p w14:paraId="67485DB7" w14:textId="77777777" w:rsidR="006E167E" w:rsidRDefault="006E167E" w:rsidP="00746790">
            <w:pPr>
              <w:pStyle w:val="Tabletext"/>
              <w:rPr>
                <w:rFonts w:cs="Arial"/>
                <w:szCs w:val="22"/>
              </w:rPr>
            </w:pPr>
            <w:r>
              <w:rPr>
                <w:rFonts w:cs="Arial"/>
                <w:szCs w:val="22"/>
              </w:rPr>
              <w:t xml:space="preserve">User clicked across each </w:t>
            </w:r>
            <w:proofErr w:type="spellStart"/>
            <w:r>
              <w:rPr>
                <w:rFonts w:cs="Arial"/>
                <w:szCs w:val="22"/>
              </w:rPr>
              <w:t>nav</w:t>
            </w:r>
            <w:proofErr w:type="spellEnd"/>
            <w:r>
              <w:rPr>
                <w:rFonts w:cs="Arial"/>
                <w:szCs w:val="22"/>
              </w:rPr>
              <w:t xml:space="preserve"> menu item from left to right</w:t>
            </w:r>
            <w:r w:rsidRPr="0033399B">
              <w:rPr>
                <w:rFonts w:cs="Arial"/>
                <w:szCs w:val="22"/>
              </w:rPr>
              <w:sym w:font="Wingdings" w:char="F0E0"/>
            </w:r>
            <w:r>
              <w:rPr>
                <w:rFonts w:cs="Arial"/>
                <w:szCs w:val="22"/>
              </w:rPr>
              <w:t>clicked on Code Fair 2017</w:t>
            </w:r>
            <w:r w:rsidRPr="0033399B">
              <w:rPr>
                <w:rFonts w:cs="Arial"/>
                <w:szCs w:val="22"/>
              </w:rPr>
              <w:sym w:font="Wingdings" w:char="F0E0"/>
            </w:r>
            <w:r>
              <w:rPr>
                <w:rFonts w:cs="Arial"/>
                <w:szCs w:val="22"/>
              </w:rPr>
              <w:t>found event “Employer Speed Dating”</w:t>
            </w:r>
            <w:r w:rsidRPr="0033399B">
              <w:rPr>
                <w:rFonts w:cs="Arial"/>
                <w:szCs w:val="22"/>
              </w:rPr>
              <w:sym w:font="Wingdings" w:char="F0E0"/>
            </w:r>
            <w:r>
              <w:rPr>
                <w:rFonts w:cs="Arial"/>
                <w:szCs w:val="22"/>
              </w:rPr>
              <w:t>tried to click on the heading</w:t>
            </w:r>
          </w:p>
        </w:tc>
        <w:tc>
          <w:tcPr>
            <w:tcW w:w="960" w:type="pct"/>
            <w:tcBorders>
              <w:bottom w:val="single" w:sz="4" w:space="0" w:color="auto"/>
            </w:tcBorders>
          </w:tcPr>
          <w:p w14:paraId="5E401876" w14:textId="77777777" w:rsidR="006E167E" w:rsidRDefault="006E167E" w:rsidP="00746790">
            <w:pPr>
              <w:pStyle w:val="Tabletext"/>
              <w:jc w:val="center"/>
              <w:rPr>
                <w:rFonts w:cs="Arial"/>
                <w:szCs w:val="22"/>
              </w:rPr>
            </w:pPr>
          </w:p>
          <w:p w14:paraId="5BF73EAF" w14:textId="77777777" w:rsidR="006E167E" w:rsidRDefault="006E167E" w:rsidP="00746790">
            <w:pPr>
              <w:pStyle w:val="Tabletext"/>
              <w:jc w:val="center"/>
              <w:rPr>
                <w:rFonts w:cs="Arial"/>
                <w:szCs w:val="22"/>
              </w:rPr>
            </w:pPr>
            <w:r>
              <w:rPr>
                <w:rFonts w:cs="Arial"/>
                <w:szCs w:val="22"/>
              </w:rPr>
              <w:t>1</w:t>
            </w:r>
          </w:p>
          <w:p w14:paraId="372C94EB" w14:textId="77777777" w:rsidR="006E167E" w:rsidRDefault="006E167E" w:rsidP="00746790">
            <w:pPr>
              <w:pStyle w:val="Tabletext"/>
              <w:jc w:val="center"/>
              <w:rPr>
                <w:rFonts w:cs="Arial"/>
                <w:szCs w:val="22"/>
              </w:rPr>
            </w:pPr>
          </w:p>
          <w:p w14:paraId="4459D0F0" w14:textId="77777777" w:rsidR="006E167E" w:rsidRDefault="006E167E" w:rsidP="00746790">
            <w:pPr>
              <w:pStyle w:val="Tabletext"/>
              <w:jc w:val="center"/>
              <w:rPr>
                <w:rFonts w:cs="Arial"/>
                <w:szCs w:val="22"/>
              </w:rPr>
            </w:pPr>
            <w:r>
              <w:rPr>
                <w:rFonts w:cs="Arial"/>
                <w:szCs w:val="22"/>
              </w:rPr>
              <w:t>Completed with some difficulty or help</w:t>
            </w:r>
          </w:p>
          <w:p w14:paraId="44B171A9" w14:textId="77777777" w:rsidR="006E167E" w:rsidRDefault="006E167E" w:rsidP="00746790">
            <w:pPr>
              <w:pStyle w:val="Tabletext"/>
              <w:jc w:val="center"/>
              <w:rPr>
                <w:rFonts w:cs="Arial"/>
                <w:szCs w:val="22"/>
              </w:rPr>
            </w:pPr>
          </w:p>
        </w:tc>
        <w:tc>
          <w:tcPr>
            <w:tcW w:w="2152" w:type="pct"/>
            <w:tcBorders>
              <w:bottom w:val="single" w:sz="4" w:space="0" w:color="auto"/>
            </w:tcBorders>
          </w:tcPr>
          <w:p w14:paraId="66623E81" w14:textId="77777777" w:rsidR="006E167E" w:rsidRDefault="006E167E" w:rsidP="00746790">
            <w:pPr>
              <w:pStyle w:val="Tabletext"/>
              <w:rPr>
                <w:rFonts w:cs="Arial"/>
                <w:szCs w:val="22"/>
              </w:rPr>
            </w:pPr>
            <w:r>
              <w:rPr>
                <w:rFonts w:cs="Arial"/>
                <w:szCs w:val="22"/>
              </w:rPr>
              <w:t xml:space="preserve">User stated they were browsing the </w:t>
            </w:r>
            <w:proofErr w:type="spellStart"/>
            <w:r>
              <w:rPr>
                <w:rFonts w:cs="Arial"/>
                <w:szCs w:val="22"/>
              </w:rPr>
              <w:t>nav</w:t>
            </w:r>
            <w:proofErr w:type="spellEnd"/>
            <w:r>
              <w:rPr>
                <w:rFonts w:cs="Arial"/>
                <w:szCs w:val="22"/>
              </w:rPr>
              <w:t xml:space="preserve"> menus “out of habit” and out of curiosity.</w:t>
            </w:r>
          </w:p>
          <w:p w14:paraId="6204BA18" w14:textId="77777777" w:rsidR="006E167E" w:rsidRDefault="006E167E" w:rsidP="00746790">
            <w:pPr>
              <w:pStyle w:val="Tabletext"/>
              <w:rPr>
                <w:rFonts w:cs="Arial"/>
                <w:szCs w:val="22"/>
              </w:rPr>
            </w:pPr>
          </w:p>
          <w:p w14:paraId="6A6425C0" w14:textId="77777777" w:rsidR="006E167E" w:rsidRDefault="006E167E" w:rsidP="00746790">
            <w:pPr>
              <w:pStyle w:val="Tabletext"/>
              <w:rPr>
                <w:rFonts w:cs="Arial"/>
                <w:szCs w:val="22"/>
              </w:rPr>
            </w:pPr>
            <w:r>
              <w:rPr>
                <w:rFonts w:cs="Arial"/>
                <w:szCs w:val="22"/>
              </w:rPr>
              <w:t>User found the “events” section of the site, but tried to click on the heading for more information. User suggested a link for more information on the Employer Speed dating event.</w:t>
            </w:r>
          </w:p>
        </w:tc>
      </w:tr>
    </w:tbl>
    <w:p w14:paraId="3B43F1B7" w14:textId="77777777" w:rsidR="006E167E" w:rsidRDefault="006E167E" w:rsidP="006E167E">
      <w:pPr>
        <w:pStyle w:val="NormalIndent"/>
        <w:rPr>
          <w:sz w:val="20"/>
          <w:szCs w:val="24"/>
        </w:rPr>
      </w:pPr>
    </w:p>
    <w:p w14:paraId="389CD438" w14:textId="77777777" w:rsidR="006E167E" w:rsidRDefault="006E167E" w:rsidP="006E167E">
      <w:pPr>
        <w:pStyle w:val="NormalIndent"/>
        <w:ind w:left="0"/>
        <w:rPr>
          <w:iCs/>
          <w:sz w:val="20"/>
          <w:szCs w:val="24"/>
        </w:rPr>
      </w:pPr>
      <w:r>
        <w:rPr>
          <w:iCs/>
          <w:color w:val="000000"/>
          <w:sz w:val="20"/>
          <w:szCs w:val="22"/>
        </w:rPr>
        <w:br/>
      </w:r>
    </w:p>
    <w:p w14:paraId="738640E8" w14:textId="77777777" w:rsidR="006E167E" w:rsidRDefault="006E167E" w:rsidP="006E167E">
      <w:pPr>
        <w:pStyle w:val="NormalIndent"/>
        <w:ind w:left="0"/>
        <w:rPr>
          <w:b/>
          <w:color w:val="000000"/>
          <w:sz w:val="20"/>
          <w:szCs w:val="22"/>
        </w:rPr>
      </w:pPr>
    </w:p>
    <w:p w14:paraId="042FCAF2" w14:textId="77777777" w:rsidR="006E167E" w:rsidRPr="00CD0F70" w:rsidRDefault="006E167E" w:rsidP="006E167E">
      <w:pPr>
        <w:pStyle w:val="Heading1"/>
        <w:spacing w:before="240" w:after="60"/>
      </w:pPr>
    </w:p>
    <w:sectPr w:rsidR="006E167E" w:rsidRPr="00CD0F70" w:rsidSect="009D4782">
      <w:pgSz w:w="12240" w:h="15840" w:code="1"/>
      <w:pgMar w:top="1304" w:right="1545"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8A5629" w14:textId="77777777" w:rsidR="00F74B65" w:rsidRDefault="00F74B65">
      <w:pPr>
        <w:spacing w:after="0" w:line="240" w:lineRule="auto"/>
      </w:pPr>
      <w:r>
        <w:separator/>
      </w:r>
    </w:p>
  </w:endnote>
  <w:endnote w:type="continuationSeparator" w:id="0">
    <w:p w14:paraId="25948FDD" w14:textId="77777777" w:rsidR="00F74B65" w:rsidRDefault="00F74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メイリオ">
    <w:charset w:val="80"/>
    <w:family w:val="auto"/>
    <w:pitch w:val="variable"/>
    <w:sig w:usb0="E00002FF" w:usb1="6AC7FFFF" w:usb2="08000012" w:usb3="00000000" w:csb0="0002009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dobe Caslon Pro">
    <w:altName w:val="Didot"/>
    <w:charset w:val="00"/>
    <w:family w:val="auto"/>
    <w:pitch w:val="variable"/>
    <w:sig w:usb0="00000007" w:usb1="00000001" w:usb2="00000000" w:usb3="00000000" w:csb0="00000093"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A32B0" w14:textId="77777777" w:rsidR="009F241D" w:rsidRDefault="009F241D" w:rsidP="00EB5205">
    <w:pPr>
      <w:rPr>
        <w:sz w:val="20"/>
      </w:rPr>
    </w:pPr>
    <w:r>
      <w:rPr>
        <w:noProof/>
        <w:sz w:val="10"/>
        <w:szCs w:val="10"/>
      </w:rPr>
      <mc:AlternateContent>
        <mc:Choice Requires="wps">
          <w:drawing>
            <wp:anchor distT="0" distB="0" distL="114300" distR="114300" simplePos="0" relativeHeight="251660288" behindDoc="0" locked="0" layoutInCell="0" allowOverlap="1" wp14:anchorId="3B577AB5" wp14:editId="260B3365">
              <wp:simplePos x="0" y="0"/>
              <wp:positionH relativeFrom="leftMargin">
                <wp:align>right</wp:align>
              </wp:positionH>
              <wp:positionV relativeFrom="margin">
                <wp:align>bottom</wp:align>
              </wp:positionV>
              <wp:extent cx="594995" cy="8229600"/>
              <wp:effectExtent l="0" t="0" r="5080" b="0"/>
              <wp:wrapNone/>
              <wp:docPr id="3"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C6CDD3B" w14:textId="6133FF3B" w:rsidR="009F241D" w:rsidRDefault="009F241D" w:rsidP="00EB5205">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427398222"/>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Code Fair 2017</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427398223"/>
                              <w:dataBinding w:prefixMappings="xmlns:ns0='http://schemas.microsoft.com/office/2006/coverPageProps'" w:xpath="/ns0:CoverPageProperties[1]/ns0:PublishDate[1]" w:storeItemID="{55AF091B-3C7A-41E3-B477-F2FDAA23CFDA}"/>
                              <w:date w:fullDate="2017-01-01T00:00:00Z">
                                <w:dateFormat w:val="d/MM/y"/>
                                <w:lid w:val="en-US"/>
                                <w:storeMappedDataAs w:val="dateTime"/>
                                <w:calendar w:val="gregorian"/>
                              </w:date>
                            </w:sdtPr>
                            <w:sdtContent>
                              <w:r>
                                <w:rPr>
                                  <w:rFonts w:asciiTheme="majorHAnsi" w:hAnsiTheme="majorHAnsi"/>
                                  <w:color w:val="7F7F7F" w:themeColor="text1" w:themeTint="80"/>
                                  <w:sz w:val="20"/>
                                </w:rPr>
                                <w:t>1/01/17</w:t>
                              </w:r>
                            </w:sdtContent>
                          </w:sdt>
                          <w:r>
                            <w:rPr>
                              <w:rFonts w:asciiTheme="majorHAnsi" w:hAnsiTheme="majorHAnsi"/>
                              <w:color w:val="7F7F7F" w:themeColor="text1" w:themeTint="80"/>
                              <w:sz w:val="20"/>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3B577AB5" id="Rectangle 29" o:spid="_x0000_s1040" style="position:absolute;margin-left:-4.35pt;margin-top:0;width:46.85pt;height:9in;z-index:25166028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" o:allowincell="f" filled="f" stroked="f">
              <v:textbox style="layout-flow:vertical;mso-layout-flow-alt:bottom-to-top" inset=",,8.64pt,10.8pt">
                <w:txbxContent>
                  <w:p w14:paraId="2C6CDD3B" w14:textId="6133FF3B" w:rsidR="009F241D" w:rsidRDefault="009F241D" w:rsidP="00EB5205">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427398222"/>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Code Fair 2017</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427398223"/>
                        <w:dataBinding w:prefixMappings="xmlns:ns0='http://schemas.microsoft.com/office/2006/coverPageProps'" w:xpath="/ns0:CoverPageProperties[1]/ns0:PublishDate[1]" w:storeItemID="{55AF091B-3C7A-41E3-B477-F2FDAA23CFDA}"/>
                        <w:date w:fullDate="2017-01-01T00:00:00Z">
                          <w:dateFormat w:val="d/MM/y"/>
                          <w:lid w:val="en-US"/>
                          <w:storeMappedDataAs w:val="dateTime"/>
                          <w:calendar w:val="gregorian"/>
                        </w:date>
                      </w:sdtPr>
                      <w:sdtContent>
                        <w:r>
                          <w:rPr>
                            <w:rFonts w:asciiTheme="majorHAnsi" w:hAnsiTheme="majorHAnsi"/>
                            <w:color w:val="7F7F7F" w:themeColor="text1" w:themeTint="80"/>
                            <w:sz w:val="20"/>
                          </w:rPr>
                          <w:t>1/01/17</w:t>
                        </w:r>
                      </w:sdtContent>
                    </w:sdt>
                    <w:r>
                      <w:rPr>
                        <w:rFonts w:asciiTheme="majorHAnsi" w:hAnsiTheme="majorHAnsi"/>
                        <w:color w:val="7F7F7F" w:themeColor="text1" w:themeTint="80"/>
                        <w:sz w:val="20"/>
                      </w:rPr>
                      <w:t xml:space="preserve"> </w:t>
                    </w:r>
                  </w:p>
                </w:txbxContent>
              </v:textbox>
              <w10:wrap anchorx="margin" anchory="margin"/>
            </v:rect>
          </w:pict>
        </mc:Fallback>
      </mc:AlternateContent>
    </w:r>
    <w:r>
      <w:rPr>
        <w:noProof/>
        <w:sz w:val="20"/>
      </w:rPr>
      <mc:AlternateContent>
        <mc:Choice Requires="wps">
          <w:drawing>
            <wp:anchor distT="0" distB="0" distL="114300" distR="114300" simplePos="0" relativeHeight="251659264" behindDoc="0" locked="0" layoutInCell="0" allowOverlap="1" wp14:anchorId="16BF61AA" wp14:editId="47128489">
              <wp:simplePos x="0" y="0"/>
              <wp:positionH relativeFrom="leftMargin">
                <wp:align>right</wp:align>
              </wp:positionH>
              <wp:positionV relativeFrom="bottomMargin">
                <wp:align>top</wp:align>
              </wp:positionV>
              <wp:extent cx="520700" cy="520700"/>
              <wp:effectExtent l="0" t="0" r="0" b="0"/>
              <wp:wrapNone/>
              <wp:docPr id="1"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round/>
                            <a:headEnd/>
                            <a:tailEnd/>
                          </a14:hiddenLine>
                        </a:ext>
                      </a:extLst>
                    </wps:spPr>
                    <wps:txbx>
                      <w:txbxContent>
                        <w:p w14:paraId="676FF015" w14:textId="77777777" w:rsidR="009F241D" w:rsidRDefault="009F241D" w:rsidP="00EB5205">
                          <w:pPr>
                            <w:pStyle w:val="NoSpacing"/>
                            <w:jc w:val="center"/>
                            <w:rPr>
                              <w:color w:val="FFFFFF" w:themeColor="background1"/>
                              <w:sz w:val="40"/>
                              <w:szCs w:val="40"/>
                            </w:rPr>
                          </w:pPr>
                          <w:r>
                            <w:fldChar w:fldCharType="begin"/>
                          </w:r>
                          <w:r>
                            <w:instrText xml:space="preserve"> PAGE  \* Arabic  \* MERGEFORMAT </w:instrText>
                          </w:r>
                          <w:r>
                            <w:fldChar w:fldCharType="separate"/>
                          </w:r>
                          <w:r w:rsidR="00CE3804" w:rsidRPr="00CE3804">
                            <w:rPr>
                              <w:noProof/>
                              <w:color w:val="FFFFFF" w:themeColor="background1"/>
                              <w:sz w:val="40"/>
                              <w:szCs w:val="40"/>
                            </w:rPr>
                            <w:t>34</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BF61AA" id="Oval 27" o:spid="_x0000_s1041"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" o:allowincell="f" fillcolor="#052f61 [3204]" stroked="f">
              <v:textbox inset="0,0,0,0">
                <w:txbxContent>
                  <w:p w14:paraId="676FF015" w14:textId="77777777" w:rsidR="009F241D" w:rsidRDefault="009F241D" w:rsidP="00EB5205">
                    <w:pPr>
                      <w:pStyle w:val="NoSpacing"/>
                      <w:jc w:val="center"/>
                      <w:rPr>
                        <w:color w:val="FFFFFF" w:themeColor="background1"/>
                        <w:sz w:val="40"/>
                        <w:szCs w:val="40"/>
                      </w:rPr>
                    </w:pPr>
                    <w:r>
                      <w:fldChar w:fldCharType="begin"/>
                    </w:r>
                    <w:r>
                      <w:instrText xml:space="preserve"> PAGE  \* Arabic  \* MERGEFORMAT </w:instrText>
                    </w:r>
                    <w:r>
                      <w:fldChar w:fldCharType="separate"/>
                    </w:r>
                    <w:r w:rsidR="00CE3804" w:rsidRPr="00CE3804">
                      <w:rPr>
                        <w:noProof/>
                        <w:color w:val="FFFFFF" w:themeColor="background1"/>
                        <w:sz w:val="40"/>
                        <w:szCs w:val="40"/>
                      </w:rPr>
                      <w:t>34</w:t>
                    </w:r>
                    <w:r>
                      <w:rPr>
                        <w:noProof/>
                        <w:color w:val="FFFFFF" w:themeColor="background1"/>
                        <w:sz w:val="40"/>
                        <w:szCs w:val="40"/>
                      </w:rPr>
                      <w:fldChar w:fldCharType="end"/>
                    </w:r>
                  </w:p>
                </w:txbxContent>
              </v:textbox>
              <w10:wrap anchorx="margin" anchory="margin"/>
            </v:oval>
          </w:pict>
        </mc:Fallback>
      </mc:AlternateContent>
    </w:r>
  </w:p>
  <w:p w14:paraId="43193C22" w14:textId="77777777" w:rsidR="009F241D" w:rsidRDefault="009F241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8FBB0" w14:textId="464509AB" w:rsidR="009F241D" w:rsidRDefault="009F241D" w:rsidP="00EB5205">
    <w:pPr>
      <w:pStyle w:val="Footer"/>
      <w:jc w:val="right"/>
    </w:pPr>
    <w:r w:rsidRPr="00F0042B">
      <w:rPr>
        <w:rStyle w:val="PageNumber"/>
        <w:rFonts w:ascii="Apple Chancery" w:hAnsi="Apple Chancery" w:cs="Apple Chancery"/>
        <w:color w:val="032348" w:themeColor="accent1" w:themeShade="BF"/>
        <w:sz w:val="48"/>
        <w:szCs w:val="48"/>
      </w:rPr>
      <w:fldChar w:fldCharType="begin"/>
    </w:r>
    <w:r w:rsidRPr="00F0042B">
      <w:rPr>
        <w:rStyle w:val="PageNumber"/>
        <w:rFonts w:ascii="Apple Chancery" w:hAnsi="Apple Chancery" w:cs="Apple Chancery"/>
        <w:color w:val="032348" w:themeColor="accent1" w:themeShade="BF"/>
        <w:sz w:val="48"/>
        <w:szCs w:val="48"/>
      </w:rPr>
      <w:instrText xml:space="preserve"> PAGE </w:instrText>
    </w:r>
    <w:r w:rsidRPr="00F0042B">
      <w:rPr>
        <w:rStyle w:val="PageNumber"/>
        <w:rFonts w:ascii="Apple Chancery" w:hAnsi="Apple Chancery" w:cs="Apple Chancery"/>
        <w:color w:val="032348" w:themeColor="accent1" w:themeShade="BF"/>
        <w:sz w:val="48"/>
        <w:szCs w:val="48"/>
      </w:rPr>
      <w:fldChar w:fldCharType="separate"/>
    </w:r>
    <w:r w:rsidR="00CE3804">
      <w:rPr>
        <w:rStyle w:val="PageNumber"/>
        <w:rFonts w:ascii="Apple Chancery" w:hAnsi="Apple Chancery" w:cs="Apple Chancery"/>
        <w:noProof/>
        <w:color w:val="032348" w:themeColor="accent1" w:themeShade="BF"/>
        <w:sz w:val="48"/>
        <w:szCs w:val="48"/>
      </w:rPr>
      <w:t>1</w:t>
    </w:r>
    <w:r w:rsidRPr="00F0042B">
      <w:rPr>
        <w:rStyle w:val="PageNumber"/>
        <w:rFonts w:ascii="Apple Chancery" w:hAnsi="Apple Chancery" w:cs="Apple Chancery"/>
        <w:color w:val="032348" w:themeColor="accent1" w:themeShade="BF"/>
        <w:sz w:val="48"/>
        <w:szCs w:val="4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ADD90" w14:textId="0227293F" w:rsidR="009F241D" w:rsidRPr="00F0042B" w:rsidRDefault="009F241D" w:rsidP="00F0042B">
    <w:pPr>
      <w:pStyle w:val="Footer"/>
      <w:spacing w:after="80"/>
      <w:rPr>
        <w:rFonts w:ascii="Apple Chancery" w:hAnsi="Apple Chancery" w:cs="Apple Chancery"/>
        <w:color w:val="032348" w:themeColor="accent1" w:themeShade="BF"/>
        <w:sz w:val="48"/>
        <w:szCs w:val="48"/>
      </w:rPr>
    </w:pPr>
    <w:r>
      <w:rPr>
        <w:rStyle w:val="PageNumber"/>
      </w:rPr>
      <w:tab/>
    </w:r>
    <w:r>
      <w:rPr>
        <w:rStyle w:val="PageNumber"/>
      </w:rPr>
      <w:tab/>
    </w:r>
    <w:r w:rsidRPr="00F0042B">
      <w:rPr>
        <w:rStyle w:val="PageNumber"/>
        <w:rFonts w:ascii="Apple Chancery" w:hAnsi="Apple Chancery" w:cs="Apple Chancery"/>
        <w:color w:val="032348" w:themeColor="accent1" w:themeShade="BF"/>
        <w:sz w:val="48"/>
        <w:szCs w:val="48"/>
      </w:rPr>
      <w:fldChar w:fldCharType="begin"/>
    </w:r>
    <w:r w:rsidRPr="00F0042B">
      <w:rPr>
        <w:rStyle w:val="PageNumber"/>
        <w:rFonts w:ascii="Apple Chancery" w:hAnsi="Apple Chancery" w:cs="Apple Chancery"/>
        <w:color w:val="032348" w:themeColor="accent1" w:themeShade="BF"/>
        <w:sz w:val="48"/>
        <w:szCs w:val="48"/>
      </w:rPr>
      <w:instrText xml:space="preserve"> PAGE </w:instrText>
    </w:r>
    <w:r w:rsidRPr="00F0042B">
      <w:rPr>
        <w:rStyle w:val="PageNumber"/>
        <w:rFonts w:ascii="Apple Chancery" w:hAnsi="Apple Chancery" w:cs="Apple Chancery"/>
        <w:color w:val="032348" w:themeColor="accent1" w:themeShade="BF"/>
        <w:sz w:val="48"/>
        <w:szCs w:val="48"/>
      </w:rPr>
      <w:fldChar w:fldCharType="separate"/>
    </w:r>
    <w:r w:rsidR="00CE3804">
      <w:rPr>
        <w:rStyle w:val="PageNumber"/>
        <w:rFonts w:ascii="Apple Chancery" w:hAnsi="Apple Chancery" w:cs="Apple Chancery"/>
        <w:noProof/>
        <w:color w:val="032348" w:themeColor="accent1" w:themeShade="BF"/>
        <w:sz w:val="48"/>
        <w:szCs w:val="48"/>
      </w:rPr>
      <w:t>2</w:t>
    </w:r>
    <w:r w:rsidRPr="00F0042B">
      <w:rPr>
        <w:rStyle w:val="PageNumber"/>
        <w:rFonts w:ascii="Apple Chancery" w:hAnsi="Apple Chancery" w:cs="Apple Chancery"/>
        <w:color w:val="032348" w:themeColor="accent1" w:themeShade="BF"/>
        <w:sz w:val="48"/>
        <w:szCs w:val="48"/>
      </w:rPr>
      <w:fldChar w:fldCharType="end"/>
    </w:r>
  </w:p>
  <w:p w14:paraId="145D7EF3" w14:textId="77777777" w:rsidR="009F241D" w:rsidRDefault="009F241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F0EF93" w14:textId="77777777" w:rsidR="00F74B65" w:rsidRDefault="00F74B65">
      <w:pPr>
        <w:spacing w:after="0" w:line="240" w:lineRule="auto"/>
      </w:pPr>
      <w:r>
        <w:separator/>
      </w:r>
    </w:p>
  </w:footnote>
  <w:footnote w:type="continuationSeparator" w:id="0">
    <w:p w14:paraId="7B113CD4" w14:textId="77777777" w:rsidR="00F74B65" w:rsidRDefault="00F74B6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9523F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14967C" w:themeColor="accent3"/>
      </w:rPr>
    </w:lvl>
  </w:abstractNum>
  <w:abstractNum w:abstractNumId="2">
    <w:nsid w:val="FFFFFF81"/>
    <w:multiLevelType w:val="singleLevel"/>
    <w:tmpl w:val="9A8A1DFA"/>
    <w:lvl w:ilvl="0">
      <w:start w:val="1"/>
      <w:numFmt w:val="bullet"/>
      <w:pStyle w:val="ListBullet4"/>
      <w:lvlText w:val=""/>
      <w:lvlJc w:val="left"/>
      <w:pPr>
        <w:ind w:left="1440" w:hanging="360"/>
      </w:pPr>
      <w:rPr>
        <w:rFonts w:ascii="Symbol" w:hAnsi="Symbol" w:hint="default"/>
        <w:color w:val="14967C" w:themeColor="accent3"/>
      </w:rPr>
    </w:lvl>
  </w:abstractNum>
  <w:abstractNum w:abstractNumId="3">
    <w:nsid w:val="FFFFFF82"/>
    <w:multiLevelType w:val="singleLevel"/>
    <w:tmpl w:val="AC6E7B80"/>
    <w:lvl w:ilvl="0">
      <w:start w:val="1"/>
      <w:numFmt w:val="bullet"/>
      <w:pStyle w:val="ListBullet3"/>
      <w:lvlText w:val=""/>
      <w:lvlJc w:val="left"/>
      <w:pPr>
        <w:ind w:left="1080" w:hanging="360"/>
      </w:pPr>
      <w:rPr>
        <w:rFonts w:ascii="Symbol" w:hAnsi="Symbol" w:hint="default"/>
        <w:color w:val="167AF3" w:themeColor="accent1" w:themeTint="99"/>
      </w:rPr>
    </w:lvl>
  </w:abstractNum>
  <w:abstractNum w:abstractNumId="4">
    <w:nsid w:val="FFFFFF83"/>
    <w:multiLevelType w:val="singleLevel"/>
    <w:tmpl w:val="3EFA84BC"/>
    <w:lvl w:ilvl="0">
      <w:start w:val="1"/>
      <w:numFmt w:val="bullet"/>
      <w:pStyle w:val="ListBullet2"/>
      <w:lvlText w:val=""/>
      <w:lvlJc w:val="left"/>
      <w:pPr>
        <w:ind w:left="720" w:hanging="360"/>
      </w:pPr>
      <w:rPr>
        <w:rFonts w:ascii="Symbol" w:hAnsi="Symbol" w:hint="default"/>
        <w:color w:val="052F61" w:themeColor="accent1"/>
      </w:rPr>
    </w:lvl>
  </w:abstractNum>
  <w:abstractNum w:abstractNumId="5">
    <w:nsid w:val="FFFFFF89"/>
    <w:multiLevelType w:val="singleLevel"/>
    <w:tmpl w:val="7E249CE2"/>
    <w:lvl w:ilvl="0">
      <w:start w:val="1"/>
      <w:numFmt w:val="bullet"/>
      <w:pStyle w:val="ListBullet"/>
      <w:lvlText w:val=""/>
      <w:lvlJc w:val="left"/>
      <w:pPr>
        <w:ind w:left="360" w:hanging="360"/>
      </w:pPr>
      <w:rPr>
        <w:rFonts w:ascii="Symbol" w:hAnsi="Symbol" w:hint="default"/>
        <w:color w:val="032348" w:themeColor="accent1" w:themeShade="BF"/>
      </w:rPr>
    </w:lvl>
  </w:abstractNum>
  <w:abstractNum w:abstractNumId="6">
    <w:nsid w:val="05066B4C"/>
    <w:multiLevelType w:val="hybridMultilevel"/>
    <w:tmpl w:val="195EB0AA"/>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ADE1396"/>
    <w:multiLevelType w:val="hybridMultilevel"/>
    <w:tmpl w:val="265E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76DD7"/>
    <w:multiLevelType w:val="multilevel"/>
    <w:tmpl w:val="CD1E73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12CC5C06"/>
    <w:multiLevelType w:val="hybridMultilevel"/>
    <w:tmpl w:val="54887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207E75"/>
    <w:multiLevelType w:val="hybridMultilevel"/>
    <w:tmpl w:val="64B4A1A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8634E75"/>
    <w:multiLevelType w:val="hybridMultilevel"/>
    <w:tmpl w:val="65D2A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E2A68FD"/>
    <w:multiLevelType w:val="hybridMultilevel"/>
    <w:tmpl w:val="12B054B4"/>
    <w:lvl w:ilvl="0" w:tplc="F00A31A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nsid w:val="1F9B2D68"/>
    <w:multiLevelType w:val="hybridMultilevel"/>
    <w:tmpl w:val="A9C8057E"/>
    <w:lvl w:ilvl="0" w:tplc="0C09000F">
      <w:start w:val="1"/>
      <w:numFmt w:val="decimal"/>
      <w:lvlText w:val="%1."/>
      <w:lvlJc w:val="left"/>
      <w:pPr>
        <w:ind w:left="360" w:hanging="360"/>
      </w:pPr>
    </w:lvl>
    <w:lvl w:ilvl="1" w:tplc="3E1287BC">
      <w:start w:val="1"/>
      <w:numFmt w:val="lowerLetter"/>
      <w:lvlText w:val="%2."/>
      <w:lvlJc w:val="left"/>
      <w:pPr>
        <w:ind w:left="1080" w:hanging="360"/>
      </w:pPr>
      <w:rPr>
        <w:rFonts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nsid w:val="23C86181"/>
    <w:multiLevelType w:val="hybridMultilevel"/>
    <w:tmpl w:val="D7F68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CB1B33"/>
    <w:multiLevelType w:val="hybridMultilevel"/>
    <w:tmpl w:val="75CA6BD0"/>
    <w:lvl w:ilvl="0" w:tplc="88E4369E">
      <w:start w:val="1"/>
      <w:numFmt w:val="bullet"/>
      <w:lvlText w:val="•"/>
      <w:lvlJc w:val="left"/>
      <w:pPr>
        <w:tabs>
          <w:tab w:val="num" w:pos="720"/>
        </w:tabs>
        <w:ind w:left="720" w:hanging="360"/>
      </w:pPr>
      <w:rPr>
        <w:rFonts w:ascii="Arial" w:hAnsi="Arial" w:hint="default"/>
      </w:rPr>
    </w:lvl>
    <w:lvl w:ilvl="1" w:tplc="99F245C4" w:tentative="1">
      <w:start w:val="1"/>
      <w:numFmt w:val="bullet"/>
      <w:lvlText w:val="•"/>
      <w:lvlJc w:val="left"/>
      <w:pPr>
        <w:tabs>
          <w:tab w:val="num" w:pos="1440"/>
        </w:tabs>
        <w:ind w:left="1440" w:hanging="360"/>
      </w:pPr>
      <w:rPr>
        <w:rFonts w:ascii="Arial" w:hAnsi="Arial" w:hint="default"/>
      </w:rPr>
    </w:lvl>
    <w:lvl w:ilvl="2" w:tplc="CC08EDA2" w:tentative="1">
      <w:start w:val="1"/>
      <w:numFmt w:val="bullet"/>
      <w:lvlText w:val="•"/>
      <w:lvlJc w:val="left"/>
      <w:pPr>
        <w:tabs>
          <w:tab w:val="num" w:pos="2160"/>
        </w:tabs>
        <w:ind w:left="2160" w:hanging="360"/>
      </w:pPr>
      <w:rPr>
        <w:rFonts w:ascii="Arial" w:hAnsi="Arial" w:hint="default"/>
      </w:rPr>
    </w:lvl>
    <w:lvl w:ilvl="3" w:tplc="29D8BD34" w:tentative="1">
      <w:start w:val="1"/>
      <w:numFmt w:val="bullet"/>
      <w:lvlText w:val="•"/>
      <w:lvlJc w:val="left"/>
      <w:pPr>
        <w:tabs>
          <w:tab w:val="num" w:pos="2880"/>
        </w:tabs>
        <w:ind w:left="2880" w:hanging="360"/>
      </w:pPr>
      <w:rPr>
        <w:rFonts w:ascii="Arial" w:hAnsi="Arial" w:hint="default"/>
      </w:rPr>
    </w:lvl>
    <w:lvl w:ilvl="4" w:tplc="09EAA054" w:tentative="1">
      <w:start w:val="1"/>
      <w:numFmt w:val="bullet"/>
      <w:lvlText w:val="•"/>
      <w:lvlJc w:val="left"/>
      <w:pPr>
        <w:tabs>
          <w:tab w:val="num" w:pos="3600"/>
        </w:tabs>
        <w:ind w:left="3600" w:hanging="360"/>
      </w:pPr>
      <w:rPr>
        <w:rFonts w:ascii="Arial" w:hAnsi="Arial" w:hint="default"/>
      </w:rPr>
    </w:lvl>
    <w:lvl w:ilvl="5" w:tplc="271CD9EE" w:tentative="1">
      <w:start w:val="1"/>
      <w:numFmt w:val="bullet"/>
      <w:lvlText w:val="•"/>
      <w:lvlJc w:val="left"/>
      <w:pPr>
        <w:tabs>
          <w:tab w:val="num" w:pos="4320"/>
        </w:tabs>
        <w:ind w:left="4320" w:hanging="360"/>
      </w:pPr>
      <w:rPr>
        <w:rFonts w:ascii="Arial" w:hAnsi="Arial" w:hint="default"/>
      </w:rPr>
    </w:lvl>
    <w:lvl w:ilvl="6" w:tplc="31F2A03E" w:tentative="1">
      <w:start w:val="1"/>
      <w:numFmt w:val="bullet"/>
      <w:lvlText w:val="•"/>
      <w:lvlJc w:val="left"/>
      <w:pPr>
        <w:tabs>
          <w:tab w:val="num" w:pos="5040"/>
        </w:tabs>
        <w:ind w:left="5040" w:hanging="360"/>
      </w:pPr>
      <w:rPr>
        <w:rFonts w:ascii="Arial" w:hAnsi="Arial" w:hint="default"/>
      </w:rPr>
    </w:lvl>
    <w:lvl w:ilvl="7" w:tplc="E65E4998" w:tentative="1">
      <w:start w:val="1"/>
      <w:numFmt w:val="bullet"/>
      <w:lvlText w:val="•"/>
      <w:lvlJc w:val="left"/>
      <w:pPr>
        <w:tabs>
          <w:tab w:val="num" w:pos="5760"/>
        </w:tabs>
        <w:ind w:left="5760" w:hanging="360"/>
      </w:pPr>
      <w:rPr>
        <w:rFonts w:ascii="Arial" w:hAnsi="Arial" w:hint="default"/>
      </w:rPr>
    </w:lvl>
    <w:lvl w:ilvl="8" w:tplc="BD9C978A" w:tentative="1">
      <w:start w:val="1"/>
      <w:numFmt w:val="bullet"/>
      <w:lvlText w:val="•"/>
      <w:lvlJc w:val="left"/>
      <w:pPr>
        <w:tabs>
          <w:tab w:val="num" w:pos="6480"/>
        </w:tabs>
        <w:ind w:left="6480" w:hanging="360"/>
      </w:pPr>
      <w:rPr>
        <w:rFonts w:ascii="Arial" w:hAnsi="Arial" w:hint="default"/>
      </w:rPr>
    </w:lvl>
  </w:abstractNum>
  <w:abstractNum w:abstractNumId="16">
    <w:nsid w:val="2EF4050A"/>
    <w:multiLevelType w:val="hybridMultilevel"/>
    <w:tmpl w:val="F604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4201CB"/>
    <w:multiLevelType w:val="hybridMultilevel"/>
    <w:tmpl w:val="E0BE7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A265F7"/>
    <w:multiLevelType w:val="hybridMultilevel"/>
    <w:tmpl w:val="FC3AD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187EE7"/>
    <w:multiLevelType w:val="hybridMultilevel"/>
    <w:tmpl w:val="87EE39BE"/>
    <w:lvl w:ilvl="0" w:tplc="33F0D9C8">
      <w:start w:val="1"/>
      <w:numFmt w:val="lowerLetter"/>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3B196BF9"/>
    <w:multiLevelType w:val="hybridMultilevel"/>
    <w:tmpl w:val="F530F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052E82"/>
    <w:multiLevelType w:val="hybridMultilevel"/>
    <w:tmpl w:val="FFEA657C"/>
    <w:lvl w:ilvl="0" w:tplc="AF803DC4">
      <w:start w:val="1"/>
      <w:numFmt w:val="bullet"/>
      <w:lvlText w:val="•"/>
      <w:lvlJc w:val="left"/>
      <w:pPr>
        <w:tabs>
          <w:tab w:val="num" w:pos="720"/>
        </w:tabs>
        <w:ind w:left="720" w:hanging="360"/>
      </w:pPr>
      <w:rPr>
        <w:rFonts w:ascii="Arial" w:hAnsi="Arial" w:hint="default"/>
      </w:rPr>
    </w:lvl>
    <w:lvl w:ilvl="1" w:tplc="E9D08108" w:tentative="1">
      <w:start w:val="1"/>
      <w:numFmt w:val="bullet"/>
      <w:lvlText w:val="•"/>
      <w:lvlJc w:val="left"/>
      <w:pPr>
        <w:tabs>
          <w:tab w:val="num" w:pos="1440"/>
        </w:tabs>
        <w:ind w:left="1440" w:hanging="360"/>
      </w:pPr>
      <w:rPr>
        <w:rFonts w:ascii="Arial" w:hAnsi="Arial" w:hint="default"/>
      </w:rPr>
    </w:lvl>
    <w:lvl w:ilvl="2" w:tplc="95F4550A" w:tentative="1">
      <w:start w:val="1"/>
      <w:numFmt w:val="bullet"/>
      <w:lvlText w:val="•"/>
      <w:lvlJc w:val="left"/>
      <w:pPr>
        <w:tabs>
          <w:tab w:val="num" w:pos="2160"/>
        </w:tabs>
        <w:ind w:left="2160" w:hanging="360"/>
      </w:pPr>
      <w:rPr>
        <w:rFonts w:ascii="Arial" w:hAnsi="Arial" w:hint="default"/>
      </w:rPr>
    </w:lvl>
    <w:lvl w:ilvl="3" w:tplc="E6D2C38A" w:tentative="1">
      <w:start w:val="1"/>
      <w:numFmt w:val="bullet"/>
      <w:lvlText w:val="•"/>
      <w:lvlJc w:val="left"/>
      <w:pPr>
        <w:tabs>
          <w:tab w:val="num" w:pos="2880"/>
        </w:tabs>
        <w:ind w:left="2880" w:hanging="360"/>
      </w:pPr>
      <w:rPr>
        <w:rFonts w:ascii="Arial" w:hAnsi="Arial" w:hint="default"/>
      </w:rPr>
    </w:lvl>
    <w:lvl w:ilvl="4" w:tplc="130AEAF2" w:tentative="1">
      <w:start w:val="1"/>
      <w:numFmt w:val="bullet"/>
      <w:lvlText w:val="•"/>
      <w:lvlJc w:val="left"/>
      <w:pPr>
        <w:tabs>
          <w:tab w:val="num" w:pos="3600"/>
        </w:tabs>
        <w:ind w:left="3600" w:hanging="360"/>
      </w:pPr>
      <w:rPr>
        <w:rFonts w:ascii="Arial" w:hAnsi="Arial" w:hint="default"/>
      </w:rPr>
    </w:lvl>
    <w:lvl w:ilvl="5" w:tplc="0D2A634A" w:tentative="1">
      <w:start w:val="1"/>
      <w:numFmt w:val="bullet"/>
      <w:lvlText w:val="•"/>
      <w:lvlJc w:val="left"/>
      <w:pPr>
        <w:tabs>
          <w:tab w:val="num" w:pos="4320"/>
        </w:tabs>
        <w:ind w:left="4320" w:hanging="360"/>
      </w:pPr>
      <w:rPr>
        <w:rFonts w:ascii="Arial" w:hAnsi="Arial" w:hint="default"/>
      </w:rPr>
    </w:lvl>
    <w:lvl w:ilvl="6" w:tplc="77CC3982" w:tentative="1">
      <w:start w:val="1"/>
      <w:numFmt w:val="bullet"/>
      <w:lvlText w:val="•"/>
      <w:lvlJc w:val="left"/>
      <w:pPr>
        <w:tabs>
          <w:tab w:val="num" w:pos="5040"/>
        </w:tabs>
        <w:ind w:left="5040" w:hanging="360"/>
      </w:pPr>
      <w:rPr>
        <w:rFonts w:ascii="Arial" w:hAnsi="Arial" w:hint="default"/>
      </w:rPr>
    </w:lvl>
    <w:lvl w:ilvl="7" w:tplc="B0645E36" w:tentative="1">
      <w:start w:val="1"/>
      <w:numFmt w:val="bullet"/>
      <w:lvlText w:val="•"/>
      <w:lvlJc w:val="left"/>
      <w:pPr>
        <w:tabs>
          <w:tab w:val="num" w:pos="5760"/>
        </w:tabs>
        <w:ind w:left="5760" w:hanging="360"/>
      </w:pPr>
      <w:rPr>
        <w:rFonts w:ascii="Arial" w:hAnsi="Arial" w:hint="default"/>
      </w:rPr>
    </w:lvl>
    <w:lvl w:ilvl="8" w:tplc="BD2A6EFA" w:tentative="1">
      <w:start w:val="1"/>
      <w:numFmt w:val="bullet"/>
      <w:lvlText w:val="•"/>
      <w:lvlJc w:val="left"/>
      <w:pPr>
        <w:tabs>
          <w:tab w:val="num" w:pos="6480"/>
        </w:tabs>
        <w:ind w:left="6480" w:hanging="360"/>
      </w:pPr>
      <w:rPr>
        <w:rFonts w:ascii="Arial" w:hAnsi="Arial" w:hint="default"/>
      </w:rPr>
    </w:lvl>
  </w:abstractNum>
  <w:abstractNum w:abstractNumId="22">
    <w:nsid w:val="40B511D3"/>
    <w:multiLevelType w:val="hybridMultilevel"/>
    <w:tmpl w:val="14FEC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0FB0E5D"/>
    <w:multiLevelType w:val="hybridMultilevel"/>
    <w:tmpl w:val="94BA1B56"/>
    <w:lvl w:ilvl="0" w:tplc="3B28C11C">
      <w:start w:val="1"/>
      <w:numFmt w:val="bullet"/>
      <w:lvlText w:val="•"/>
      <w:lvlJc w:val="left"/>
      <w:pPr>
        <w:tabs>
          <w:tab w:val="num" w:pos="720"/>
        </w:tabs>
        <w:ind w:left="720" w:hanging="360"/>
      </w:pPr>
      <w:rPr>
        <w:rFonts w:ascii="Arial" w:hAnsi="Arial" w:hint="default"/>
      </w:rPr>
    </w:lvl>
    <w:lvl w:ilvl="1" w:tplc="DD70D3BA" w:tentative="1">
      <w:start w:val="1"/>
      <w:numFmt w:val="bullet"/>
      <w:lvlText w:val="•"/>
      <w:lvlJc w:val="left"/>
      <w:pPr>
        <w:tabs>
          <w:tab w:val="num" w:pos="1440"/>
        </w:tabs>
        <w:ind w:left="1440" w:hanging="360"/>
      </w:pPr>
      <w:rPr>
        <w:rFonts w:ascii="Arial" w:hAnsi="Arial" w:hint="default"/>
      </w:rPr>
    </w:lvl>
    <w:lvl w:ilvl="2" w:tplc="11A680AE" w:tentative="1">
      <w:start w:val="1"/>
      <w:numFmt w:val="bullet"/>
      <w:lvlText w:val="•"/>
      <w:lvlJc w:val="left"/>
      <w:pPr>
        <w:tabs>
          <w:tab w:val="num" w:pos="2160"/>
        </w:tabs>
        <w:ind w:left="2160" w:hanging="360"/>
      </w:pPr>
      <w:rPr>
        <w:rFonts w:ascii="Arial" w:hAnsi="Arial" w:hint="default"/>
      </w:rPr>
    </w:lvl>
    <w:lvl w:ilvl="3" w:tplc="F61059CC" w:tentative="1">
      <w:start w:val="1"/>
      <w:numFmt w:val="bullet"/>
      <w:lvlText w:val="•"/>
      <w:lvlJc w:val="left"/>
      <w:pPr>
        <w:tabs>
          <w:tab w:val="num" w:pos="2880"/>
        </w:tabs>
        <w:ind w:left="2880" w:hanging="360"/>
      </w:pPr>
      <w:rPr>
        <w:rFonts w:ascii="Arial" w:hAnsi="Arial" w:hint="default"/>
      </w:rPr>
    </w:lvl>
    <w:lvl w:ilvl="4" w:tplc="53460AF4" w:tentative="1">
      <w:start w:val="1"/>
      <w:numFmt w:val="bullet"/>
      <w:lvlText w:val="•"/>
      <w:lvlJc w:val="left"/>
      <w:pPr>
        <w:tabs>
          <w:tab w:val="num" w:pos="3600"/>
        </w:tabs>
        <w:ind w:left="3600" w:hanging="360"/>
      </w:pPr>
      <w:rPr>
        <w:rFonts w:ascii="Arial" w:hAnsi="Arial" w:hint="default"/>
      </w:rPr>
    </w:lvl>
    <w:lvl w:ilvl="5" w:tplc="732CD13E" w:tentative="1">
      <w:start w:val="1"/>
      <w:numFmt w:val="bullet"/>
      <w:lvlText w:val="•"/>
      <w:lvlJc w:val="left"/>
      <w:pPr>
        <w:tabs>
          <w:tab w:val="num" w:pos="4320"/>
        </w:tabs>
        <w:ind w:left="4320" w:hanging="360"/>
      </w:pPr>
      <w:rPr>
        <w:rFonts w:ascii="Arial" w:hAnsi="Arial" w:hint="default"/>
      </w:rPr>
    </w:lvl>
    <w:lvl w:ilvl="6" w:tplc="D1CC0756" w:tentative="1">
      <w:start w:val="1"/>
      <w:numFmt w:val="bullet"/>
      <w:lvlText w:val="•"/>
      <w:lvlJc w:val="left"/>
      <w:pPr>
        <w:tabs>
          <w:tab w:val="num" w:pos="5040"/>
        </w:tabs>
        <w:ind w:left="5040" w:hanging="360"/>
      </w:pPr>
      <w:rPr>
        <w:rFonts w:ascii="Arial" w:hAnsi="Arial" w:hint="default"/>
      </w:rPr>
    </w:lvl>
    <w:lvl w:ilvl="7" w:tplc="A870788C" w:tentative="1">
      <w:start w:val="1"/>
      <w:numFmt w:val="bullet"/>
      <w:lvlText w:val="•"/>
      <w:lvlJc w:val="left"/>
      <w:pPr>
        <w:tabs>
          <w:tab w:val="num" w:pos="5760"/>
        </w:tabs>
        <w:ind w:left="5760" w:hanging="360"/>
      </w:pPr>
      <w:rPr>
        <w:rFonts w:ascii="Arial" w:hAnsi="Arial" w:hint="default"/>
      </w:rPr>
    </w:lvl>
    <w:lvl w:ilvl="8" w:tplc="3300DA9A" w:tentative="1">
      <w:start w:val="1"/>
      <w:numFmt w:val="bullet"/>
      <w:lvlText w:val="•"/>
      <w:lvlJc w:val="left"/>
      <w:pPr>
        <w:tabs>
          <w:tab w:val="num" w:pos="6480"/>
        </w:tabs>
        <w:ind w:left="6480" w:hanging="360"/>
      </w:pPr>
      <w:rPr>
        <w:rFonts w:ascii="Arial" w:hAnsi="Arial" w:hint="default"/>
      </w:rPr>
    </w:lvl>
  </w:abstractNum>
  <w:abstractNum w:abstractNumId="24">
    <w:nsid w:val="461679F7"/>
    <w:multiLevelType w:val="hybridMultilevel"/>
    <w:tmpl w:val="7FD6C02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7B94A48"/>
    <w:multiLevelType w:val="hybridMultilevel"/>
    <w:tmpl w:val="C24A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625247"/>
    <w:multiLevelType w:val="hybridMultilevel"/>
    <w:tmpl w:val="45A2D51C"/>
    <w:lvl w:ilvl="0" w:tplc="1F24ECD0">
      <w:start w:val="1"/>
      <w:numFmt w:val="bullet"/>
      <w:lvlText w:val="•"/>
      <w:lvlJc w:val="left"/>
      <w:pPr>
        <w:tabs>
          <w:tab w:val="num" w:pos="720"/>
        </w:tabs>
        <w:ind w:left="720" w:hanging="360"/>
      </w:pPr>
      <w:rPr>
        <w:rFonts w:ascii="Arial" w:hAnsi="Arial" w:hint="default"/>
      </w:rPr>
    </w:lvl>
    <w:lvl w:ilvl="1" w:tplc="AD0C394A" w:tentative="1">
      <w:start w:val="1"/>
      <w:numFmt w:val="bullet"/>
      <w:lvlText w:val="•"/>
      <w:lvlJc w:val="left"/>
      <w:pPr>
        <w:tabs>
          <w:tab w:val="num" w:pos="1440"/>
        </w:tabs>
        <w:ind w:left="1440" w:hanging="360"/>
      </w:pPr>
      <w:rPr>
        <w:rFonts w:ascii="Arial" w:hAnsi="Arial" w:hint="default"/>
      </w:rPr>
    </w:lvl>
    <w:lvl w:ilvl="2" w:tplc="5354333A" w:tentative="1">
      <w:start w:val="1"/>
      <w:numFmt w:val="bullet"/>
      <w:lvlText w:val="•"/>
      <w:lvlJc w:val="left"/>
      <w:pPr>
        <w:tabs>
          <w:tab w:val="num" w:pos="2160"/>
        </w:tabs>
        <w:ind w:left="2160" w:hanging="360"/>
      </w:pPr>
      <w:rPr>
        <w:rFonts w:ascii="Arial" w:hAnsi="Arial" w:hint="default"/>
      </w:rPr>
    </w:lvl>
    <w:lvl w:ilvl="3" w:tplc="BA6651EA" w:tentative="1">
      <w:start w:val="1"/>
      <w:numFmt w:val="bullet"/>
      <w:lvlText w:val="•"/>
      <w:lvlJc w:val="left"/>
      <w:pPr>
        <w:tabs>
          <w:tab w:val="num" w:pos="2880"/>
        </w:tabs>
        <w:ind w:left="2880" w:hanging="360"/>
      </w:pPr>
      <w:rPr>
        <w:rFonts w:ascii="Arial" w:hAnsi="Arial" w:hint="default"/>
      </w:rPr>
    </w:lvl>
    <w:lvl w:ilvl="4" w:tplc="139A52C4" w:tentative="1">
      <w:start w:val="1"/>
      <w:numFmt w:val="bullet"/>
      <w:lvlText w:val="•"/>
      <w:lvlJc w:val="left"/>
      <w:pPr>
        <w:tabs>
          <w:tab w:val="num" w:pos="3600"/>
        </w:tabs>
        <w:ind w:left="3600" w:hanging="360"/>
      </w:pPr>
      <w:rPr>
        <w:rFonts w:ascii="Arial" w:hAnsi="Arial" w:hint="default"/>
      </w:rPr>
    </w:lvl>
    <w:lvl w:ilvl="5" w:tplc="7D1C2190" w:tentative="1">
      <w:start w:val="1"/>
      <w:numFmt w:val="bullet"/>
      <w:lvlText w:val="•"/>
      <w:lvlJc w:val="left"/>
      <w:pPr>
        <w:tabs>
          <w:tab w:val="num" w:pos="4320"/>
        </w:tabs>
        <w:ind w:left="4320" w:hanging="360"/>
      </w:pPr>
      <w:rPr>
        <w:rFonts w:ascii="Arial" w:hAnsi="Arial" w:hint="default"/>
      </w:rPr>
    </w:lvl>
    <w:lvl w:ilvl="6" w:tplc="DB52774E" w:tentative="1">
      <w:start w:val="1"/>
      <w:numFmt w:val="bullet"/>
      <w:lvlText w:val="•"/>
      <w:lvlJc w:val="left"/>
      <w:pPr>
        <w:tabs>
          <w:tab w:val="num" w:pos="5040"/>
        </w:tabs>
        <w:ind w:left="5040" w:hanging="360"/>
      </w:pPr>
      <w:rPr>
        <w:rFonts w:ascii="Arial" w:hAnsi="Arial" w:hint="default"/>
      </w:rPr>
    </w:lvl>
    <w:lvl w:ilvl="7" w:tplc="8562A4F8" w:tentative="1">
      <w:start w:val="1"/>
      <w:numFmt w:val="bullet"/>
      <w:lvlText w:val="•"/>
      <w:lvlJc w:val="left"/>
      <w:pPr>
        <w:tabs>
          <w:tab w:val="num" w:pos="5760"/>
        </w:tabs>
        <w:ind w:left="5760" w:hanging="360"/>
      </w:pPr>
      <w:rPr>
        <w:rFonts w:ascii="Arial" w:hAnsi="Arial" w:hint="default"/>
      </w:rPr>
    </w:lvl>
    <w:lvl w:ilvl="8" w:tplc="3EF0CECA" w:tentative="1">
      <w:start w:val="1"/>
      <w:numFmt w:val="bullet"/>
      <w:lvlText w:val="•"/>
      <w:lvlJc w:val="left"/>
      <w:pPr>
        <w:tabs>
          <w:tab w:val="num" w:pos="6480"/>
        </w:tabs>
        <w:ind w:left="6480" w:hanging="360"/>
      </w:pPr>
      <w:rPr>
        <w:rFonts w:ascii="Arial" w:hAnsi="Arial" w:hint="default"/>
      </w:rPr>
    </w:lvl>
  </w:abstractNum>
  <w:abstractNum w:abstractNumId="27">
    <w:nsid w:val="57022080"/>
    <w:multiLevelType w:val="hybridMultilevel"/>
    <w:tmpl w:val="7FD6C02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AF117F7"/>
    <w:multiLevelType w:val="hybridMultilevel"/>
    <w:tmpl w:val="1F6A79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E5D51F9"/>
    <w:multiLevelType w:val="hybridMultilevel"/>
    <w:tmpl w:val="EAE03204"/>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5ED1495"/>
    <w:multiLevelType w:val="hybridMultilevel"/>
    <w:tmpl w:val="CC3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9764A3"/>
    <w:multiLevelType w:val="hybridMultilevel"/>
    <w:tmpl w:val="35B6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727AB6"/>
    <w:multiLevelType w:val="hybridMultilevel"/>
    <w:tmpl w:val="E74001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19D6FF4"/>
    <w:multiLevelType w:val="hybridMultilevel"/>
    <w:tmpl w:val="1A1CE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5BB4D99"/>
    <w:multiLevelType w:val="hybridMultilevel"/>
    <w:tmpl w:val="DC74D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7C173FB"/>
    <w:multiLevelType w:val="hybridMultilevel"/>
    <w:tmpl w:val="4B4C2400"/>
    <w:lvl w:ilvl="0" w:tplc="3E1287BC">
      <w:start w:val="1"/>
      <w:numFmt w:val="lowerLetter"/>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7841186E"/>
    <w:multiLevelType w:val="hybridMultilevel"/>
    <w:tmpl w:val="D5662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D9750C"/>
    <w:multiLevelType w:val="hybridMultilevel"/>
    <w:tmpl w:val="28F6DDB2"/>
    <w:lvl w:ilvl="0" w:tplc="9A8C8B2C">
      <w:start w:val="1"/>
      <w:numFmt w:val="bullet"/>
      <w:lvlText w:val="•"/>
      <w:lvlJc w:val="left"/>
      <w:pPr>
        <w:tabs>
          <w:tab w:val="num" w:pos="720"/>
        </w:tabs>
        <w:ind w:left="720" w:hanging="360"/>
      </w:pPr>
      <w:rPr>
        <w:rFonts w:ascii="Arial" w:hAnsi="Arial" w:hint="default"/>
      </w:rPr>
    </w:lvl>
    <w:lvl w:ilvl="1" w:tplc="88F6D8A0" w:tentative="1">
      <w:start w:val="1"/>
      <w:numFmt w:val="bullet"/>
      <w:lvlText w:val="•"/>
      <w:lvlJc w:val="left"/>
      <w:pPr>
        <w:tabs>
          <w:tab w:val="num" w:pos="1440"/>
        </w:tabs>
        <w:ind w:left="1440" w:hanging="360"/>
      </w:pPr>
      <w:rPr>
        <w:rFonts w:ascii="Arial" w:hAnsi="Arial" w:hint="default"/>
      </w:rPr>
    </w:lvl>
    <w:lvl w:ilvl="2" w:tplc="FDB0FF50" w:tentative="1">
      <w:start w:val="1"/>
      <w:numFmt w:val="bullet"/>
      <w:lvlText w:val="•"/>
      <w:lvlJc w:val="left"/>
      <w:pPr>
        <w:tabs>
          <w:tab w:val="num" w:pos="2160"/>
        </w:tabs>
        <w:ind w:left="2160" w:hanging="360"/>
      </w:pPr>
      <w:rPr>
        <w:rFonts w:ascii="Arial" w:hAnsi="Arial" w:hint="default"/>
      </w:rPr>
    </w:lvl>
    <w:lvl w:ilvl="3" w:tplc="4498D894" w:tentative="1">
      <w:start w:val="1"/>
      <w:numFmt w:val="bullet"/>
      <w:lvlText w:val="•"/>
      <w:lvlJc w:val="left"/>
      <w:pPr>
        <w:tabs>
          <w:tab w:val="num" w:pos="2880"/>
        </w:tabs>
        <w:ind w:left="2880" w:hanging="360"/>
      </w:pPr>
      <w:rPr>
        <w:rFonts w:ascii="Arial" w:hAnsi="Arial" w:hint="default"/>
      </w:rPr>
    </w:lvl>
    <w:lvl w:ilvl="4" w:tplc="64E4FA44" w:tentative="1">
      <w:start w:val="1"/>
      <w:numFmt w:val="bullet"/>
      <w:lvlText w:val="•"/>
      <w:lvlJc w:val="left"/>
      <w:pPr>
        <w:tabs>
          <w:tab w:val="num" w:pos="3600"/>
        </w:tabs>
        <w:ind w:left="3600" w:hanging="360"/>
      </w:pPr>
      <w:rPr>
        <w:rFonts w:ascii="Arial" w:hAnsi="Arial" w:hint="default"/>
      </w:rPr>
    </w:lvl>
    <w:lvl w:ilvl="5" w:tplc="CE260E10" w:tentative="1">
      <w:start w:val="1"/>
      <w:numFmt w:val="bullet"/>
      <w:lvlText w:val="•"/>
      <w:lvlJc w:val="left"/>
      <w:pPr>
        <w:tabs>
          <w:tab w:val="num" w:pos="4320"/>
        </w:tabs>
        <w:ind w:left="4320" w:hanging="360"/>
      </w:pPr>
      <w:rPr>
        <w:rFonts w:ascii="Arial" w:hAnsi="Arial" w:hint="default"/>
      </w:rPr>
    </w:lvl>
    <w:lvl w:ilvl="6" w:tplc="C99A91A2" w:tentative="1">
      <w:start w:val="1"/>
      <w:numFmt w:val="bullet"/>
      <w:lvlText w:val="•"/>
      <w:lvlJc w:val="left"/>
      <w:pPr>
        <w:tabs>
          <w:tab w:val="num" w:pos="5040"/>
        </w:tabs>
        <w:ind w:left="5040" w:hanging="360"/>
      </w:pPr>
      <w:rPr>
        <w:rFonts w:ascii="Arial" w:hAnsi="Arial" w:hint="default"/>
      </w:rPr>
    </w:lvl>
    <w:lvl w:ilvl="7" w:tplc="785C0610" w:tentative="1">
      <w:start w:val="1"/>
      <w:numFmt w:val="bullet"/>
      <w:lvlText w:val="•"/>
      <w:lvlJc w:val="left"/>
      <w:pPr>
        <w:tabs>
          <w:tab w:val="num" w:pos="5760"/>
        </w:tabs>
        <w:ind w:left="5760" w:hanging="360"/>
      </w:pPr>
      <w:rPr>
        <w:rFonts w:ascii="Arial" w:hAnsi="Arial" w:hint="default"/>
      </w:rPr>
    </w:lvl>
    <w:lvl w:ilvl="8" w:tplc="0FE41B58" w:tentative="1">
      <w:start w:val="1"/>
      <w:numFmt w:val="bullet"/>
      <w:lvlText w:val="•"/>
      <w:lvlJc w:val="left"/>
      <w:pPr>
        <w:tabs>
          <w:tab w:val="num" w:pos="6480"/>
        </w:tabs>
        <w:ind w:left="6480" w:hanging="360"/>
      </w:pPr>
      <w:rPr>
        <w:rFonts w:ascii="Arial" w:hAnsi="Arial" w:hint="default"/>
      </w:rPr>
    </w:lvl>
  </w:abstractNum>
  <w:abstractNum w:abstractNumId="38">
    <w:nsid w:val="7F570E1B"/>
    <w:multiLevelType w:val="hybridMultilevel"/>
    <w:tmpl w:val="B0F093D8"/>
    <w:lvl w:ilvl="0" w:tplc="2A729D32">
      <w:start w:val="1"/>
      <w:numFmt w:val="bullet"/>
      <w:lvlText w:val="•"/>
      <w:lvlJc w:val="left"/>
      <w:pPr>
        <w:tabs>
          <w:tab w:val="num" w:pos="720"/>
        </w:tabs>
        <w:ind w:left="720" w:hanging="360"/>
      </w:pPr>
      <w:rPr>
        <w:rFonts w:ascii="Arial" w:hAnsi="Arial" w:hint="default"/>
      </w:rPr>
    </w:lvl>
    <w:lvl w:ilvl="1" w:tplc="0CEAAC94" w:tentative="1">
      <w:start w:val="1"/>
      <w:numFmt w:val="bullet"/>
      <w:lvlText w:val="•"/>
      <w:lvlJc w:val="left"/>
      <w:pPr>
        <w:tabs>
          <w:tab w:val="num" w:pos="1440"/>
        </w:tabs>
        <w:ind w:left="1440" w:hanging="360"/>
      </w:pPr>
      <w:rPr>
        <w:rFonts w:ascii="Arial" w:hAnsi="Arial" w:hint="default"/>
      </w:rPr>
    </w:lvl>
    <w:lvl w:ilvl="2" w:tplc="498CD8CC" w:tentative="1">
      <w:start w:val="1"/>
      <w:numFmt w:val="bullet"/>
      <w:lvlText w:val="•"/>
      <w:lvlJc w:val="left"/>
      <w:pPr>
        <w:tabs>
          <w:tab w:val="num" w:pos="2160"/>
        </w:tabs>
        <w:ind w:left="2160" w:hanging="360"/>
      </w:pPr>
      <w:rPr>
        <w:rFonts w:ascii="Arial" w:hAnsi="Arial" w:hint="default"/>
      </w:rPr>
    </w:lvl>
    <w:lvl w:ilvl="3" w:tplc="B6627FB2" w:tentative="1">
      <w:start w:val="1"/>
      <w:numFmt w:val="bullet"/>
      <w:lvlText w:val="•"/>
      <w:lvlJc w:val="left"/>
      <w:pPr>
        <w:tabs>
          <w:tab w:val="num" w:pos="2880"/>
        </w:tabs>
        <w:ind w:left="2880" w:hanging="360"/>
      </w:pPr>
      <w:rPr>
        <w:rFonts w:ascii="Arial" w:hAnsi="Arial" w:hint="default"/>
      </w:rPr>
    </w:lvl>
    <w:lvl w:ilvl="4" w:tplc="7298D22E" w:tentative="1">
      <w:start w:val="1"/>
      <w:numFmt w:val="bullet"/>
      <w:lvlText w:val="•"/>
      <w:lvlJc w:val="left"/>
      <w:pPr>
        <w:tabs>
          <w:tab w:val="num" w:pos="3600"/>
        </w:tabs>
        <w:ind w:left="3600" w:hanging="360"/>
      </w:pPr>
      <w:rPr>
        <w:rFonts w:ascii="Arial" w:hAnsi="Arial" w:hint="default"/>
      </w:rPr>
    </w:lvl>
    <w:lvl w:ilvl="5" w:tplc="C2560DB4" w:tentative="1">
      <w:start w:val="1"/>
      <w:numFmt w:val="bullet"/>
      <w:lvlText w:val="•"/>
      <w:lvlJc w:val="left"/>
      <w:pPr>
        <w:tabs>
          <w:tab w:val="num" w:pos="4320"/>
        </w:tabs>
        <w:ind w:left="4320" w:hanging="360"/>
      </w:pPr>
      <w:rPr>
        <w:rFonts w:ascii="Arial" w:hAnsi="Arial" w:hint="default"/>
      </w:rPr>
    </w:lvl>
    <w:lvl w:ilvl="6" w:tplc="29587A46" w:tentative="1">
      <w:start w:val="1"/>
      <w:numFmt w:val="bullet"/>
      <w:lvlText w:val="•"/>
      <w:lvlJc w:val="left"/>
      <w:pPr>
        <w:tabs>
          <w:tab w:val="num" w:pos="5040"/>
        </w:tabs>
        <w:ind w:left="5040" w:hanging="360"/>
      </w:pPr>
      <w:rPr>
        <w:rFonts w:ascii="Arial" w:hAnsi="Arial" w:hint="default"/>
      </w:rPr>
    </w:lvl>
    <w:lvl w:ilvl="7" w:tplc="3A60E178" w:tentative="1">
      <w:start w:val="1"/>
      <w:numFmt w:val="bullet"/>
      <w:lvlText w:val="•"/>
      <w:lvlJc w:val="left"/>
      <w:pPr>
        <w:tabs>
          <w:tab w:val="num" w:pos="5760"/>
        </w:tabs>
        <w:ind w:left="5760" w:hanging="360"/>
      </w:pPr>
      <w:rPr>
        <w:rFonts w:ascii="Arial" w:hAnsi="Arial" w:hint="default"/>
      </w:rPr>
    </w:lvl>
    <w:lvl w:ilvl="8" w:tplc="455C2B1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5"/>
  </w:num>
  <w:num w:numId="3">
    <w:abstractNumId w:val="4"/>
  </w:num>
  <w:num w:numId="4">
    <w:abstractNumId w:val="4"/>
  </w:num>
  <w:num w:numId="5">
    <w:abstractNumId w:val="3"/>
  </w:num>
  <w:num w:numId="6">
    <w:abstractNumId w:val="3"/>
  </w:num>
  <w:num w:numId="7">
    <w:abstractNumId w:val="2"/>
  </w:num>
  <w:num w:numId="8">
    <w:abstractNumId w:val="2"/>
  </w:num>
  <w:num w:numId="9">
    <w:abstractNumId w:val="1"/>
  </w:num>
  <w:num w:numId="10">
    <w:abstractNumId w:val="1"/>
  </w:num>
  <w:num w:numId="11">
    <w:abstractNumId w:val="5"/>
  </w:num>
  <w:num w:numId="12">
    <w:abstractNumId w:val="4"/>
  </w:num>
  <w:num w:numId="13">
    <w:abstractNumId w:val="3"/>
  </w:num>
  <w:num w:numId="14">
    <w:abstractNumId w:val="2"/>
  </w:num>
  <w:num w:numId="15">
    <w:abstractNumId w:val="1"/>
  </w:num>
  <w:num w:numId="16">
    <w:abstractNumId w:val="24"/>
  </w:num>
  <w:num w:numId="17">
    <w:abstractNumId w:val="12"/>
  </w:num>
  <w:num w:numId="18">
    <w:abstractNumId w:val="27"/>
  </w:num>
  <w:num w:numId="19">
    <w:abstractNumId w:val="10"/>
  </w:num>
  <w:num w:numId="20">
    <w:abstractNumId w:val="8"/>
  </w:num>
  <w:num w:numId="21">
    <w:abstractNumId w:val="13"/>
  </w:num>
  <w:num w:numId="22">
    <w:abstractNumId w:val="35"/>
  </w:num>
  <w:num w:numId="23">
    <w:abstractNumId w:val="19"/>
  </w:num>
  <w:num w:numId="24">
    <w:abstractNumId w:val="9"/>
  </w:num>
  <w:num w:numId="25">
    <w:abstractNumId w:val="11"/>
  </w:num>
  <w:num w:numId="26">
    <w:abstractNumId w:val="17"/>
  </w:num>
  <w:num w:numId="27">
    <w:abstractNumId w:val="31"/>
  </w:num>
  <w:num w:numId="28">
    <w:abstractNumId w:val="16"/>
  </w:num>
  <w:num w:numId="29">
    <w:abstractNumId w:val="25"/>
  </w:num>
  <w:num w:numId="30">
    <w:abstractNumId w:val="18"/>
  </w:num>
  <w:num w:numId="31">
    <w:abstractNumId w:val="33"/>
  </w:num>
  <w:num w:numId="32">
    <w:abstractNumId w:val="22"/>
  </w:num>
  <w:num w:numId="33">
    <w:abstractNumId w:val="36"/>
  </w:num>
  <w:num w:numId="34">
    <w:abstractNumId w:val="38"/>
  </w:num>
  <w:num w:numId="35">
    <w:abstractNumId w:val="26"/>
  </w:num>
  <w:num w:numId="36">
    <w:abstractNumId w:val="37"/>
  </w:num>
  <w:num w:numId="37">
    <w:abstractNumId w:val="15"/>
  </w:num>
  <w:num w:numId="38">
    <w:abstractNumId w:val="23"/>
  </w:num>
  <w:num w:numId="39">
    <w:abstractNumId w:val="21"/>
  </w:num>
  <w:num w:numId="40">
    <w:abstractNumId w:val="28"/>
  </w:num>
  <w:num w:numId="41">
    <w:abstractNumId w:val="34"/>
  </w:num>
  <w:num w:numId="42">
    <w:abstractNumId w:val="14"/>
  </w:num>
  <w:num w:numId="43">
    <w:abstractNumId w:val="6"/>
  </w:num>
  <w:num w:numId="44">
    <w:abstractNumId w:val="32"/>
  </w:num>
  <w:num w:numId="45">
    <w:abstractNumId w:val="29"/>
  </w:num>
  <w:num w:numId="46">
    <w:abstractNumId w:val="20"/>
  </w:num>
  <w:num w:numId="47">
    <w:abstractNumId w:val="30"/>
  </w:num>
  <w:num w:numId="48">
    <w:abstractNumId w:val="7"/>
  </w:num>
  <w:num w:numId="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moveDateAndTime/>
  <w:proofState w:spelling="clean" w:grammar="clean"/>
  <w:attachedTemplate r:id="rId1"/>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3AEA"/>
    <w:rsid w:val="0000218C"/>
    <w:rsid w:val="000075D3"/>
    <w:rsid w:val="000441DB"/>
    <w:rsid w:val="00087426"/>
    <w:rsid w:val="00097D90"/>
    <w:rsid w:val="000D37BD"/>
    <w:rsid w:val="000D5EC8"/>
    <w:rsid w:val="000E24F9"/>
    <w:rsid w:val="00123295"/>
    <w:rsid w:val="0014415D"/>
    <w:rsid w:val="00153A5B"/>
    <w:rsid w:val="00163C21"/>
    <w:rsid w:val="00165F1C"/>
    <w:rsid w:val="001A7753"/>
    <w:rsid w:val="001B0F46"/>
    <w:rsid w:val="001B20F6"/>
    <w:rsid w:val="001C7F69"/>
    <w:rsid w:val="00201871"/>
    <w:rsid w:val="00226DB1"/>
    <w:rsid w:val="00247C6F"/>
    <w:rsid w:val="00275388"/>
    <w:rsid w:val="00284831"/>
    <w:rsid w:val="003058E2"/>
    <w:rsid w:val="003130F7"/>
    <w:rsid w:val="00315B4F"/>
    <w:rsid w:val="00371B0E"/>
    <w:rsid w:val="00384D67"/>
    <w:rsid w:val="003865C7"/>
    <w:rsid w:val="00396461"/>
    <w:rsid w:val="003A1DAD"/>
    <w:rsid w:val="00402A3A"/>
    <w:rsid w:val="004213A4"/>
    <w:rsid w:val="00444D9B"/>
    <w:rsid w:val="00444E74"/>
    <w:rsid w:val="00470EBA"/>
    <w:rsid w:val="00487423"/>
    <w:rsid w:val="004A3225"/>
    <w:rsid w:val="004A407A"/>
    <w:rsid w:val="004D030D"/>
    <w:rsid w:val="004D3D1B"/>
    <w:rsid w:val="004F2973"/>
    <w:rsid w:val="004F6735"/>
    <w:rsid w:val="00527057"/>
    <w:rsid w:val="00537277"/>
    <w:rsid w:val="00542523"/>
    <w:rsid w:val="00557C2D"/>
    <w:rsid w:val="005808EA"/>
    <w:rsid w:val="005A38ED"/>
    <w:rsid w:val="005F060A"/>
    <w:rsid w:val="005F7363"/>
    <w:rsid w:val="0065144F"/>
    <w:rsid w:val="0066346D"/>
    <w:rsid w:val="00663AEA"/>
    <w:rsid w:val="006900BE"/>
    <w:rsid w:val="006913E9"/>
    <w:rsid w:val="006A0260"/>
    <w:rsid w:val="006A54F6"/>
    <w:rsid w:val="006B66A7"/>
    <w:rsid w:val="006C3839"/>
    <w:rsid w:val="006D2403"/>
    <w:rsid w:val="006E167E"/>
    <w:rsid w:val="006E2B9A"/>
    <w:rsid w:val="006E3FD8"/>
    <w:rsid w:val="006E77AB"/>
    <w:rsid w:val="00740BFE"/>
    <w:rsid w:val="00746790"/>
    <w:rsid w:val="0077695F"/>
    <w:rsid w:val="00790D0F"/>
    <w:rsid w:val="007A323A"/>
    <w:rsid w:val="007B400A"/>
    <w:rsid w:val="007B495B"/>
    <w:rsid w:val="00811F63"/>
    <w:rsid w:val="00851DA5"/>
    <w:rsid w:val="00884CD9"/>
    <w:rsid w:val="008A1F6B"/>
    <w:rsid w:val="008D19CC"/>
    <w:rsid w:val="008E298B"/>
    <w:rsid w:val="008E43F3"/>
    <w:rsid w:val="008E60A1"/>
    <w:rsid w:val="008F5FC1"/>
    <w:rsid w:val="009043B6"/>
    <w:rsid w:val="009378C5"/>
    <w:rsid w:val="00967594"/>
    <w:rsid w:val="00997961"/>
    <w:rsid w:val="009D4681"/>
    <w:rsid w:val="009D4782"/>
    <w:rsid w:val="009F241D"/>
    <w:rsid w:val="009F5D84"/>
    <w:rsid w:val="00A46962"/>
    <w:rsid w:val="00A705A4"/>
    <w:rsid w:val="00A7248C"/>
    <w:rsid w:val="00A9583E"/>
    <w:rsid w:val="00A9673C"/>
    <w:rsid w:val="00AA42A4"/>
    <w:rsid w:val="00AD48BD"/>
    <w:rsid w:val="00AF7B08"/>
    <w:rsid w:val="00B72885"/>
    <w:rsid w:val="00B9643A"/>
    <w:rsid w:val="00BA40AA"/>
    <w:rsid w:val="00BE06BD"/>
    <w:rsid w:val="00C1011B"/>
    <w:rsid w:val="00C311D6"/>
    <w:rsid w:val="00C36562"/>
    <w:rsid w:val="00C4614D"/>
    <w:rsid w:val="00C65097"/>
    <w:rsid w:val="00C66D71"/>
    <w:rsid w:val="00CD2C73"/>
    <w:rsid w:val="00CE3804"/>
    <w:rsid w:val="00D052DB"/>
    <w:rsid w:val="00D2035E"/>
    <w:rsid w:val="00D26164"/>
    <w:rsid w:val="00D4582F"/>
    <w:rsid w:val="00D66AAB"/>
    <w:rsid w:val="00DA6FEF"/>
    <w:rsid w:val="00DB0101"/>
    <w:rsid w:val="00DB32ED"/>
    <w:rsid w:val="00DF0585"/>
    <w:rsid w:val="00E1241A"/>
    <w:rsid w:val="00E41102"/>
    <w:rsid w:val="00E4388D"/>
    <w:rsid w:val="00E71F61"/>
    <w:rsid w:val="00E97AE5"/>
    <w:rsid w:val="00EB1F64"/>
    <w:rsid w:val="00EB5205"/>
    <w:rsid w:val="00EC32E9"/>
    <w:rsid w:val="00EC7B62"/>
    <w:rsid w:val="00ED1F28"/>
    <w:rsid w:val="00ED6471"/>
    <w:rsid w:val="00EE5F7B"/>
    <w:rsid w:val="00EE7BC2"/>
    <w:rsid w:val="00F0042B"/>
    <w:rsid w:val="00F256D8"/>
    <w:rsid w:val="00F67262"/>
    <w:rsid w:val="00F70292"/>
    <w:rsid w:val="00F74B65"/>
    <w:rsid w:val="00FF0CFE"/>
  </w:rsids>
  <m:mathPr>
    <m:mathFont m:val="Cambria Math"/>
    <m:brkBin m:val="before"/>
    <m:brkBinSub m:val="--"/>
    <m:smallFrac m:val="0"/>
    <m:dispDef/>
    <m:lMargin m:val="0"/>
    <m:rMargin m:val="0"/>
    <m:defJc m:val="centerGroup"/>
    <m:wrapIndent m:val="1440"/>
    <m:intLim m:val="subSup"/>
    <m:naryLim m:val="undOvr"/>
  </m:mathPr>
  <w:themeFontLang w:val="en-AU"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6E3CF83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nhideWhenUsed="1" w:qFormat="1"/>
    <w:lsdException w:name="toc 6" w:semiHidden="1" w:unhideWhenUsed="1" w:qFormat="1"/>
    <w:lsdException w:name="toc 7" w:semiHidden="1" w:unhideWhenUsed="1" w:qFormat="1"/>
    <w:lsdException w:name="toc 8" w:semiHidden="1" w:uiPriority="39" w:unhideWhenUsed="1" w:qFormat="1"/>
    <w:lsdException w:name="toc 9" w:semiHidden="1" w:uiPriority="39" w:unhideWhenUsed="1" w:qFormat="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D5EC8"/>
    <w:pPr>
      <w:spacing w:after="160"/>
    </w:pPr>
    <w:rPr>
      <w:rFonts w:cs="Times New Roman"/>
      <w:color w:val="000000" w:themeColor="text1"/>
      <w:szCs w:val="20"/>
    </w:rPr>
  </w:style>
  <w:style w:type="paragraph" w:styleId="Heading1">
    <w:name w:val="heading 1"/>
    <w:basedOn w:val="Normal"/>
    <w:next w:val="Normal"/>
    <w:link w:val="Heading1Char"/>
    <w:uiPriority w:val="9"/>
    <w:qFormat/>
    <w:rsid w:val="00A705A4"/>
    <w:pPr>
      <w:spacing w:before="300" w:after="40" w:line="240" w:lineRule="auto"/>
      <w:outlineLvl w:val="0"/>
    </w:pPr>
    <w:rPr>
      <w:rFonts w:asciiTheme="majorHAnsi" w:hAnsiTheme="majorHAnsi"/>
      <w:b/>
      <w:color w:val="032348" w:themeColor="accent1" w:themeShade="BF"/>
      <w:spacing w:val="20"/>
      <w:sz w:val="32"/>
      <w:szCs w:val="32"/>
    </w:rPr>
  </w:style>
  <w:style w:type="paragraph" w:styleId="Heading2">
    <w:name w:val="heading 2"/>
    <w:basedOn w:val="Normal"/>
    <w:next w:val="Normal"/>
    <w:link w:val="Heading2Char"/>
    <w:uiPriority w:val="9"/>
    <w:qFormat/>
    <w:rsid w:val="000D5EC8"/>
    <w:pPr>
      <w:spacing w:before="240" w:after="40" w:line="240" w:lineRule="auto"/>
      <w:outlineLvl w:val="1"/>
    </w:pPr>
    <w:rPr>
      <w:rFonts w:asciiTheme="majorHAnsi" w:hAnsiTheme="majorHAnsi"/>
      <w:b/>
      <w:color w:val="032348" w:themeColor="accent1" w:themeShade="BF"/>
      <w:spacing w:val="20"/>
      <w:sz w:val="24"/>
      <w:szCs w:val="28"/>
    </w:rPr>
  </w:style>
  <w:style w:type="paragraph" w:styleId="Heading3">
    <w:name w:val="heading 3"/>
    <w:basedOn w:val="Normal"/>
    <w:next w:val="Normal"/>
    <w:link w:val="Heading3Char"/>
    <w:uiPriority w:val="9"/>
    <w:unhideWhenUsed/>
    <w:qFormat/>
    <w:rsid w:val="000D5EC8"/>
    <w:pPr>
      <w:spacing w:before="200" w:after="40" w:line="240" w:lineRule="auto"/>
      <w:outlineLvl w:val="2"/>
    </w:pPr>
    <w:rPr>
      <w:rFonts w:asciiTheme="majorHAnsi" w:hAnsiTheme="majorHAnsi"/>
      <w:b/>
      <w:color w:val="052F61" w:themeColor="accent1"/>
      <w:spacing w:val="20"/>
      <w:sz w:val="24"/>
      <w:szCs w:val="24"/>
    </w:rPr>
  </w:style>
  <w:style w:type="paragraph" w:styleId="Heading4">
    <w:name w:val="heading 4"/>
    <w:basedOn w:val="Normal"/>
    <w:next w:val="Normal"/>
    <w:link w:val="Heading4Char"/>
    <w:uiPriority w:val="9"/>
    <w:unhideWhenUsed/>
    <w:qFormat/>
    <w:rsid w:val="006900BE"/>
    <w:pPr>
      <w:spacing w:before="240" w:after="0"/>
      <w:outlineLvl w:val="3"/>
    </w:pPr>
    <w:rPr>
      <w:rFonts w:asciiTheme="majorHAnsi" w:hAnsiTheme="majorHAnsi"/>
      <w:b/>
      <w:color w:val="0F705C" w:themeColor="accent3" w:themeShade="BF"/>
      <w:spacing w:val="20"/>
      <w:szCs w:val="22"/>
    </w:rPr>
  </w:style>
  <w:style w:type="paragraph" w:styleId="Heading5">
    <w:name w:val="heading 5"/>
    <w:basedOn w:val="Normal"/>
    <w:next w:val="Normal"/>
    <w:link w:val="Heading5Char"/>
    <w:uiPriority w:val="9"/>
    <w:unhideWhenUsed/>
    <w:qFormat/>
    <w:rsid w:val="000D5EC8"/>
    <w:pPr>
      <w:spacing w:before="200" w:after="0"/>
      <w:outlineLvl w:val="4"/>
    </w:pPr>
    <w:rPr>
      <w:rFonts w:asciiTheme="majorHAnsi" w:hAnsiTheme="majorHAnsi"/>
      <w:b/>
      <w:i/>
      <w:color w:val="0F705C" w:themeColor="accent3" w:themeShade="BF"/>
      <w:spacing w:val="20"/>
      <w:szCs w:val="26"/>
    </w:rPr>
  </w:style>
  <w:style w:type="paragraph" w:styleId="Heading6">
    <w:name w:val="heading 6"/>
    <w:basedOn w:val="Normal"/>
    <w:next w:val="Normal"/>
    <w:link w:val="Heading6Char"/>
    <w:uiPriority w:val="9"/>
    <w:unhideWhenUsed/>
    <w:qFormat/>
    <w:rsid w:val="000D5EC8"/>
    <w:pPr>
      <w:spacing w:before="200" w:after="0"/>
      <w:outlineLvl w:val="5"/>
    </w:pPr>
    <w:rPr>
      <w:rFonts w:asciiTheme="majorHAnsi" w:hAnsiTheme="majorHAnsi"/>
      <w:color w:val="0A4A3D" w:themeColor="accent3" w:themeShade="7F"/>
      <w:spacing w:val="10"/>
      <w:sz w:val="24"/>
    </w:rPr>
  </w:style>
  <w:style w:type="paragraph" w:styleId="Heading7">
    <w:name w:val="heading 7"/>
    <w:basedOn w:val="Normal"/>
    <w:next w:val="Normal"/>
    <w:link w:val="Heading7Char"/>
    <w:uiPriority w:val="9"/>
    <w:unhideWhenUsed/>
    <w:qFormat/>
    <w:rsid w:val="000D5EC8"/>
    <w:pPr>
      <w:spacing w:before="200" w:after="0"/>
      <w:outlineLvl w:val="6"/>
    </w:pPr>
    <w:rPr>
      <w:rFonts w:asciiTheme="majorHAnsi" w:hAnsiTheme="majorHAnsi"/>
      <w:i/>
      <w:color w:val="0A4A3D" w:themeColor="accent3" w:themeShade="7F"/>
      <w:spacing w:val="10"/>
      <w:sz w:val="24"/>
    </w:rPr>
  </w:style>
  <w:style w:type="paragraph" w:styleId="Heading8">
    <w:name w:val="heading 8"/>
    <w:basedOn w:val="Normal"/>
    <w:next w:val="Normal"/>
    <w:link w:val="Heading8Char"/>
    <w:uiPriority w:val="9"/>
    <w:unhideWhenUsed/>
    <w:qFormat/>
    <w:rsid w:val="00B9643A"/>
    <w:pPr>
      <w:spacing w:before="200" w:after="0"/>
      <w:outlineLvl w:val="7"/>
    </w:pPr>
    <w:rPr>
      <w:rFonts w:asciiTheme="majorHAnsi" w:hAnsiTheme="majorHAnsi"/>
      <w:color w:val="052F61" w:themeColor="accent1"/>
      <w:spacing w:val="10"/>
      <w:sz w:val="24"/>
    </w:rPr>
  </w:style>
  <w:style w:type="paragraph" w:styleId="Heading9">
    <w:name w:val="heading 9"/>
    <w:basedOn w:val="Normal"/>
    <w:next w:val="Normal"/>
    <w:link w:val="Heading9Char"/>
    <w:uiPriority w:val="9"/>
    <w:unhideWhenUsed/>
    <w:qFormat/>
    <w:rsid w:val="000D5EC8"/>
    <w:pPr>
      <w:spacing w:before="200" w:after="0"/>
      <w:outlineLvl w:val="8"/>
    </w:pPr>
    <w:rPr>
      <w:rFonts w:asciiTheme="majorHAnsi" w:hAnsiTheme="majorHAnsi"/>
      <w:i/>
      <w:color w:val="052F61"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5A4"/>
    <w:rPr>
      <w:rFonts w:asciiTheme="majorHAnsi" w:hAnsiTheme="majorHAnsi" w:cs="Times New Roman"/>
      <w:b/>
      <w:color w:val="032348" w:themeColor="accent1" w:themeShade="BF"/>
      <w:spacing w:val="20"/>
      <w:sz w:val="32"/>
      <w:szCs w:val="32"/>
    </w:rPr>
  </w:style>
  <w:style w:type="character" w:customStyle="1" w:styleId="Heading2Char">
    <w:name w:val="Heading 2 Char"/>
    <w:basedOn w:val="DefaultParagraphFont"/>
    <w:link w:val="Heading2"/>
    <w:uiPriority w:val="9"/>
    <w:rsid w:val="000D5EC8"/>
    <w:rPr>
      <w:rFonts w:asciiTheme="majorHAnsi" w:hAnsiTheme="majorHAnsi" w:cs="Times New Roman"/>
      <w:b/>
      <w:color w:val="032348" w:themeColor="accent1" w:themeShade="BF"/>
      <w:spacing w:val="20"/>
      <w:sz w:val="24"/>
      <w:szCs w:val="28"/>
    </w:rPr>
  </w:style>
  <w:style w:type="character" w:customStyle="1" w:styleId="Heading3Char">
    <w:name w:val="Heading 3 Char"/>
    <w:basedOn w:val="DefaultParagraphFont"/>
    <w:link w:val="Heading3"/>
    <w:uiPriority w:val="9"/>
    <w:rsid w:val="000D5EC8"/>
    <w:rPr>
      <w:rFonts w:asciiTheme="majorHAnsi" w:hAnsiTheme="majorHAnsi" w:cs="Times New Roman"/>
      <w:b/>
      <w:color w:val="052F61" w:themeColor="accent1"/>
      <w:spacing w:val="20"/>
      <w:sz w:val="24"/>
      <w:szCs w:val="24"/>
    </w:rPr>
  </w:style>
  <w:style w:type="paragraph" w:styleId="Title">
    <w:name w:val="Title"/>
    <w:basedOn w:val="Normal"/>
    <w:link w:val="TitleChar"/>
    <w:qFormat/>
    <w:rsid w:val="000D5EC8"/>
    <w:pPr>
      <w:pBdr>
        <w:bottom w:val="single" w:sz="8" w:space="4" w:color="052F61" w:themeColor="accent1"/>
      </w:pBdr>
      <w:spacing w:line="240" w:lineRule="auto"/>
      <w:contextualSpacing/>
      <w:jc w:val="center"/>
    </w:pPr>
    <w:rPr>
      <w:rFonts w:asciiTheme="majorHAnsi" w:hAnsiTheme="majorHAnsi"/>
      <w:b/>
      <w:smallCaps/>
      <w:color w:val="052F61" w:themeColor="accent1"/>
      <w:sz w:val="48"/>
      <w:szCs w:val="48"/>
    </w:rPr>
  </w:style>
  <w:style w:type="character" w:customStyle="1" w:styleId="TitleChar">
    <w:name w:val="Title Char"/>
    <w:basedOn w:val="DefaultParagraphFont"/>
    <w:link w:val="Title"/>
    <w:uiPriority w:val="10"/>
    <w:rsid w:val="000D5EC8"/>
    <w:rPr>
      <w:rFonts w:asciiTheme="majorHAnsi" w:hAnsiTheme="majorHAnsi" w:cs="Times New Roman"/>
      <w:b/>
      <w:smallCaps/>
      <w:color w:val="052F61" w:themeColor="accent1"/>
      <w:sz w:val="48"/>
      <w:szCs w:val="48"/>
    </w:rPr>
  </w:style>
  <w:style w:type="paragraph" w:styleId="Subtitle">
    <w:name w:val="Subtitle"/>
    <w:basedOn w:val="Normal"/>
    <w:link w:val="SubtitleChar"/>
    <w:uiPriority w:val="11"/>
    <w:qFormat/>
    <w:rsid w:val="000D5EC8"/>
    <w:pPr>
      <w:spacing w:after="480" w:line="240" w:lineRule="auto"/>
      <w:jc w:val="center"/>
    </w:pPr>
    <w:rPr>
      <w:rFonts w:asciiTheme="majorHAnsi" w:hAnsiTheme="majorHAnsi" w:cstheme="minorHAnsi"/>
      <w:color w:val="auto"/>
      <w:sz w:val="28"/>
      <w:szCs w:val="24"/>
    </w:rPr>
  </w:style>
  <w:style w:type="character" w:customStyle="1" w:styleId="SubtitleChar">
    <w:name w:val="Subtitle Char"/>
    <w:basedOn w:val="DefaultParagraphFont"/>
    <w:link w:val="Subtitle"/>
    <w:uiPriority w:val="11"/>
    <w:rsid w:val="000D5EC8"/>
    <w:rPr>
      <w:rFonts w:asciiTheme="majorHAnsi" w:hAnsiTheme="majorHAnsi" w:cstheme="minorHAnsi"/>
      <w:sz w:val="28"/>
      <w:szCs w:val="24"/>
    </w:rPr>
  </w:style>
  <w:style w:type="paragraph" w:styleId="Footer">
    <w:name w:val="footer"/>
    <w:basedOn w:val="Normal"/>
    <w:link w:val="FooterChar"/>
    <w:uiPriority w:val="99"/>
    <w:unhideWhenUsed/>
    <w:rsid w:val="000D5EC8"/>
    <w:pPr>
      <w:tabs>
        <w:tab w:val="center" w:pos="4320"/>
        <w:tab w:val="right" w:pos="8640"/>
      </w:tabs>
    </w:pPr>
  </w:style>
  <w:style w:type="character" w:customStyle="1" w:styleId="FooterChar">
    <w:name w:val="Footer Char"/>
    <w:basedOn w:val="DefaultParagraphFont"/>
    <w:link w:val="Footer"/>
    <w:uiPriority w:val="99"/>
    <w:rsid w:val="000D5EC8"/>
    <w:rPr>
      <w:rFonts w:cs="Times New Roman"/>
      <w:color w:val="000000" w:themeColor="text1"/>
      <w:szCs w:val="20"/>
    </w:rPr>
  </w:style>
  <w:style w:type="paragraph" w:styleId="Caption">
    <w:name w:val="caption"/>
    <w:basedOn w:val="Normal"/>
    <w:next w:val="Normal"/>
    <w:uiPriority w:val="35"/>
    <w:unhideWhenUsed/>
    <w:qFormat/>
    <w:rsid w:val="000D5EC8"/>
    <w:pPr>
      <w:spacing w:after="0" w:line="240" w:lineRule="auto"/>
    </w:pPr>
    <w:rPr>
      <w:bCs/>
      <w:smallCaps/>
      <w:color w:val="7B0A60" w:themeColor="accent2" w:themeShade="BF"/>
      <w:spacing w:val="10"/>
      <w:sz w:val="18"/>
      <w:szCs w:val="18"/>
    </w:rPr>
  </w:style>
  <w:style w:type="paragraph" w:styleId="BalloonText">
    <w:name w:val="Balloon Text"/>
    <w:basedOn w:val="Normal"/>
    <w:link w:val="BalloonTextChar"/>
    <w:uiPriority w:val="99"/>
    <w:semiHidden/>
    <w:unhideWhenUsed/>
    <w:rsid w:val="000D5EC8"/>
    <w:rPr>
      <w:rFonts w:ascii="Tahoma" w:hAnsi="Tahoma" w:cs="Tahoma"/>
      <w:sz w:val="16"/>
      <w:szCs w:val="16"/>
    </w:rPr>
  </w:style>
  <w:style w:type="character" w:customStyle="1" w:styleId="BalloonTextChar">
    <w:name w:val="Balloon Text Char"/>
    <w:basedOn w:val="DefaultParagraphFont"/>
    <w:link w:val="BalloonText"/>
    <w:uiPriority w:val="99"/>
    <w:semiHidden/>
    <w:rsid w:val="000D5EC8"/>
    <w:rPr>
      <w:rFonts w:ascii="Tahoma" w:hAnsi="Tahoma" w:cs="Tahoma"/>
      <w:color w:val="000000" w:themeColor="text1"/>
      <w:sz w:val="16"/>
      <w:szCs w:val="16"/>
    </w:rPr>
  </w:style>
  <w:style w:type="paragraph" w:styleId="BlockText">
    <w:name w:val="Block Text"/>
    <w:aliases w:val="Block Quote"/>
    <w:uiPriority w:val="40"/>
    <w:rsid w:val="000D5EC8"/>
    <w:pPr>
      <w:pBdr>
        <w:top w:val="single" w:sz="2" w:space="10" w:color="167AF3" w:themeColor="accent1" w:themeTint="99"/>
        <w:bottom w:val="single" w:sz="24" w:space="10" w:color="167AF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sid w:val="000D5EC8"/>
    <w:rPr>
      <w:rFonts w:asciiTheme="majorHAnsi" w:hAnsiTheme="majorHAnsi" w:cs="Times New Roman"/>
      <w:i/>
      <w:color w:val="C62324" w:themeColor="accent6"/>
      <w:sz w:val="20"/>
      <w:szCs w:val="20"/>
    </w:rPr>
  </w:style>
  <w:style w:type="character" w:styleId="Emphasis">
    <w:name w:val="Emphasis"/>
    <w:uiPriority w:val="20"/>
    <w:qFormat/>
    <w:rsid w:val="000D5EC8"/>
    <w:rPr>
      <w:b/>
      <w:i/>
      <w:color w:val="404040" w:themeColor="text1" w:themeTint="BF"/>
      <w:spacing w:val="2"/>
      <w:w w:val="100"/>
    </w:rPr>
  </w:style>
  <w:style w:type="paragraph" w:styleId="Header">
    <w:name w:val="header"/>
    <w:basedOn w:val="Normal"/>
    <w:link w:val="HeaderChar"/>
    <w:uiPriority w:val="99"/>
    <w:unhideWhenUsed/>
    <w:rsid w:val="000D5EC8"/>
    <w:pPr>
      <w:tabs>
        <w:tab w:val="center" w:pos="4320"/>
        <w:tab w:val="right" w:pos="8640"/>
      </w:tabs>
    </w:pPr>
  </w:style>
  <w:style w:type="character" w:customStyle="1" w:styleId="HeaderChar">
    <w:name w:val="Header Char"/>
    <w:basedOn w:val="DefaultParagraphFont"/>
    <w:link w:val="Header"/>
    <w:uiPriority w:val="99"/>
    <w:rsid w:val="000D5EC8"/>
    <w:rPr>
      <w:rFonts w:cs="Times New Roman"/>
      <w:color w:val="000000" w:themeColor="text1"/>
      <w:szCs w:val="20"/>
    </w:rPr>
  </w:style>
  <w:style w:type="character" w:customStyle="1" w:styleId="Heading4Char">
    <w:name w:val="Heading 4 Char"/>
    <w:basedOn w:val="DefaultParagraphFont"/>
    <w:link w:val="Heading4"/>
    <w:uiPriority w:val="9"/>
    <w:rsid w:val="006900BE"/>
    <w:rPr>
      <w:rFonts w:asciiTheme="majorHAnsi" w:hAnsiTheme="majorHAnsi" w:cs="Times New Roman"/>
      <w:b/>
      <w:color w:val="0F705C" w:themeColor="accent3" w:themeShade="BF"/>
      <w:spacing w:val="20"/>
    </w:rPr>
  </w:style>
  <w:style w:type="character" w:customStyle="1" w:styleId="Heading5Char">
    <w:name w:val="Heading 5 Char"/>
    <w:basedOn w:val="DefaultParagraphFont"/>
    <w:link w:val="Heading5"/>
    <w:uiPriority w:val="9"/>
    <w:rsid w:val="000D5EC8"/>
    <w:rPr>
      <w:rFonts w:asciiTheme="majorHAnsi" w:hAnsiTheme="majorHAnsi" w:cs="Times New Roman"/>
      <w:b/>
      <w:i/>
      <w:color w:val="0F705C" w:themeColor="accent3" w:themeShade="BF"/>
      <w:spacing w:val="20"/>
      <w:szCs w:val="26"/>
    </w:rPr>
  </w:style>
  <w:style w:type="character" w:customStyle="1" w:styleId="Heading6Char">
    <w:name w:val="Heading 6 Char"/>
    <w:basedOn w:val="DefaultParagraphFont"/>
    <w:link w:val="Heading6"/>
    <w:uiPriority w:val="9"/>
    <w:rsid w:val="000D5EC8"/>
    <w:rPr>
      <w:rFonts w:asciiTheme="majorHAnsi" w:hAnsiTheme="majorHAnsi" w:cs="Times New Roman"/>
      <w:color w:val="0A4A3D" w:themeColor="accent3" w:themeShade="7F"/>
      <w:spacing w:val="10"/>
      <w:sz w:val="24"/>
      <w:szCs w:val="20"/>
    </w:rPr>
  </w:style>
  <w:style w:type="character" w:customStyle="1" w:styleId="Heading7Char">
    <w:name w:val="Heading 7 Char"/>
    <w:basedOn w:val="DefaultParagraphFont"/>
    <w:link w:val="Heading7"/>
    <w:uiPriority w:val="9"/>
    <w:rsid w:val="000D5EC8"/>
    <w:rPr>
      <w:rFonts w:asciiTheme="majorHAnsi" w:hAnsiTheme="majorHAnsi" w:cs="Times New Roman"/>
      <w:i/>
      <w:color w:val="0A4A3D" w:themeColor="accent3" w:themeShade="7F"/>
      <w:spacing w:val="10"/>
      <w:sz w:val="24"/>
      <w:szCs w:val="20"/>
    </w:rPr>
  </w:style>
  <w:style w:type="character" w:customStyle="1" w:styleId="Heading8Char">
    <w:name w:val="Heading 8 Char"/>
    <w:basedOn w:val="DefaultParagraphFont"/>
    <w:link w:val="Heading8"/>
    <w:uiPriority w:val="9"/>
    <w:rsid w:val="00B9643A"/>
    <w:rPr>
      <w:rFonts w:asciiTheme="majorHAnsi" w:hAnsiTheme="majorHAnsi" w:cs="Times New Roman"/>
      <w:color w:val="052F61" w:themeColor="accent1"/>
      <w:spacing w:val="10"/>
      <w:sz w:val="24"/>
      <w:szCs w:val="20"/>
    </w:rPr>
  </w:style>
  <w:style w:type="character" w:customStyle="1" w:styleId="Heading9Char">
    <w:name w:val="Heading 9 Char"/>
    <w:basedOn w:val="DefaultParagraphFont"/>
    <w:link w:val="Heading9"/>
    <w:uiPriority w:val="9"/>
    <w:rsid w:val="000D5EC8"/>
    <w:rPr>
      <w:rFonts w:asciiTheme="majorHAnsi" w:hAnsiTheme="majorHAnsi" w:cs="Times New Roman"/>
      <w:i/>
      <w:color w:val="052F61" w:themeColor="accent1"/>
      <w:spacing w:val="10"/>
      <w:szCs w:val="20"/>
    </w:rPr>
  </w:style>
  <w:style w:type="character" w:styleId="IntenseEmphasis">
    <w:name w:val="Intense Emphasis"/>
    <w:basedOn w:val="DefaultParagraphFont"/>
    <w:uiPriority w:val="21"/>
    <w:qFormat/>
    <w:rsid w:val="000D5EC8"/>
    <w:rPr>
      <w:rFonts w:asciiTheme="minorHAnsi" w:hAnsiTheme="minorHAnsi" w:cs="Times New Roman"/>
      <w:b/>
      <w:i/>
      <w:smallCaps/>
      <w:color w:val="A50E82" w:themeColor="accent2"/>
      <w:spacing w:val="2"/>
      <w:w w:val="100"/>
      <w:sz w:val="20"/>
      <w:szCs w:val="20"/>
    </w:rPr>
  </w:style>
  <w:style w:type="paragraph" w:styleId="IntenseQuote">
    <w:name w:val="Intense Quote"/>
    <w:basedOn w:val="Normal"/>
    <w:link w:val="IntenseQuoteChar"/>
    <w:uiPriority w:val="30"/>
    <w:qFormat/>
    <w:rsid w:val="000D5EC8"/>
    <w:pPr>
      <w:pBdr>
        <w:top w:val="single" w:sz="36" w:space="10" w:color="167AF3" w:themeColor="accent1" w:themeTint="99"/>
        <w:left w:val="single" w:sz="24" w:space="10" w:color="052F61" w:themeColor="accent1"/>
        <w:bottom w:val="single" w:sz="36" w:space="10" w:color="14967C" w:themeColor="accent3"/>
        <w:right w:val="single" w:sz="24" w:space="10" w:color="052F61" w:themeColor="accent1"/>
      </w:pBdr>
      <w:shd w:val="clear" w:color="auto" w:fill="052F61"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sid w:val="000D5EC8"/>
    <w:rPr>
      <w:rFonts w:asciiTheme="majorHAnsi" w:hAnsiTheme="majorHAnsi" w:cs="Times New Roman"/>
      <w:i/>
      <w:color w:val="FFFFFF" w:themeColor="background1"/>
      <w:sz w:val="32"/>
      <w:szCs w:val="20"/>
      <w:shd w:val="clear" w:color="auto" w:fill="052F61" w:themeFill="accent1"/>
    </w:rPr>
  </w:style>
  <w:style w:type="character" w:styleId="IntenseReference">
    <w:name w:val="Intense Reference"/>
    <w:basedOn w:val="DefaultParagraphFont"/>
    <w:uiPriority w:val="32"/>
    <w:qFormat/>
    <w:rsid w:val="000D5EC8"/>
    <w:rPr>
      <w:rFonts w:cs="Times New Roman"/>
      <w:b/>
      <w:color w:val="052F61" w:themeColor="accent1"/>
      <w:sz w:val="22"/>
      <w:szCs w:val="20"/>
      <w:u w:val="single"/>
    </w:rPr>
  </w:style>
  <w:style w:type="paragraph" w:styleId="ListBullet">
    <w:name w:val="List Bullet"/>
    <w:basedOn w:val="Normal"/>
    <w:unhideWhenUsed/>
    <w:qFormat/>
    <w:rsid w:val="000D5EC8"/>
    <w:pPr>
      <w:numPr>
        <w:numId w:val="11"/>
      </w:numPr>
      <w:spacing w:after="0"/>
      <w:contextualSpacing/>
    </w:pPr>
  </w:style>
  <w:style w:type="paragraph" w:styleId="ListBullet2">
    <w:name w:val="List Bullet 2"/>
    <w:basedOn w:val="Normal"/>
    <w:uiPriority w:val="36"/>
    <w:unhideWhenUsed/>
    <w:qFormat/>
    <w:rsid w:val="000D5EC8"/>
    <w:pPr>
      <w:numPr>
        <w:numId w:val="12"/>
      </w:numPr>
      <w:spacing w:after="0"/>
    </w:pPr>
  </w:style>
  <w:style w:type="paragraph" w:styleId="ListBullet3">
    <w:name w:val="List Bullet 3"/>
    <w:basedOn w:val="Normal"/>
    <w:uiPriority w:val="36"/>
    <w:unhideWhenUsed/>
    <w:qFormat/>
    <w:rsid w:val="000D5EC8"/>
    <w:pPr>
      <w:numPr>
        <w:numId w:val="13"/>
      </w:numPr>
      <w:spacing w:after="0"/>
    </w:pPr>
  </w:style>
  <w:style w:type="paragraph" w:styleId="ListBullet4">
    <w:name w:val="List Bullet 4"/>
    <w:basedOn w:val="Normal"/>
    <w:uiPriority w:val="36"/>
    <w:unhideWhenUsed/>
    <w:qFormat/>
    <w:rsid w:val="000D5EC8"/>
    <w:pPr>
      <w:numPr>
        <w:numId w:val="14"/>
      </w:numPr>
      <w:spacing w:after="0"/>
    </w:pPr>
  </w:style>
  <w:style w:type="paragraph" w:styleId="ListBullet5">
    <w:name w:val="List Bullet 5"/>
    <w:basedOn w:val="Normal"/>
    <w:uiPriority w:val="36"/>
    <w:unhideWhenUsed/>
    <w:qFormat/>
    <w:rsid w:val="000D5EC8"/>
    <w:pPr>
      <w:numPr>
        <w:numId w:val="15"/>
      </w:numPr>
      <w:spacing w:after="0"/>
    </w:pPr>
  </w:style>
  <w:style w:type="paragraph" w:styleId="NoSpacing">
    <w:name w:val="No Spacing"/>
    <w:basedOn w:val="Normal"/>
    <w:uiPriority w:val="1"/>
    <w:qFormat/>
    <w:rsid w:val="000D5EC8"/>
    <w:pPr>
      <w:spacing w:after="0" w:line="240" w:lineRule="auto"/>
    </w:pPr>
  </w:style>
  <w:style w:type="character" w:styleId="PlaceholderText">
    <w:name w:val="Placeholder Text"/>
    <w:basedOn w:val="DefaultParagraphFont"/>
    <w:uiPriority w:val="99"/>
    <w:semiHidden/>
    <w:rsid w:val="000D5EC8"/>
    <w:rPr>
      <w:color w:val="808080"/>
    </w:rPr>
  </w:style>
  <w:style w:type="paragraph" w:styleId="Quote">
    <w:name w:val="Quote"/>
    <w:basedOn w:val="Normal"/>
    <w:link w:val="QuoteChar"/>
    <w:uiPriority w:val="29"/>
    <w:qFormat/>
    <w:rsid w:val="000D5EC8"/>
    <w:rPr>
      <w:i/>
      <w:color w:val="7F7F7F" w:themeColor="background1" w:themeShade="7F"/>
      <w:sz w:val="24"/>
    </w:rPr>
  </w:style>
  <w:style w:type="character" w:customStyle="1" w:styleId="QuoteChar">
    <w:name w:val="Quote Char"/>
    <w:basedOn w:val="DefaultParagraphFont"/>
    <w:link w:val="Quote"/>
    <w:uiPriority w:val="29"/>
    <w:rsid w:val="000D5EC8"/>
    <w:rPr>
      <w:rFonts w:cs="Times New Roman"/>
      <w:i/>
      <w:color w:val="7F7F7F" w:themeColor="background1" w:themeShade="7F"/>
      <w:sz w:val="24"/>
      <w:szCs w:val="20"/>
    </w:rPr>
  </w:style>
  <w:style w:type="character" w:styleId="Strong">
    <w:name w:val="Strong"/>
    <w:uiPriority w:val="22"/>
    <w:qFormat/>
    <w:rsid w:val="000D5EC8"/>
    <w:rPr>
      <w:rFonts w:asciiTheme="minorHAnsi" w:hAnsiTheme="minorHAnsi"/>
      <w:b/>
      <w:color w:val="A50E82" w:themeColor="accent2"/>
    </w:rPr>
  </w:style>
  <w:style w:type="character" w:styleId="SubtleEmphasis">
    <w:name w:val="Subtle Emphasis"/>
    <w:basedOn w:val="DefaultParagraphFont"/>
    <w:uiPriority w:val="19"/>
    <w:qFormat/>
    <w:rsid w:val="000D5EC8"/>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sid w:val="000D5EC8"/>
    <w:rPr>
      <w:rFonts w:cs="Times New Roman"/>
      <w:color w:val="737373" w:themeColor="text1" w:themeTint="8C"/>
      <w:sz w:val="22"/>
      <w:szCs w:val="20"/>
      <w:u w:val="single"/>
    </w:rPr>
  </w:style>
  <w:style w:type="table" w:styleId="TableGrid">
    <w:name w:val="Table Grid"/>
    <w:basedOn w:val="TableNormal"/>
    <w:uiPriority w:val="39"/>
    <w:rsid w:val="000D5EC8"/>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0D5EC8"/>
    <w:pPr>
      <w:tabs>
        <w:tab w:val="right" w:leader="dot" w:pos="8630"/>
      </w:tabs>
      <w:spacing w:after="40" w:line="240" w:lineRule="auto"/>
    </w:pPr>
    <w:rPr>
      <w:smallCaps/>
      <w:noProof/>
      <w:color w:val="A50E82" w:themeColor="accent2"/>
    </w:rPr>
  </w:style>
  <w:style w:type="paragraph" w:styleId="TOC2">
    <w:name w:val="toc 2"/>
    <w:basedOn w:val="Normal"/>
    <w:next w:val="Normal"/>
    <w:autoRedefine/>
    <w:uiPriority w:val="39"/>
    <w:unhideWhenUsed/>
    <w:qFormat/>
    <w:rsid w:val="000D5EC8"/>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rsid w:val="000D5EC8"/>
    <w:pPr>
      <w:tabs>
        <w:tab w:val="right" w:leader="dot" w:pos="8630"/>
      </w:tabs>
      <w:spacing w:after="40" w:line="240" w:lineRule="auto"/>
      <w:ind w:left="446"/>
    </w:pPr>
    <w:rPr>
      <w:smallCaps/>
      <w:noProof/>
    </w:rPr>
  </w:style>
  <w:style w:type="paragraph" w:styleId="TOC4">
    <w:name w:val="toc 4"/>
    <w:basedOn w:val="Normal"/>
    <w:next w:val="Normal"/>
    <w:autoRedefine/>
    <w:uiPriority w:val="39"/>
    <w:unhideWhenUsed/>
    <w:qFormat/>
    <w:rsid w:val="000D5EC8"/>
    <w:pPr>
      <w:tabs>
        <w:tab w:val="right" w:leader="dot" w:pos="8630"/>
      </w:tabs>
      <w:spacing w:after="40" w:line="240" w:lineRule="auto"/>
      <w:ind w:left="662"/>
    </w:pPr>
    <w:rPr>
      <w:smallCaps/>
      <w:noProof/>
    </w:rPr>
  </w:style>
  <w:style w:type="paragraph" w:styleId="TOC5">
    <w:name w:val="toc 5"/>
    <w:basedOn w:val="Normal"/>
    <w:next w:val="Normal"/>
    <w:autoRedefine/>
    <w:uiPriority w:val="99"/>
    <w:unhideWhenUsed/>
    <w:qFormat/>
    <w:rsid w:val="000D5EC8"/>
    <w:pPr>
      <w:tabs>
        <w:tab w:val="right" w:leader="dot" w:pos="8630"/>
      </w:tabs>
      <w:spacing w:after="40" w:line="240" w:lineRule="auto"/>
      <w:ind w:left="878"/>
    </w:pPr>
    <w:rPr>
      <w:smallCaps/>
      <w:noProof/>
    </w:rPr>
  </w:style>
  <w:style w:type="paragraph" w:styleId="TOC6">
    <w:name w:val="toc 6"/>
    <w:basedOn w:val="Normal"/>
    <w:next w:val="Normal"/>
    <w:autoRedefine/>
    <w:uiPriority w:val="99"/>
    <w:unhideWhenUsed/>
    <w:qFormat/>
    <w:rsid w:val="000D5EC8"/>
    <w:pPr>
      <w:tabs>
        <w:tab w:val="right" w:leader="dot" w:pos="8630"/>
      </w:tabs>
      <w:spacing w:after="40" w:line="240" w:lineRule="auto"/>
      <w:ind w:left="1094"/>
    </w:pPr>
    <w:rPr>
      <w:smallCaps/>
      <w:noProof/>
    </w:rPr>
  </w:style>
  <w:style w:type="paragraph" w:styleId="TOC7">
    <w:name w:val="toc 7"/>
    <w:basedOn w:val="Normal"/>
    <w:next w:val="Normal"/>
    <w:autoRedefine/>
    <w:uiPriority w:val="99"/>
    <w:unhideWhenUsed/>
    <w:qFormat/>
    <w:rsid w:val="000D5EC8"/>
    <w:pPr>
      <w:tabs>
        <w:tab w:val="right" w:leader="dot" w:pos="8630"/>
      </w:tabs>
      <w:spacing w:after="40" w:line="240" w:lineRule="auto"/>
      <w:ind w:left="1325"/>
    </w:pPr>
    <w:rPr>
      <w:smallCaps/>
      <w:noProof/>
    </w:rPr>
  </w:style>
  <w:style w:type="paragraph" w:styleId="TOC8">
    <w:name w:val="toc 8"/>
    <w:basedOn w:val="Normal"/>
    <w:next w:val="Normal"/>
    <w:autoRedefine/>
    <w:uiPriority w:val="39"/>
    <w:unhideWhenUsed/>
    <w:qFormat/>
    <w:rsid w:val="000D5EC8"/>
    <w:pPr>
      <w:tabs>
        <w:tab w:val="right" w:leader="dot" w:pos="8630"/>
      </w:tabs>
      <w:spacing w:after="40" w:line="240" w:lineRule="auto"/>
      <w:ind w:left="1540"/>
    </w:pPr>
    <w:rPr>
      <w:smallCaps/>
      <w:noProof/>
    </w:rPr>
  </w:style>
  <w:style w:type="paragraph" w:styleId="TOC9">
    <w:name w:val="toc 9"/>
    <w:basedOn w:val="Normal"/>
    <w:next w:val="Normal"/>
    <w:autoRedefine/>
    <w:uiPriority w:val="39"/>
    <w:unhideWhenUsed/>
    <w:qFormat/>
    <w:rsid w:val="000D5EC8"/>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sid w:val="000D5EC8"/>
    <w:rPr>
      <w:color w:val="0D2E46" w:themeColor="hyperlink"/>
      <w:u w:val="single"/>
    </w:rPr>
  </w:style>
  <w:style w:type="paragraph" w:customStyle="1" w:styleId="Reference">
    <w:name w:val="Reference"/>
    <w:basedOn w:val="Normal"/>
    <w:rsid w:val="00487423"/>
    <w:pPr>
      <w:spacing w:before="240" w:after="0" w:line="480" w:lineRule="atLeast"/>
      <w:ind w:left="720" w:hanging="720"/>
    </w:pPr>
    <w:rPr>
      <w:rFonts w:asciiTheme="majorHAnsi" w:eastAsia="Times New Roman" w:hAnsiTheme="majorHAnsi"/>
      <w:color w:val="auto"/>
      <w:sz w:val="24"/>
      <w:szCs w:val="22"/>
    </w:rPr>
  </w:style>
  <w:style w:type="paragraph" w:styleId="ListParagraph">
    <w:name w:val="List Paragraph"/>
    <w:basedOn w:val="Normal"/>
    <w:uiPriority w:val="34"/>
    <w:qFormat/>
    <w:rsid w:val="00487423"/>
    <w:pPr>
      <w:spacing w:after="200" w:line="252" w:lineRule="auto"/>
      <w:ind w:left="720"/>
      <w:contextualSpacing/>
    </w:pPr>
    <w:rPr>
      <w:rFonts w:asciiTheme="majorHAnsi" w:eastAsiaTheme="majorEastAsia" w:hAnsiTheme="majorHAnsi" w:cstheme="majorBidi"/>
      <w:color w:val="auto"/>
      <w:szCs w:val="22"/>
      <w:lang w:bidi="en-US"/>
    </w:rPr>
  </w:style>
  <w:style w:type="paragraph" w:customStyle="1" w:styleId="Label">
    <w:name w:val="Label"/>
    <w:basedOn w:val="Title"/>
    <w:qFormat/>
    <w:rsid w:val="00487423"/>
    <w:pPr>
      <w:pBdr>
        <w:top w:val="dotted" w:sz="2" w:space="1" w:color="520740" w:themeColor="accent2" w:themeShade="80"/>
        <w:bottom w:val="dotted" w:sz="2" w:space="6" w:color="520740" w:themeColor="accent2" w:themeShade="80"/>
      </w:pBdr>
      <w:spacing w:before="500" w:after="300"/>
      <w:contextualSpacing w:val="0"/>
    </w:pPr>
    <w:rPr>
      <w:rFonts w:asciiTheme="minorHAnsi" w:eastAsiaTheme="majorEastAsia" w:hAnsiTheme="minorHAnsi" w:cstheme="majorBidi"/>
      <w:b w:val="0"/>
      <w:caps/>
      <w:smallCaps w:val="0"/>
      <w:noProof/>
      <w:color w:val="520740" w:themeColor="accent2" w:themeShade="80"/>
      <w:spacing w:val="50"/>
      <w:sz w:val="44"/>
      <w:szCs w:val="44"/>
    </w:rPr>
  </w:style>
  <w:style w:type="paragraph" w:styleId="CommentText">
    <w:name w:val="annotation text"/>
    <w:basedOn w:val="Normal"/>
    <w:link w:val="CommentTextChar"/>
    <w:semiHidden/>
    <w:rsid w:val="00851DA5"/>
    <w:pPr>
      <w:spacing w:after="0" w:line="240" w:lineRule="auto"/>
    </w:pPr>
    <w:rPr>
      <w:rFonts w:ascii="Arial" w:eastAsia="Times New Roman" w:hAnsi="Arial"/>
      <w:color w:val="auto"/>
      <w:sz w:val="20"/>
    </w:rPr>
  </w:style>
  <w:style w:type="character" w:customStyle="1" w:styleId="CommentTextChar">
    <w:name w:val="Comment Text Char"/>
    <w:basedOn w:val="DefaultParagraphFont"/>
    <w:link w:val="CommentText"/>
    <w:semiHidden/>
    <w:rsid w:val="00851DA5"/>
    <w:rPr>
      <w:rFonts w:ascii="Arial" w:eastAsia="Times New Roman" w:hAnsi="Arial" w:cs="Times New Roman"/>
      <w:sz w:val="20"/>
      <w:szCs w:val="20"/>
    </w:rPr>
  </w:style>
  <w:style w:type="paragraph" w:styleId="BodyText">
    <w:name w:val="Body Text"/>
    <w:basedOn w:val="Normal"/>
    <w:link w:val="BodyTextChar"/>
    <w:rsid w:val="00851DA5"/>
    <w:pPr>
      <w:widowControl w:val="0"/>
      <w:autoSpaceDE w:val="0"/>
      <w:autoSpaceDN w:val="0"/>
      <w:adjustRightInd w:val="0"/>
      <w:spacing w:after="0" w:line="240" w:lineRule="auto"/>
    </w:pPr>
    <w:rPr>
      <w:rFonts w:ascii="Arial" w:eastAsia="Times New Roman" w:hAnsi="Arial" w:cs="Arial"/>
      <w:color w:val="auto"/>
      <w:sz w:val="20"/>
      <w:szCs w:val="24"/>
    </w:rPr>
  </w:style>
  <w:style w:type="character" w:customStyle="1" w:styleId="BodyTextChar">
    <w:name w:val="Body Text Char"/>
    <w:basedOn w:val="DefaultParagraphFont"/>
    <w:link w:val="BodyText"/>
    <w:rsid w:val="00851DA5"/>
    <w:rPr>
      <w:rFonts w:ascii="Arial" w:eastAsia="Times New Roman" w:hAnsi="Arial" w:cs="Arial"/>
      <w:sz w:val="20"/>
      <w:szCs w:val="24"/>
    </w:rPr>
  </w:style>
  <w:style w:type="paragraph" w:customStyle="1" w:styleId="Tabletext">
    <w:name w:val="Table text"/>
    <w:basedOn w:val="Normal"/>
    <w:rsid w:val="00851DA5"/>
    <w:pPr>
      <w:spacing w:after="0" w:line="240" w:lineRule="auto"/>
    </w:pPr>
    <w:rPr>
      <w:rFonts w:ascii="Arial" w:eastAsia="Times New Roman" w:hAnsi="Arial"/>
      <w:color w:val="auto"/>
      <w:sz w:val="20"/>
    </w:rPr>
  </w:style>
  <w:style w:type="paragraph" w:styleId="BodyText3">
    <w:name w:val="Body Text 3"/>
    <w:basedOn w:val="Normal"/>
    <w:link w:val="BodyText3Char"/>
    <w:rsid w:val="00851DA5"/>
    <w:pPr>
      <w:spacing w:after="0" w:line="240" w:lineRule="auto"/>
    </w:pPr>
    <w:rPr>
      <w:rFonts w:ascii="Verdana" w:eastAsia="Times New Roman" w:hAnsi="Verdana" w:cs="Arial"/>
      <w:i/>
      <w:iCs/>
      <w:color w:val="auto"/>
      <w:szCs w:val="22"/>
    </w:rPr>
  </w:style>
  <w:style w:type="character" w:customStyle="1" w:styleId="BodyText3Char">
    <w:name w:val="Body Text 3 Char"/>
    <w:basedOn w:val="DefaultParagraphFont"/>
    <w:link w:val="BodyText3"/>
    <w:rsid w:val="00851DA5"/>
    <w:rPr>
      <w:rFonts w:ascii="Verdana" w:eastAsia="Times New Roman" w:hAnsi="Verdana" w:cs="Arial"/>
      <w:i/>
      <w:iCs/>
    </w:rPr>
  </w:style>
  <w:style w:type="paragraph" w:customStyle="1" w:styleId="Majorfindingspagenumber">
    <w:name w:val="Major findings page number"/>
    <w:basedOn w:val="Tabletext"/>
    <w:rsid w:val="00851DA5"/>
    <w:rPr>
      <w:sz w:val="22"/>
    </w:rPr>
  </w:style>
  <w:style w:type="paragraph" w:styleId="NormalIndent">
    <w:name w:val="Normal Indent"/>
    <w:basedOn w:val="Normal"/>
    <w:rsid w:val="00851DA5"/>
    <w:pPr>
      <w:spacing w:after="240" w:line="240" w:lineRule="auto"/>
      <w:ind w:left="360"/>
    </w:pPr>
    <w:rPr>
      <w:rFonts w:ascii="Arial" w:eastAsia="Times New Roman" w:hAnsi="Arial" w:cs="Arial"/>
      <w:color w:val="auto"/>
    </w:rPr>
  </w:style>
  <w:style w:type="paragraph" w:customStyle="1" w:styleId="Tablecolumnheading">
    <w:name w:val="Table column heading"/>
    <w:basedOn w:val="Tabletext"/>
    <w:rsid w:val="00851DA5"/>
    <w:rPr>
      <w:b/>
    </w:rPr>
  </w:style>
  <w:style w:type="paragraph" w:styleId="MessageHeader">
    <w:name w:val="Message Header"/>
    <w:basedOn w:val="Normal"/>
    <w:link w:val="MessageHeaderChar"/>
    <w:rsid w:val="00851DA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Arial" w:eastAsia="Times New Roman" w:hAnsi="Arial" w:cs="Arial"/>
      <w:color w:val="auto"/>
      <w:sz w:val="20"/>
      <w:szCs w:val="24"/>
    </w:rPr>
  </w:style>
  <w:style w:type="character" w:customStyle="1" w:styleId="MessageHeaderChar">
    <w:name w:val="Message Header Char"/>
    <w:basedOn w:val="DefaultParagraphFont"/>
    <w:link w:val="MessageHeader"/>
    <w:rsid w:val="00851DA5"/>
    <w:rPr>
      <w:rFonts w:ascii="Arial" w:eastAsia="Times New Roman" w:hAnsi="Arial" w:cs="Arial"/>
      <w:sz w:val="20"/>
      <w:szCs w:val="24"/>
      <w:shd w:val="pct20" w:color="auto" w:fill="auto"/>
    </w:rPr>
  </w:style>
  <w:style w:type="paragraph" w:styleId="DocumentMap">
    <w:name w:val="Document Map"/>
    <w:basedOn w:val="Normal"/>
    <w:link w:val="DocumentMapChar"/>
    <w:uiPriority w:val="99"/>
    <w:semiHidden/>
    <w:unhideWhenUsed/>
    <w:rsid w:val="00AF7B0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F7B08"/>
    <w:rPr>
      <w:rFonts w:ascii="Tahoma" w:hAnsi="Tahoma" w:cs="Tahoma"/>
      <w:color w:val="000000" w:themeColor="text1"/>
      <w:sz w:val="16"/>
      <w:szCs w:val="16"/>
    </w:rPr>
  </w:style>
  <w:style w:type="character" w:customStyle="1" w:styleId="fnt0">
    <w:name w:val="fnt0"/>
    <w:basedOn w:val="DefaultParagraphFont"/>
    <w:rsid w:val="00097D90"/>
  </w:style>
  <w:style w:type="paragraph" w:styleId="TOCHeading">
    <w:name w:val="TOC Heading"/>
    <w:basedOn w:val="Heading1"/>
    <w:next w:val="Normal"/>
    <w:uiPriority w:val="39"/>
    <w:semiHidden/>
    <w:unhideWhenUsed/>
    <w:qFormat/>
    <w:rsid w:val="00087426"/>
    <w:pPr>
      <w:keepNext/>
      <w:keepLines/>
      <w:spacing w:before="480" w:after="0" w:line="276" w:lineRule="auto"/>
      <w:outlineLvl w:val="9"/>
    </w:pPr>
    <w:rPr>
      <w:rFonts w:eastAsiaTheme="majorEastAsia" w:cstheme="majorBidi"/>
      <w:bCs/>
      <w:spacing w:val="0"/>
      <w:szCs w:val="28"/>
    </w:rPr>
  </w:style>
  <w:style w:type="character" w:styleId="PageNumber">
    <w:name w:val="page number"/>
    <w:basedOn w:val="DefaultParagraphFont"/>
    <w:uiPriority w:val="99"/>
    <w:semiHidden/>
    <w:unhideWhenUsed/>
    <w:rsid w:val="00F0042B"/>
  </w:style>
  <w:style w:type="paragraph" w:styleId="NormalWeb">
    <w:name w:val="Normal (Web)"/>
    <w:basedOn w:val="Normal"/>
    <w:uiPriority w:val="99"/>
    <w:semiHidden/>
    <w:unhideWhenUsed/>
    <w:rsid w:val="009F5D84"/>
    <w:pPr>
      <w:spacing w:before="100" w:beforeAutospacing="1" w:after="100" w:afterAutospacing="1" w:line="240" w:lineRule="auto"/>
    </w:pPr>
    <w:rPr>
      <w:rFonts w:ascii="Times" w:eastAsiaTheme="minorEastAsia" w:hAnsi="Times"/>
      <w:color w:val="aut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373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image" Target="media/image14.jpeg"/><Relationship Id="rId29" Type="http://schemas.openxmlformats.org/officeDocument/2006/relationships/image" Target="media/image15.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footer" Target="footer3.xml"/><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10" Type="http://schemas.openxmlformats.org/officeDocument/2006/relationships/endnotes" Target="endnotes.xml"/><Relationship Id="rId11" Type="http://schemas.openxmlformats.org/officeDocument/2006/relationships/image" Target="media/image1.jpeg"/><Relationship Id="rId12" Type="http://schemas.openxmlformats.org/officeDocument/2006/relationships/hyperlink" Target="http://tapestry.life/welcome"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s://purecss.io/layouts/marketing/"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fontTable" Target="fontTable.xml"/><Relationship Id="rId3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Application%20Data\Microsoft\Templates\Report.dotx"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templateProperties xmlns="urn:microsoft.template.properties">
  <_Version/>
  <_LCID/>
</templateProperti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229087-0CE3-49F2-8F52-E7138F37D32E}">
  <ds:schemaRefs>
    <ds:schemaRef ds:uri="urn:microsoft.template.properties"/>
  </ds:schemaRefs>
</ds:datastoreItem>
</file>

<file path=customXml/itemProps3.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4.xml><?xml version="1.0" encoding="utf-8"?>
<ds:datastoreItem xmlns:ds="http://schemas.openxmlformats.org/officeDocument/2006/customXml" ds:itemID="{78674681-A183-E448-B651-C7E49CB0F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Settings\Admin\Application Data\Microsoft\Templates\Report.dotx</Template>
  <TotalTime>198</TotalTime>
  <Pages>48</Pages>
  <Words>6119</Words>
  <Characters>34880</Characters>
  <Application>Microsoft Macintosh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Code Fair 2017</vt:lpstr>
    </vt:vector>
  </TitlesOfParts>
  <Company>Kris BeBbington and Joshua Bauer</Company>
  <LinksUpToDate>false</LinksUpToDate>
  <CharactersWithSpaces>40918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Code Fair 2017</dc:title>
  <dc:subject>Web presence and code fair promotion.</dc:subject>
  <dc:creator>IT Faculty, Charles Darwin University</dc:creator>
  <cp:keywords/>
  <dc:description/>
  <cp:lastModifiedBy>Kris .</cp:lastModifiedBy>
  <cp:revision>6</cp:revision>
  <dcterms:created xsi:type="dcterms:W3CDTF">2015-02-03T06:41:00Z</dcterms:created>
  <dcterms:modified xsi:type="dcterms:W3CDTF">2017-05-21T13:01:00Z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_TemplateID">
    <vt:lpwstr>TC101927411033</vt:lpwstr>
  </property>
</Properties>
</file>